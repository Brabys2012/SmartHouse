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bookmarkStart w:id="1" w:name="_Toc349126275"/>
      <w:bookmarkEnd w:id="0"/>
      <w:r w:rsidRPr="003A6F94">
        <w:rPr>
          <w:rFonts w:ascii="Times New Roman" w:hAnsi="Times New Roman" w:cs="Times New Roman"/>
          <w:sz w:val="24"/>
        </w:rPr>
        <w:t>Министерство по образованию и науки Российской Федерации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Федеральное г</w:t>
      </w:r>
      <w:r w:rsidR="005F704F" w:rsidRPr="003A6F94">
        <w:rPr>
          <w:rFonts w:ascii="Times New Roman" w:hAnsi="Times New Roman" w:cs="Times New Roman"/>
        </w:rPr>
        <w:t>осударственное</w:t>
      </w:r>
      <w:r w:rsidRPr="003A6F94">
        <w:rPr>
          <w:rFonts w:ascii="Times New Roman" w:hAnsi="Times New Roman" w:cs="Times New Roman"/>
        </w:rPr>
        <w:t xml:space="preserve"> бюджетное</w:t>
      </w:r>
      <w:r w:rsidR="005F704F" w:rsidRPr="003A6F94">
        <w:rPr>
          <w:rFonts w:ascii="Times New Roman" w:hAnsi="Times New Roman" w:cs="Times New Roman"/>
        </w:rPr>
        <w:t xml:space="preserve"> образовательное учреждение высшего профессионального образования</w:t>
      </w:r>
    </w:p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3A6F94">
        <w:rPr>
          <w:rFonts w:ascii="Times New Roman" w:hAnsi="Times New Roman" w:cs="Times New Roman"/>
          <w:sz w:val="24"/>
        </w:rPr>
        <w:t>«</w:t>
      </w:r>
      <w:r w:rsidR="005F704F" w:rsidRPr="003A6F94">
        <w:rPr>
          <w:rFonts w:ascii="Times New Roman" w:hAnsi="Times New Roman" w:cs="Times New Roman"/>
          <w:sz w:val="24"/>
        </w:rPr>
        <w:t>ИВАНОВСКИЙ ГОСУДАРСТВЕННЫЙ ХИМИКО-ТЕХНОЛОГИЧЕСКИЙ УНИВЕРСИТЕТ</w:t>
      </w:r>
      <w:r w:rsidRPr="003A6F94">
        <w:rPr>
          <w:rFonts w:ascii="Times New Roman" w:hAnsi="Times New Roman" w:cs="Times New Roman"/>
          <w:sz w:val="24"/>
        </w:rPr>
        <w:t>»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Кафедра информационных технологий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spacing w:line="240" w:lineRule="auto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jc w:val="center"/>
        <w:rPr>
          <w:rFonts w:ascii="Times New Roman" w:hAnsi="Times New Roman" w:cs="Times New Roman"/>
          <w:sz w:val="32"/>
        </w:rPr>
      </w:pPr>
      <w:r w:rsidRPr="003A6F94">
        <w:rPr>
          <w:rFonts w:ascii="Times New Roman" w:hAnsi="Times New Roman" w:cs="Times New Roman"/>
          <w:sz w:val="32"/>
        </w:rPr>
        <w:t>ПОЯСНИТЕЛЬНАЯ ЗАПИСКА</w:t>
      </w:r>
    </w:p>
    <w:p w:rsidR="005F704F" w:rsidRPr="003A6F94" w:rsidRDefault="005F704F" w:rsidP="005F704F">
      <w:pPr>
        <w:jc w:val="center"/>
        <w:rPr>
          <w:sz w:val="32"/>
        </w:rPr>
      </w:pPr>
    </w:p>
    <w:p w:rsidR="005F704F" w:rsidRPr="003A6F94" w:rsidRDefault="005F704F" w:rsidP="005F704F">
      <w:pPr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К КВАЛИФИКАЦИОННОЙ РАБОТЕ БАКАЛАВРА НА ТЕМУ:</w:t>
      </w:r>
    </w:p>
    <w:p w:rsidR="005F704F" w:rsidRPr="003A6F94" w:rsidRDefault="005F704F" w:rsidP="006D1B52">
      <w:pPr>
        <w:spacing w:after="0"/>
        <w:jc w:val="center"/>
      </w:pPr>
      <w:r w:rsidRPr="003A6F94">
        <w:t>«</w:t>
      </w:r>
      <w:r w:rsidR="0080316D" w:rsidRPr="0080316D">
        <w:rPr>
          <w:rFonts w:ascii="Times New Roman" w:hAnsi="Times New Roman" w:cs="Times New Roman"/>
          <w:sz w:val="24"/>
          <w:szCs w:val="24"/>
        </w:rPr>
        <w:t>Разработка системы управления АПК «Умный дом</w:t>
      </w:r>
      <w:r w:rsidRPr="003A6F94">
        <w:t>»</w:t>
      </w:r>
    </w:p>
    <w:p w:rsidR="005F704F" w:rsidRPr="003A6F94" w:rsidRDefault="005F704F" w:rsidP="005F704F">
      <w:pPr>
        <w:jc w:val="center"/>
      </w:pPr>
    </w:p>
    <w:p w:rsidR="005F704F" w:rsidRPr="003A6F94" w:rsidRDefault="005F704F" w:rsidP="005F704F">
      <w:pPr>
        <w:jc w:val="center"/>
      </w:pPr>
    </w:p>
    <w:tbl>
      <w:tblPr>
        <w:tblW w:w="0" w:type="auto"/>
        <w:jc w:val="center"/>
        <w:tblLayout w:type="fixed"/>
        <w:tblLook w:val="0000"/>
      </w:tblPr>
      <w:tblGrid>
        <w:gridCol w:w="2268"/>
        <w:gridCol w:w="4024"/>
        <w:gridCol w:w="2126"/>
      </w:tblGrid>
      <w:tr w:rsidR="005F704F" w:rsidRPr="003A6F94" w:rsidTr="00A60856">
        <w:trPr>
          <w:trHeight w:val="554"/>
          <w:jc w:val="center"/>
        </w:trPr>
        <w:tc>
          <w:tcPr>
            <w:tcW w:w="2268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Студент:</w:t>
            </w:r>
          </w:p>
        </w:tc>
        <w:tc>
          <w:tcPr>
            <w:tcW w:w="4024" w:type="dxa"/>
            <w:tcBorders>
              <w:bottom w:val="single" w:sz="4" w:space="0" w:color="auto"/>
            </w:tcBorders>
            <w:vAlign w:val="bottom"/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bottom"/>
          </w:tcPr>
          <w:p w:rsidR="005F704F" w:rsidRPr="0080316D" w:rsidRDefault="0080316D" w:rsidP="00A6085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Соколов В. Л.</w:t>
            </w: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704F" w:rsidRPr="003A6F94" w:rsidTr="00A60856">
        <w:trPr>
          <w:trHeight w:val="567"/>
          <w:jc w:val="center"/>
        </w:trPr>
        <w:tc>
          <w:tcPr>
            <w:tcW w:w="2268" w:type="dxa"/>
            <w:vAlign w:val="bottom"/>
          </w:tcPr>
          <w:p w:rsidR="005F704F" w:rsidRPr="0080316D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0316D">
              <w:rPr>
                <w:rFonts w:ascii="Times New Roman" w:hAnsi="Times New Roman" w:cs="Times New Roman"/>
                <w:szCs w:val="28"/>
              </w:rPr>
              <w:t>Руководитель:</w:t>
            </w:r>
          </w:p>
        </w:tc>
        <w:tc>
          <w:tcPr>
            <w:tcW w:w="4024" w:type="dxa"/>
            <w:tcBorders>
              <w:bottom w:val="single" w:sz="4" w:space="0" w:color="auto"/>
            </w:tcBorders>
            <w:vAlign w:val="bottom"/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bottom"/>
          </w:tcPr>
          <w:p w:rsidR="005F704F" w:rsidRPr="0080316D" w:rsidRDefault="0080316D" w:rsidP="00A6085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Смирнов С.С.</w:t>
            </w: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704F" w:rsidRPr="003A6F94" w:rsidTr="00A60856">
        <w:trPr>
          <w:trHeight w:val="567"/>
          <w:jc w:val="center"/>
        </w:trPr>
        <w:tc>
          <w:tcPr>
            <w:tcW w:w="2268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Зав</w:t>
            </w:r>
            <w:proofErr w:type="gramStart"/>
            <w:r w:rsidRPr="003A6F94">
              <w:rPr>
                <w:rFonts w:ascii="Times New Roman" w:hAnsi="Times New Roman" w:cs="Times New Roman"/>
                <w:szCs w:val="28"/>
              </w:rPr>
              <w:t>.к</w:t>
            </w:r>
            <w:proofErr w:type="gramEnd"/>
            <w:r w:rsidRPr="003A6F94">
              <w:rPr>
                <w:rFonts w:ascii="Times New Roman" w:hAnsi="Times New Roman" w:cs="Times New Roman"/>
                <w:szCs w:val="28"/>
              </w:rPr>
              <w:t>афедрой:</w:t>
            </w:r>
          </w:p>
        </w:tc>
        <w:tc>
          <w:tcPr>
            <w:tcW w:w="4024" w:type="dxa"/>
            <w:tcBorders>
              <w:bottom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Бобков С.П.</w:t>
            </w: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6F9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F704F" w:rsidRDefault="005F704F" w:rsidP="00F658F8">
      <w:pPr>
        <w:pStyle w:val="af1"/>
      </w:pPr>
    </w:p>
    <w:p w:rsidR="005F704F" w:rsidRPr="0080316D" w:rsidRDefault="005F704F" w:rsidP="00F658F8">
      <w:pPr>
        <w:pStyle w:val="af1"/>
      </w:pPr>
    </w:p>
    <w:p w:rsidR="00D31499" w:rsidRPr="0080316D" w:rsidRDefault="00D31499" w:rsidP="00F658F8">
      <w:pPr>
        <w:pStyle w:val="af1"/>
      </w:pPr>
    </w:p>
    <w:p w:rsidR="005F704F" w:rsidRDefault="005F704F" w:rsidP="00F658F8">
      <w:pPr>
        <w:pStyle w:val="af1"/>
      </w:pPr>
    </w:p>
    <w:p w:rsidR="005F704F" w:rsidRDefault="005F704F" w:rsidP="00F658F8">
      <w:pPr>
        <w:pStyle w:val="af1"/>
        <w:rPr>
          <w:lang w:val="en-US"/>
        </w:rPr>
      </w:pPr>
    </w:p>
    <w:p w:rsidR="00CB5D8C" w:rsidRDefault="00CB5D8C" w:rsidP="00F658F8">
      <w:pPr>
        <w:pStyle w:val="af1"/>
        <w:rPr>
          <w:lang w:val="en-US"/>
        </w:rPr>
      </w:pPr>
    </w:p>
    <w:p w:rsidR="00CB5D8C" w:rsidRDefault="00CB5D8C" w:rsidP="00F658F8">
      <w:pPr>
        <w:pStyle w:val="af1"/>
        <w:rPr>
          <w:lang w:val="en-US"/>
        </w:rPr>
      </w:pPr>
    </w:p>
    <w:p w:rsidR="00CB5D8C" w:rsidRDefault="00CB5D8C" w:rsidP="00F658F8">
      <w:pPr>
        <w:pStyle w:val="af1"/>
        <w:rPr>
          <w:lang w:val="en-US"/>
        </w:rPr>
      </w:pPr>
    </w:p>
    <w:p w:rsidR="00CB5D8C" w:rsidRDefault="00CB5D8C" w:rsidP="00F658F8">
      <w:pPr>
        <w:pStyle w:val="af1"/>
        <w:rPr>
          <w:lang w:val="en-US"/>
        </w:rPr>
      </w:pPr>
    </w:p>
    <w:p w:rsidR="00CB5D8C" w:rsidRPr="00CB5D8C" w:rsidRDefault="00CB5D8C" w:rsidP="00F658F8">
      <w:pPr>
        <w:pStyle w:val="af1"/>
        <w:rPr>
          <w:lang w:val="en-US"/>
        </w:rPr>
      </w:pPr>
    </w:p>
    <w:p w:rsidR="00EA7428" w:rsidRPr="0080316D" w:rsidRDefault="00EA7428" w:rsidP="00F658F8">
      <w:pPr>
        <w:pStyle w:val="af1"/>
      </w:pPr>
    </w:p>
    <w:p w:rsidR="00EA7428" w:rsidRPr="0080316D" w:rsidRDefault="00EA7428" w:rsidP="00F658F8">
      <w:pPr>
        <w:pStyle w:val="af1"/>
      </w:pPr>
    </w:p>
    <w:p w:rsidR="00CB5D8C" w:rsidRDefault="005F704F" w:rsidP="006D1B52">
      <w:pPr>
        <w:pStyle w:val="af1"/>
        <w:jc w:val="center"/>
        <w:rPr>
          <w:lang w:val="en-US"/>
        </w:rPr>
      </w:pPr>
      <w:r>
        <w:t>Иваново 2013</w:t>
      </w:r>
      <w:r w:rsidR="00CB5D8C">
        <w:rPr>
          <w:lang w:val="en-US"/>
        </w:rPr>
        <w:t>.</w:t>
      </w:r>
    </w:p>
    <w:p w:rsidR="00CB5D8C" w:rsidRDefault="00CB5D8C">
      <w:pPr>
        <w:rPr>
          <w:rFonts w:ascii="Times New Roman" w:hAnsi="Times New Roman" w:cs="Times New Roman"/>
          <w:color w:val="28211B"/>
          <w:sz w:val="24"/>
          <w:szCs w:val="28"/>
          <w:shd w:val="clear" w:color="auto" w:fill="FFFFF0"/>
          <w:lang w:val="en-US"/>
        </w:rPr>
      </w:pPr>
      <w:r>
        <w:rPr>
          <w:lang w:val="en-US"/>
        </w:rPr>
        <w:br w:type="page"/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D31499">
        <w:rPr>
          <w:rFonts w:ascii="Times New Roman" w:hAnsi="Times New Roman" w:cs="Times New Roman"/>
          <w:b/>
          <w:sz w:val="24"/>
        </w:rPr>
        <w:lastRenderedPageBreak/>
        <w:t xml:space="preserve">Министерство образования и науки России 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31499">
        <w:rPr>
          <w:rFonts w:ascii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D31499">
        <w:rPr>
          <w:rFonts w:ascii="Times New Roman" w:hAnsi="Times New Roman" w:cs="Times New Roman"/>
          <w:b/>
          <w:sz w:val="24"/>
        </w:rPr>
        <w:br/>
        <w:t>высшего профессионального образования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Ивановский государственный химико-технологический университет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Кафедра информационных технологий</w:t>
      </w:r>
    </w:p>
    <w:p w:rsidR="00CB5D8C" w:rsidRPr="00CB5D8C" w:rsidRDefault="00CB5D8C" w:rsidP="00CB5D8C">
      <w:pPr>
        <w:pStyle w:val="af1"/>
        <w:jc w:val="right"/>
        <w:rPr>
          <w:b/>
        </w:rPr>
      </w:pPr>
      <w:r w:rsidRPr="00CB5D8C">
        <w:rPr>
          <w:b/>
        </w:rPr>
        <w:t>УТВЕРЖДАЮ</w:t>
      </w:r>
    </w:p>
    <w:p w:rsidR="00CB5D8C" w:rsidRDefault="00CB5D8C" w:rsidP="00CB5D8C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Зав. кафедрой</w:t>
      </w:r>
    </w:p>
    <w:p w:rsidR="00CB5D8C" w:rsidRDefault="00CB5D8C" w:rsidP="00CB5D8C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__________________________</w:t>
      </w:r>
    </w:p>
    <w:p w:rsidR="00CB5D8C" w:rsidRDefault="00CB5D8C" w:rsidP="00CB5D8C">
      <w:pPr>
        <w:jc w:val="right"/>
        <w:rPr>
          <w:sz w:val="24"/>
          <w:szCs w:val="24"/>
        </w:rPr>
      </w:pPr>
      <w:r>
        <w:rPr>
          <w:sz w:val="24"/>
          <w:szCs w:val="24"/>
        </w:rPr>
        <w:t>«_____» _____________ 20    г.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5D8C" w:rsidRPr="00D31499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на квалификационную работу бакалавра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по направлению _______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230200  «Информационные системы»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ab/>
        <w:t>____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1499">
        <w:rPr>
          <w:rFonts w:ascii="Times New Roman" w:hAnsi="Times New Roman" w:cs="Times New Roman"/>
          <w:b/>
          <w:sz w:val="24"/>
          <w:szCs w:val="24"/>
        </w:rPr>
        <w:t>студенту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___________________Соколову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 Владимиру Леонидовичу__ ________________</w:t>
      </w:r>
    </w:p>
    <w:p w:rsidR="00CB5D8C" w:rsidRPr="0088680F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Ф.И.О. полностью</w:t>
      </w:r>
    </w:p>
    <w:p w:rsidR="00CB5D8C" w:rsidRPr="0088680F" w:rsidRDefault="00CB5D8C" w:rsidP="00CB5D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1. Тема работы</w:t>
      </w:r>
      <w:r w:rsidRPr="00D3149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31499">
        <w:rPr>
          <w:rFonts w:ascii="Times New Roman" w:hAnsi="Times New Roman" w:cs="Times New Roman"/>
          <w:b/>
          <w:sz w:val="24"/>
          <w:szCs w:val="24"/>
          <w:u w:val="single"/>
        </w:rPr>
        <w:t>____Разработка</w:t>
      </w:r>
      <w:proofErr w:type="spellEnd"/>
      <w:r w:rsidRPr="00D31499">
        <w:rPr>
          <w:rFonts w:ascii="Times New Roman" w:hAnsi="Times New Roman" w:cs="Times New Roman"/>
          <w:b/>
          <w:sz w:val="24"/>
          <w:szCs w:val="24"/>
          <w:u w:val="single"/>
        </w:rPr>
        <w:t xml:space="preserve"> системы управления АПК «Умный дом»_________ </w:t>
      </w:r>
    </w:p>
    <w:p w:rsidR="00CB5D8C" w:rsidRPr="0088680F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 xml:space="preserve">2. Исходные данные 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_1. Специальная литература по технологии «Умный дом» (структура, технологии, перспективы и направления развития). 2. Специальная литература по языкам программирования </w:t>
      </w:r>
      <w:proofErr w:type="spellStart"/>
      <w:r w:rsidRPr="00D31499">
        <w:rPr>
          <w:rFonts w:ascii="Times New Roman" w:hAnsi="Times New Roman" w:cs="Times New Roman"/>
          <w:sz w:val="24"/>
          <w:szCs w:val="24"/>
          <w:u w:val="single"/>
        </w:rPr>
        <w:t>C#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 и </w:t>
      </w:r>
      <w:proofErr w:type="spellStart"/>
      <w:r w:rsidRPr="00D31499">
        <w:rPr>
          <w:rFonts w:ascii="Times New Roman" w:hAnsi="Times New Roman" w:cs="Times New Roman"/>
          <w:sz w:val="24"/>
          <w:szCs w:val="24"/>
          <w:u w:val="single"/>
        </w:rPr>
        <w:t>Java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. 3. Специальная литература по базе данных </w:t>
      </w:r>
      <w:proofErr w:type="spellStart"/>
      <w:r w:rsidRPr="00D31499">
        <w:rPr>
          <w:rFonts w:ascii="Times New Roman" w:hAnsi="Times New Roman" w:cs="Times New Roman"/>
          <w:sz w:val="24"/>
          <w:szCs w:val="24"/>
          <w:u w:val="single"/>
        </w:rPr>
        <w:t>Firebird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31499">
        <w:rPr>
          <w:rFonts w:ascii="Times New Roman" w:hAnsi="Times New Roman" w:cs="Times New Roman"/>
          <w:sz w:val="24"/>
          <w:szCs w:val="24"/>
          <w:u w:val="single"/>
        </w:rPr>
        <w:t>SQL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>.__________________________________________________________</w:t>
      </w:r>
    </w:p>
    <w:p w:rsidR="00CB5D8C" w:rsidRPr="0088680F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 xml:space="preserve">3. Содержание квалификационной работы </w:t>
      </w:r>
      <w:r w:rsidRPr="00CB5D8C">
        <w:rPr>
          <w:rFonts w:ascii="Times New Roman" w:hAnsi="Times New Roman" w:cs="Times New Roman"/>
          <w:sz w:val="24"/>
          <w:szCs w:val="24"/>
          <w:u w:val="single"/>
        </w:rPr>
        <w:t>П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ояснительная записка выполнена в соответствии с требованиями к квалификационным работам бакалавров и содержит Аннотацию, Определения, Обозначения и сокращения, Введение, Формирование требований, Концепция системы, Техническое задание, Технический проект, Рабочий проект, Заключение, Список использованных источников, Приложение 1: Исходные коды, Приложение 2: Содержимое CD-диска. Объем расчетно-пояснительной записки: 60-100 листов.________________________________________________________________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 xml:space="preserve">4. Вопросы для специальной разработки </w:t>
      </w:r>
      <w:proofErr w:type="spellStart"/>
      <w:r w:rsidRPr="00D31499">
        <w:rPr>
          <w:rFonts w:ascii="Times New Roman" w:hAnsi="Times New Roman" w:cs="Times New Roman"/>
          <w:sz w:val="24"/>
          <w:szCs w:val="24"/>
          <w:u w:val="single"/>
        </w:rPr>
        <w:t>_Изучение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 подходов к разработке систем управление аппаратно - программным комплексом (АПК) "Умный дом", формирование требований к системе управления, разработка архитектуры системы управления, разработка сервера для связи с контролером, разработка виртуального контролера для отладки, реализация интерфейсов связи с аппаратным комплексом по последовательному порту._____________________________________________________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 xml:space="preserve">5. Руководитель </w:t>
      </w:r>
      <w:proofErr w:type="spellStart"/>
      <w:r w:rsidRPr="00D31499">
        <w:rPr>
          <w:rFonts w:ascii="Times New Roman" w:hAnsi="Times New Roman" w:cs="Times New Roman"/>
          <w:b/>
          <w:sz w:val="24"/>
          <w:szCs w:val="24"/>
        </w:rPr>
        <w:t>работы</w:t>
      </w:r>
      <w:r w:rsidRPr="00D31499">
        <w:rPr>
          <w:rFonts w:ascii="Times New Roman" w:hAnsi="Times New Roman" w:cs="Times New Roman"/>
          <w:sz w:val="24"/>
          <w:szCs w:val="24"/>
        </w:rPr>
        <w:t>_________________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ассистент</w:t>
      </w:r>
      <w:proofErr w:type="spellEnd"/>
      <w:r w:rsidRPr="00D31499">
        <w:rPr>
          <w:rFonts w:ascii="Times New Roman" w:hAnsi="Times New Roman" w:cs="Times New Roman"/>
          <w:sz w:val="24"/>
          <w:szCs w:val="24"/>
          <w:u w:val="single"/>
        </w:rPr>
        <w:t xml:space="preserve"> Смирнов С.С.</w:t>
      </w:r>
      <w:r w:rsidRPr="00D31499">
        <w:rPr>
          <w:rFonts w:ascii="Times New Roman" w:hAnsi="Times New Roman" w:cs="Times New Roman"/>
          <w:sz w:val="24"/>
          <w:szCs w:val="24"/>
        </w:rPr>
        <w:t>_________________</w:t>
      </w:r>
    </w:p>
    <w:p w:rsidR="00CB5D8C" w:rsidRPr="00D31499" w:rsidRDefault="00CB5D8C" w:rsidP="00CB5D8C">
      <w:pPr>
        <w:spacing w:after="0" w:line="240" w:lineRule="auto"/>
        <w:ind w:left="2694"/>
        <w:jc w:val="center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должность, Ф.И.О.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6. Консультанты: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7. Дата выдачи задания</w:t>
      </w:r>
      <w:r w:rsidRPr="00D31499">
        <w:rPr>
          <w:rFonts w:ascii="Times New Roman" w:hAnsi="Times New Roman" w:cs="Times New Roman"/>
          <w:sz w:val="24"/>
          <w:szCs w:val="24"/>
        </w:rPr>
        <w:t>__________________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17.09.2012 г.</w:t>
      </w:r>
      <w:r w:rsidRPr="00D31499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8. Дата предоставления законченной работы</w:t>
      </w:r>
      <w:r w:rsidRPr="00D31499">
        <w:rPr>
          <w:rFonts w:ascii="Times New Roman" w:hAnsi="Times New Roman" w:cs="Times New Roman"/>
          <w:sz w:val="24"/>
          <w:szCs w:val="24"/>
        </w:rPr>
        <w:t>___________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10.06.2013 г._</w:t>
      </w:r>
      <w:r w:rsidRPr="00D31499">
        <w:rPr>
          <w:rFonts w:ascii="Times New Roman" w:hAnsi="Times New Roman" w:cs="Times New Roman"/>
          <w:sz w:val="24"/>
          <w:szCs w:val="24"/>
        </w:rPr>
        <w:t>_____________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9. Руководитель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</w:t>
      </w:r>
    </w:p>
    <w:p w:rsidR="00CB5D8C" w:rsidRPr="00D31499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Ф.И.О., подпись</w:t>
      </w:r>
    </w:p>
    <w:p w:rsidR="00CB5D8C" w:rsidRPr="00D31499" w:rsidRDefault="00CB5D8C" w:rsidP="00CB5D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b/>
          <w:sz w:val="24"/>
          <w:szCs w:val="24"/>
        </w:rPr>
        <w:t>10. Студент</w:t>
      </w:r>
      <w:r w:rsidRPr="00D31499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</w:t>
      </w:r>
    </w:p>
    <w:p w:rsidR="00CB5D8C" w:rsidRPr="00D31499" w:rsidRDefault="00CB5D8C" w:rsidP="00CB5D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499">
        <w:rPr>
          <w:rFonts w:ascii="Times New Roman" w:hAnsi="Times New Roman" w:cs="Times New Roman"/>
          <w:sz w:val="24"/>
          <w:szCs w:val="24"/>
        </w:rPr>
        <w:t>Ф.И.О., подпись</w:t>
      </w:r>
    </w:p>
    <w:p w:rsidR="00CB5D8C" w:rsidRDefault="00CB5D8C" w:rsidP="00CB5D8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B5D8C" w:rsidRPr="0088680F" w:rsidRDefault="00CB5D8C" w:rsidP="00CB5D8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11. Структура и календарный план выполнения квалификационной работы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60"/>
        <w:gridCol w:w="3876"/>
        <w:gridCol w:w="1276"/>
        <w:gridCol w:w="1843"/>
        <w:gridCol w:w="1559"/>
      </w:tblGrid>
      <w:tr w:rsidR="00CB5D8C" w:rsidRPr="00D31499" w:rsidTr="0092232D">
        <w:tc>
          <w:tcPr>
            <w:tcW w:w="660" w:type="dxa"/>
            <w:vAlign w:val="center"/>
          </w:tcPr>
          <w:p w:rsidR="00CB5D8C" w:rsidRPr="00D31499" w:rsidRDefault="00CB5D8C" w:rsidP="009223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CB5D8C" w:rsidRPr="00D31499" w:rsidRDefault="00CB5D8C" w:rsidP="009223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876" w:type="dxa"/>
            <w:vAlign w:val="center"/>
          </w:tcPr>
          <w:p w:rsidR="00CB5D8C" w:rsidRPr="00D31499" w:rsidRDefault="00CB5D8C" w:rsidP="009223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раздела (вида) работы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9223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9223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1559" w:type="dxa"/>
            <w:vAlign w:val="center"/>
          </w:tcPr>
          <w:p w:rsidR="00CB5D8C" w:rsidRPr="00D31499" w:rsidRDefault="00CB5D8C" w:rsidP="009223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CB5D8C" w:rsidRPr="00D31499" w:rsidTr="0092232D">
        <w:tc>
          <w:tcPr>
            <w:tcW w:w="660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jc w:val="center"/>
              <w:rPr>
                <w:sz w:val="24"/>
                <w:lang w:val="en-US"/>
              </w:rPr>
            </w:pPr>
            <w:r w:rsidRPr="00D31499">
              <w:rPr>
                <w:sz w:val="24"/>
                <w:lang w:val="en-US"/>
              </w:rPr>
              <w:t>1</w:t>
            </w:r>
            <w:r>
              <w:rPr>
                <w:sz w:val="24"/>
                <w:lang w:val="en-US"/>
              </w:rPr>
              <w:t>1</w:t>
            </w:r>
            <w:r w:rsidRPr="00D31499">
              <w:rPr>
                <w:sz w:val="24"/>
                <w:lang w:val="en-US"/>
              </w:rPr>
              <w:t>.</w:t>
            </w:r>
          </w:p>
        </w:tc>
        <w:tc>
          <w:tcPr>
            <w:tcW w:w="3876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Выбор темы проекта. Выработка целей и задач проекта. Определение основных результатов проекта.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9223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17.09.2012</w:t>
            </w:r>
          </w:p>
        </w:tc>
        <w:tc>
          <w:tcPr>
            <w:tcW w:w="1559" w:type="dxa"/>
            <w:vAlign w:val="center"/>
          </w:tcPr>
          <w:p w:rsidR="00CB5D8C" w:rsidRPr="00D31499" w:rsidRDefault="00CB5D8C" w:rsidP="009223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92232D">
        <w:tc>
          <w:tcPr>
            <w:tcW w:w="660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2</w:t>
            </w:r>
            <w:proofErr w:type="spellStart"/>
            <w:r>
              <w:rPr>
                <w:sz w:val="24"/>
                <w:lang w:val="en-US"/>
              </w:rPr>
              <w:t>2</w:t>
            </w:r>
            <w:proofErr w:type="spellEnd"/>
            <w:r w:rsidRPr="00D31499">
              <w:rPr>
                <w:sz w:val="24"/>
              </w:rPr>
              <w:t>.</w:t>
            </w:r>
          </w:p>
        </w:tc>
        <w:tc>
          <w:tcPr>
            <w:tcW w:w="3876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Формирование требований к системе.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9223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01.10.2012</w:t>
            </w:r>
          </w:p>
        </w:tc>
        <w:tc>
          <w:tcPr>
            <w:tcW w:w="1559" w:type="dxa"/>
            <w:vAlign w:val="center"/>
          </w:tcPr>
          <w:p w:rsidR="00CB5D8C" w:rsidRPr="00D31499" w:rsidRDefault="00CB5D8C" w:rsidP="009223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92232D">
        <w:tc>
          <w:tcPr>
            <w:tcW w:w="660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3</w:t>
            </w:r>
            <w:proofErr w:type="spellStart"/>
            <w:r>
              <w:rPr>
                <w:sz w:val="24"/>
                <w:lang w:val="en-US"/>
              </w:rPr>
              <w:t>3</w:t>
            </w:r>
            <w:proofErr w:type="spellEnd"/>
            <w:r w:rsidRPr="00D31499">
              <w:rPr>
                <w:sz w:val="24"/>
              </w:rPr>
              <w:t>.</w:t>
            </w:r>
          </w:p>
        </w:tc>
        <w:tc>
          <w:tcPr>
            <w:tcW w:w="3876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Разработка технического задания.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9223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15.10.2012</w:t>
            </w:r>
          </w:p>
        </w:tc>
        <w:tc>
          <w:tcPr>
            <w:tcW w:w="1559" w:type="dxa"/>
            <w:vAlign w:val="center"/>
          </w:tcPr>
          <w:p w:rsidR="00CB5D8C" w:rsidRPr="00D31499" w:rsidRDefault="00CB5D8C" w:rsidP="009223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92232D">
        <w:tc>
          <w:tcPr>
            <w:tcW w:w="660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4</w:t>
            </w:r>
            <w:proofErr w:type="spellStart"/>
            <w:r>
              <w:rPr>
                <w:sz w:val="24"/>
                <w:lang w:val="en-US"/>
              </w:rPr>
              <w:t>4</w:t>
            </w:r>
            <w:proofErr w:type="spellEnd"/>
            <w:r w:rsidRPr="00D31499">
              <w:rPr>
                <w:sz w:val="24"/>
              </w:rPr>
              <w:t>.</w:t>
            </w:r>
          </w:p>
        </w:tc>
        <w:tc>
          <w:tcPr>
            <w:tcW w:w="3876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Разработка концепции системы.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9223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01.11.2012</w:t>
            </w:r>
          </w:p>
        </w:tc>
        <w:tc>
          <w:tcPr>
            <w:tcW w:w="1559" w:type="dxa"/>
            <w:vAlign w:val="center"/>
          </w:tcPr>
          <w:p w:rsidR="00CB5D8C" w:rsidRPr="00D31499" w:rsidRDefault="00CB5D8C" w:rsidP="009223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92232D">
        <w:tc>
          <w:tcPr>
            <w:tcW w:w="660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5</w:t>
            </w:r>
            <w:proofErr w:type="spellStart"/>
            <w:r>
              <w:rPr>
                <w:sz w:val="24"/>
                <w:lang w:val="en-US"/>
              </w:rPr>
              <w:t>5</w:t>
            </w:r>
            <w:proofErr w:type="spellEnd"/>
            <w:r w:rsidRPr="00D31499">
              <w:rPr>
                <w:sz w:val="24"/>
              </w:rPr>
              <w:t>.</w:t>
            </w:r>
          </w:p>
        </w:tc>
        <w:tc>
          <w:tcPr>
            <w:tcW w:w="3876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Разработка архитектуры контролера и протокола обмена данными между контролером и системой управления.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9223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19.11.2012</w:t>
            </w:r>
          </w:p>
        </w:tc>
        <w:tc>
          <w:tcPr>
            <w:tcW w:w="1559" w:type="dxa"/>
            <w:vAlign w:val="center"/>
          </w:tcPr>
          <w:p w:rsidR="00CB5D8C" w:rsidRPr="00D31499" w:rsidRDefault="00CB5D8C" w:rsidP="009223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92232D">
        <w:tc>
          <w:tcPr>
            <w:tcW w:w="660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6</w:t>
            </w:r>
            <w:proofErr w:type="spellStart"/>
            <w:r>
              <w:rPr>
                <w:sz w:val="24"/>
                <w:lang w:val="en-US"/>
              </w:rPr>
              <w:t>6</w:t>
            </w:r>
            <w:proofErr w:type="spellEnd"/>
            <w:r w:rsidRPr="00D31499">
              <w:rPr>
                <w:sz w:val="24"/>
              </w:rPr>
              <w:t>.</w:t>
            </w:r>
          </w:p>
        </w:tc>
        <w:tc>
          <w:tcPr>
            <w:tcW w:w="3876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Разработка протокола связи между сервером и удаленным клиентом.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9223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03.12.2012</w:t>
            </w:r>
          </w:p>
        </w:tc>
        <w:tc>
          <w:tcPr>
            <w:tcW w:w="1559" w:type="dxa"/>
            <w:vAlign w:val="center"/>
          </w:tcPr>
          <w:p w:rsidR="00CB5D8C" w:rsidRPr="00D31499" w:rsidRDefault="00CB5D8C" w:rsidP="009223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92232D">
        <w:tc>
          <w:tcPr>
            <w:tcW w:w="660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7</w:t>
            </w:r>
            <w:proofErr w:type="spellStart"/>
            <w:r>
              <w:rPr>
                <w:sz w:val="24"/>
                <w:lang w:val="en-US"/>
              </w:rPr>
              <w:t>7</w:t>
            </w:r>
            <w:proofErr w:type="spellEnd"/>
            <w:r w:rsidRPr="00D31499">
              <w:rPr>
                <w:sz w:val="24"/>
              </w:rPr>
              <w:t>.</w:t>
            </w:r>
          </w:p>
        </w:tc>
        <w:tc>
          <w:tcPr>
            <w:tcW w:w="3876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Проектирование архитектуры решения. Разработка структуры программных классов.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9223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04.02.2013</w:t>
            </w:r>
          </w:p>
        </w:tc>
        <w:tc>
          <w:tcPr>
            <w:tcW w:w="1559" w:type="dxa"/>
            <w:vAlign w:val="center"/>
          </w:tcPr>
          <w:p w:rsidR="00CB5D8C" w:rsidRPr="00D31499" w:rsidRDefault="00CB5D8C" w:rsidP="009223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92232D">
        <w:tc>
          <w:tcPr>
            <w:tcW w:w="660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8</w:t>
            </w:r>
            <w:proofErr w:type="spellStart"/>
            <w:r>
              <w:rPr>
                <w:sz w:val="24"/>
                <w:lang w:val="en-US"/>
              </w:rPr>
              <w:t>8</w:t>
            </w:r>
            <w:proofErr w:type="spellEnd"/>
            <w:r w:rsidRPr="00D31499">
              <w:rPr>
                <w:sz w:val="24"/>
              </w:rPr>
              <w:t>.</w:t>
            </w:r>
          </w:p>
        </w:tc>
        <w:tc>
          <w:tcPr>
            <w:tcW w:w="3876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Реализация алгоритмов протоколов связи, сервера и клиента.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9223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29.03.2013</w:t>
            </w:r>
          </w:p>
        </w:tc>
        <w:tc>
          <w:tcPr>
            <w:tcW w:w="1559" w:type="dxa"/>
            <w:vAlign w:val="center"/>
          </w:tcPr>
          <w:p w:rsidR="00CB5D8C" w:rsidRPr="00D31499" w:rsidRDefault="00CB5D8C" w:rsidP="009223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92232D">
        <w:tc>
          <w:tcPr>
            <w:tcW w:w="660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9</w:t>
            </w:r>
            <w:proofErr w:type="spellStart"/>
            <w:r>
              <w:rPr>
                <w:sz w:val="24"/>
                <w:lang w:val="en-US"/>
              </w:rPr>
              <w:t>9</w:t>
            </w:r>
            <w:proofErr w:type="spellEnd"/>
            <w:r w:rsidRPr="00D31499">
              <w:rPr>
                <w:sz w:val="24"/>
              </w:rPr>
              <w:t>.</w:t>
            </w:r>
          </w:p>
        </w:tc>
        <w:tc>
          <w:tcPr>
            <w:tcW w:w="3876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Представление промежуточных результатов.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9223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30.04.2013</w:t>
            </w:r>
          </w:p>
        </w:tc>
        <w:tc>
          <w:tcPr>
            <w:tcW w:w="1559" w:type="dxa"/>
            <w:vAlign w:val="center"/>
          </w:tcPr>
          <w:p w:rsidR="00CB5D8C" w:rsidRPr="00D31499" w:rsidRDefault="00CB5D8C" w:rsidP="009223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92232D">
        <w:tc>
          <w:tcPr>
            <w:tcW w:w="660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</w:t>
            </w:r>
            <w:proofErr w:type="spellStart"/>
            <w:r>
              <w:rPr>
                <w:sz w:val="24"/>
                <w:lang w:val="en-US"/>
              </w:rPr>
              <w:t>1</w:t>
            </w:r>
            <w:proofErr w:type="spellEnd"/>
            <w:r w:rsidRPr="00D31499">
              <w:rPr>
                <w:sz w:val="24"/>
              </w:rPr>
              <w:t>0.</w:t>
            </w:r>
          </w:p>
        </w:tc>
        <w:tc>
          <w:tcPr>
            <w:tcW w:w="3876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Завершение разработки проекта. Тестирование и приемосдаточные испытания решения. Оформление работы. Разработка демонстрационных материалов.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9223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10.06.2013</w:t>
            </w:r>
          </w:p>
        </w:tc>
        <w:tc>
          <w:tcPr>
            <w:tcW w:w="1559" w:type="dxa"/>
            <w:vAlign w:val="center"/>
          </w:tcPr>
          <w:p w:rsidR="00CB5D8C" w:rsidRPr="00D31499" w:rsidRDefault="00CB5D8C" w:rsidP="009223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92232D">
        <w:tc>
          <w:tcPr>
            <w:tcW w:w="660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</w:t>
            </w:r>
            <w:proofErr w:type="spellStart"/>
            <w:r>
              <w:rPr>
                <w:sz w:val="24"/>
                <w:lang w:val="en-US"/>
              </w:rPr>
              <w:t>1</w:t>
            </w:r>
            <w:r w:rsidRPr="00D31499">
              <w:rPr>
                <w:sz w:val="24"/>
              </w:rPr>
              <w:t>1</w:t>
            </w:r>
            <w:proofErr w:type="spellEnd"/>
            <w:r w:rsidRPr="00D31499">
              <w:rPr>
                <w:sz w:val="24"/>
              </w:rPr>
              <w:t>.</w:t>
            </w:r>
          </w:p>
        </w:tc>
        <w:tc>
          <w:tcPr>
            <w:tcW w:w="3876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Предзащита проекта.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9223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D31499">
              <w:rPr>
                <w:sz w:val="20"/>
                <w:szCs w:val="20"/>
              </w:rPr>
              <w:t>10.06 – 14.06.2013</w:t>
            </w:r>
          </w:p>
        </w:tc>
        <w:tc>
          <w:tcPr>
            <w:tcW w:w="1559" w:type="dxa"/>
            <w:vAlign w:val="center"/>
          </w:tcPr>
          <w:p w:rsidR="00CB5D8C" w:rsidRPr="00D31499" w:rsidRDefault="00CB5D8C" w:rsidP="009223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92232D">
        <w:tc>
          <w:tcPr>
            <w:tcW w:w="660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jc w:val="center"/>
              <w:rPr>
                <w:sz w:val="24"/>
              </w:rPr>
            </w:pPr>
            <w:r w:rsidRPr="00D31499">
              <w:rPr>
                <w:sz w:val="24"/>
                <w:lang w:val="en-US"/>
              </w:rPr>
              <w:t>1</w:t>
            </w:r>
            <w:r>
              <w:rPr>
                <w:sz w:val="24"/>
                <w:lang w:val="en-US"/>
              </w:rPr>
              <w:t>1</w:t>
            </w:r>
            <w:r w:rsidRPr="00D31499">
              <w:rPr>
                <w:sz w:val="24"/>
              </w:rPr>
              <w:t>2.</w:t>
            </w:r>
          </w:p>
        </w:tc>
        <w:tc>
          <w:tcPr>
            <w:tcW w:w="3876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Защита дипломного проекта.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9223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92232D">
            <w:pPr>
              <w:pStyle w:val="af4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По приказу ректора</w:t>
            </w:r>
          </w:p>
        </w:tc>
        <w:tc>
          <w:tcPr>
            <w:tcW w:w="1559" w:type="dxa"/>
            <w:vAlign w:val="center"/>
          </w:tcPr>
          <w:p w:rsidR="00CB5D8C" w:rsidRPr="00D31499" w:rsidRDefault="00CB5D8C" w:rsidP="009223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499">
        <w:rPr>
          <w:rFonts w:ascii="Times New Roman" w:hAnsi="Times New Roman" w:cs="Times New Roman"/>
          <w:b/>
          <w:sz w:val="20"/>
          <w:szCs w:val="20"/>
        </w:rPr>
        <w:t xml:space="preserve">Руководитель </w:t>
      </w:r>
      <w:r w:rsidRPr="00D31499">
        <w:rPr>
          <w:rFonts w:ascii="Times New Roman" w:hAnsi="Times New Roman" w:cs="Times New Roman"/>
          <w:sz w:val="20"/>
          <w:szCs w:val="20"/>
        </w:rPr>
        <w:t>_________________________________________________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499">
        <w:rPr>
          <w:rFonts w:ascii="Times New Roman" w:hAnsi="Times New Roman" w:cs="Times New Roman"/>
          <w:b/>
          <w:sz w:val="20"/>
          <w:szCs w:val="20"/>
        </w:rPr>
        <w:t>Студент</w:t>
      </w:r>
      <w:r w:rsidRPr="00D31499"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</w:t>
      </w:r>
    </w:p>
    <w:p w:rsidR="00CB5D8C" w:rsidRDefault="00CB5D8C" w:rsidP="00CB5D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5D8C" w:rsidRDefault="00CB5D8C" w:rsidP="00CB5D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5D8C" w:rsidRDefault="00CB5D8C" w:rsidP="00CB5D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5D8C" w:rsidRDefault="00CB5D8C" w:rsidP="00CB5D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0856" w:rsidRDefault="00A60856" w:rsidP="00CB5D8C">
      <w:pPr>
        <w:pStyle w:val="af1"/>
        <w:jc w:val="left"/>
      </w:pPr>
      <w:r>
        <w:br w:type="page"/>
      </w:r>
    </w:p>
    <w:p w:rsidR="006D1B52" w:rsidRPr="006D1B52" w:rsidRDefault="006D1B52" w:rsidP="006D1B52">
      <w:pPr>
        <w:pStyle w:val="af1"/>
        <w:spacing w:after="600"/>
        <w:jc w:val="center"/>
        <w:rPr>
          <w:sz w:val="32"/>
          <w:szCs w:val="32"/>
        </w:rPr>
      </w:pPr>
      <w:r w:rsidRPr="006D1B52">
        <w:rPr>
          <w:sz w:val="32"/>
          <w:szCs w:val="32"/>
        </w:rPr>
        <w:lastRenderedPageBreak/>
        <w:t>РЕФЕРАТ</w:t>
      </w:r>
    </w:p>
    <w:p w:rsidR="006D1B52" w:rsidRDefault="006D1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noProof/>
          <w:color w:val="auto"/>
          <w:sz w:val="22"/>
          <w:szCs w:val="22"/>
          <w:shd w:val="clear" w:color="auto" w:fill="FFFFF0"/>
          <w:lang w:eastAsia="en-US"/>
        </w:rPr>
        <w:id w:val="677081843"/>
        <w:docPartObj>
          <w:docPartGallery w:val="Table of Contents"/>
          <w:docPartUnique/>
        </w:docPartObj>
      </w:sdtPr>
      <w:sdtContent>
        <w:p w:rsidR="006D1B52" w:rsidRDefault="006D1B52" w:rsidP="006D1B52">
          <w:pPr>
            <w:pStyle w:val="af3"/>
            <w:jc w:val="center"/>
            <w:rPr>
              <w:rStyle w:val="00"/>
            </w:rPr>
          </w:pPr>
          <w:r>
            <w:rPr>
              <w:rStyle w:val="00"/>
            </w:rPr>
            <w:t>СОДЕРЖАНИЕ</w:t>
          </w:r>
        </w:p>
        <w:p w:rsidR="006D1B52" w:rsidRPr="00046770" w:rsidRDefault="006D1B52" w:rsidP="006D1B52">
          <w:pPr>
            <w:rPr>
              <w:lang w:eastAsia="ru-RU"/>
            </w:rPr>
          </w:pPr>
        </w:p>
        <w:p w:rsidR="00CB5D8C" w:rsidRDefault="00822F8C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r>
            <w:fldChar w:fldCharType="begin"/>
          </w:r>
          <w:r w:rsidR="006D1B52">
            <w:instrText xml:space="preserve"> TOC \o "1-3" \h \z \u </w:instrText>
          </w:r>
          <w:r>
            <w:fldChar w:fldCharType="separate"/>
          </w:r>
          <w:hyperlink w:anchor="_Toc353109891" w:history="1">
            <w:r w:rsidR="00CB5D8C" w:rsidRPr="009E2661">
              <w:rPr>
                <w:rStyle w:val="a7"/>
              </w:rPr>
              <w:t>Определения</w:t>
            </w:r>
            <w:r w:rsidR="00CB5D8C">
              <w:rPr>
                <w:webHidden/>
              </w:rPr>
              <w:tab/>
            </w:r>
            <w:r w:rsidR="00CB5D8C">
              <w:rPr>
                <w:webHidden/>
              </w:rPr>
              <w:fldChar w:fldCharType="begin"/>
            </w:r>
            <w:r w:rsidR="00CB5D8C">
              <w:rPr>
                <w:webHidden/>
              </w:rPr>
              <w:instrText xml:space="preserve"> PAGEREF _Toc353109891 \h </w:instrText>
            </w:r>
            <w:r w:rsidR="00CB5D8C">
              <w:rPr>
                <w:webHidden/>
              </w:rPr>
            </w:r>
            <w:r w:rsidR="00CB5D8C">
              <w:rPr>
                <w:webHidden/>
              </w:rPr>
              <w:fldChar w:fldCharType="separate"/>
            </w:r>
            <w:r w:rsidR="00CB5D8C">
              <w:rPr>
                <w:webHidden/>
              </w:rPr>
              <w:t>7</w:t>
            </w:r>
            <w:r w:rsidR="00CB5D8C">
              <w:rPr>
                <w:webHidden/>
              </w:rPr>
              <w:fldChar w:fldCharType="end"/>
            </w:r>
          </w:hyperlink>
        </w:p>
        <w:p w:rsidR="00CB5D8C" w:rsidRDefault="00CB5D8C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3109892" w:history="1">
            <w:r w:rsidRPr="009E2661">
              <w:rPr>
                <w:rStyle w:val="a7"/>
              </w:rPr>
              <w:t>Обозначения и 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_Toc353109892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CB5D8C" w:rsidRDefault="00CB5D8C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3109893" w:history="1">
            <w:r w:rsidRPr="009E2661">
              <w:rPr>
                <w:rStyle w:val="a7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_Toc353109893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B5D8C" w:rsidRDefault="00CB5D8C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3109894" w:history="1">
            <w:r w:rsidRPr="009E2661">
              <w:rPr>
                <w:rStyle w:val="a7"/>
              </w:rPr>
              <w:t>1 Формирование требований к 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_Toc353109894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CB5D8C" w:rsidRDefault="00CB5D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3109895" w:history="1">
            <w:r w:rsidRPr="009E2661">
              <w:rPr>
                <w:rStyle w:val="a7"/>
                <w:rFonts w:cs="Times New Roman"/>
                <w:noProof/>
              </w:rPr>
              <w:t xml:space="preserve">1.1 </w:t>
            </w:r>
            <w:r w:rsidRPr="009E2661">
              <w:rPr>
                <w:rStyle w:val="a7"/>
                <w:noProof/>
                <w:shd w:val="clear" w:color="auto" w:fill="FFFFFF"/>
              </w:rPr>
              <w:t>Обследование предметной области и обоснование необходимости создания 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_Toc353109895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8C" w:rsidRDefault="00CB5D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3109896" w:history="1">
            <w:r w:rsidRPr="009E2661">
              <w:rPr>
                <w:rStyle w:val="a7"/>
                <w:noProof/>
              </w:rPr>
              <w:t xml:space="preserve">1.2 </w:t>
            </w:r>
            <w:r w:rsidRPr="009E2661">
              <w:rPr>
                <w:rStyle w:val="a7"/>
                <w:noProof/>
                <w:shd w:val="clear" w:color="auto" w:fill="FFFFFF"/>
              </w:rPr>
              <w:t>Формирование требований пользователя к 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_Toc353109896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8C" w:rsidRDefault="00CB5D8C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3109897" w:history="1">
            <w:r w:rsidRPr="009E2661">
              <w:rPr>
                <w:rStyle w:val="a7"/>
              </w:rPr>
              <w:t>2 Разработка концепции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_Toc353109897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CB5D8C" w:rsidRDefault="00CB5D8C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3109898" w:history="1">
            <w:r w:rsidRPr="009E2661">
              <w:rPr>
                <w:rStyle w:val="a7"/>
              </w:rPr>
              <w:t>3 Техническое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_Toc353109898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CB5D8C" w:rsidRDefault="00CB5D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3109899" w:history="1">
            <w:r w:rsidRPr="009E2661">
              <w:rPr>
                <w:rStyle w:val="a7"/>
                <w:noProof/>
              </w:rPr>
              <w:t>3.1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_Toc353109899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8C" w:rsidRDefault="00CB5D8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3109900" w:history="1">
            <w:r w:rsidRPr="009E2661">
              <w:rPr>
                <w:rStyle w:val="a7"/>
                <w:noProof/>
              </w:rPr>
              <w:t xml:space="preserve">3.1.1 </w:t>
            </w:r>
            <w:r w:rsidRPr="009E2661">
              <w:rPr>
                <w:rStyle w:val="a7"/>
                <w:noProof/>
                <w:spacing w:val="15"/>
              </w:rPr>
              <w:t>Полное наименование системы и ее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_Toc353109900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8C" w:rsidRDefault="00CB5D8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3109901" w:history="1">
            <w:r w:rsidRPr="009E2661">
              <w:rPr>
                <w:rStyle w:val="a7"/>
                <w:noProof/>
              </w:rPr>
              <w:t>3.1.2 Номер договора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_Toc353109901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8C" w:rsidRDefault="00CB5D8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3109902" w:history="1">
            <w:r w:rsidRPr="009E2661">
              <w:rPr>
                <w:rStyle w:val="a7"/>
                <w:noProof/>
              </w:rPr>
              <w:t>3.1.3 Наименование организации заказчика и участников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_Toc353109902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8C" w:rsidRDefault="00CB5D8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3109903" w:history="1">
            <w:r w:rsidRPr="009E2661">
              <w:rPr>
                <w:rStyle w:val="a7"/>
                <w:noProof/>
              </w:rPr>
              <w:t>3.1.4 Перечень документов, на основании которых создается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_Toc353109903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8C" w:rsidRDefault="00CB5D8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3109904" w:history="1">
            <w:r w:rsidRPr="009E2661">
              <w:rPr>
                <w:rStyle w:val="a7"/>
                <w:noProof/>
              </w:rPr>
              <w:t>3.1.5 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_Toc353109904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8C" w:rsidRDefault="00CB5D8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3109909" w:history="1">
            <w:r w:rsidRPr="009E2661">
              <w:rPr>
                <w:rStyle w:val="a7"/>
                <w:noProof/>
              </w:rPr>
              <w:t>3.1.6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E2661">
              <w:rPr>
                <w:rStyle w:val="a7"/>
                <w:noProof/>
              </w:rPr>
              <w:t>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_Toc353109909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8C" w:rsidRDefault="00CB5D8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3109910" w:history="1">
            <w:r w:rsidRPr="009E2661">
              <w:rPr>
                <w:rStyle w:val="a7"/>
                <w:noProof/>
              </w:rPr>
              <w:t>3.1.7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E2661">
              <w:rPr>
                <w:rStyle w:val="a7"/>
                <w:noProof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_Toc353109910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8C" w:rsidRDefault="00CB5D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3109911" w:history="1">
            <w:r w:rsidRPr="009E2661">
              <w:rPr>
                <w:rStyle w:val="a7"/>
                <w:noProof/>
              </w:rPr>
              <w:t>3.2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_Toc353109911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8C" w:rsidRDefault="00CB5D8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3109912" w:history="1">
            <w:r w:rsidRPr="009E2661">
              <w:rPr>
                <w:rStyle w:val="a7"/>
                <w:noProof/>
              </w:rPr>
              <w:t>3.2.1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_Toc353109912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8C" w:rsidRDefault="00CB5D8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3109913" w:history="1">
            <w:r w:rsidRPr="009E2661">
              <w:rPr>
                <w:rStyle w:val="a7"/>
                <w:noProof/>
              </w:rPr>
              <w:t>3.2.2 Цели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_Toc353109913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8C" w:rsidRDefault="00CB5D8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3109914" w:history="1">
            <w:r w:rsidRPr="009E2661">
              <w:rPr>
                <w:rStyle w:val="a7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E2661">
              <w:rPr>
                <w:rStyle w:val="a7"/>
                <w:noProof/>
              </w:rPr>
              <w:t>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_Toc353109914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8C" w:rsidRDefault="00CB5D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3109915" w:history="1">
            <w:r w:rsidRPr="009E2661">
              <w:rPr>
                <w:rStyle w:val="a7"/>
                <w:noProof/>
              </w:rPr>
              <w:t>3.4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_Toc353109915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8C" w:rsidRDefault="00CB5D8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3109916" w:history="1">
            <w:r w:rsidRPr="009E2661">
              <w:rPr>
                <w:rStyle w:val="a7"/>
                <w:noProof/>
              </w:rPr>
              <w:t>3.4.1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_Toc353109916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8C" w:rsidRDefault="00CB5D8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3109917" w:history="1">
            <w:r w:rsidRPr="009E2661">
              <w:rPr>
                <w:rStyle w:val="a7"/>
                <w:noProof/>
              </w:rPr>
              <w:t>3.4.2 Требования к функциям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_Toc353109917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8C" w:rsidRDefault="00CB5D8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3109918" w:history="1">
            <w:r w:rsidRPr="009E2661">
              <w:rPr>
                <w:rStyle w:val="a7"/>
                <w:noProof/>
              </w:rPr>
              <w:t>3.4.3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_Toc353109918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8C" w:rsidRDefault="00CB5D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3109919" w:history="1">
            <w:r w:rsidRPr="009E2661">
              <w:rPr>
                <w:rStyle w:val="a7"/>
                <w:noProof/>
              </w:rPr>
              <w:t>3.5 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_Toc353109919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8C" w:rsidRDefault="00CB5D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3109920" w:history="1">
            <w:r w:rsidRPr="009E2661">
              <w:rPr>
                <w:rStyle w:val="a7"/>
                <w:noProof/>
              </w:rPr>
              <w:t>3.6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_Toc353109920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D8C" w:rsidRDefault="00CB5D8C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3109921" w:history="1">
            <w:r w:rsidRPr="009E2661">
              <w:rPr>
                <w:rStyle w:val="a7"/>
              </w:rPr>
              <w:t>4 Технический проект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_Toc353109921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CB5D8C" w:rsidRDefault="00CB5D8C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3109922" w:history="1">
            <w:r w:rsidRPr="009E2661">
              <w:rPr>
                <w:rStyle w:val="a7"/>
              </w:rPr>
              <w:t>5 Рабочая документация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_Toc353109922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CB5D8C" w:rsidRDefault="00CB5D8C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3109923" w:history="1">
            <w:r w:rsidRPr="009E2661">
              <w:rPr>
                <w:rStyle w:val="a7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_Toc353109923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CB5D8C" w:rsidRDefault="00CB5D8C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3109924" w:history="1">
            <w:r w:rsidRPr="009E2661">
              <w:rPr>
                <w:rStyle w:val="a7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_Toc353109924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CB5D8C" w:rsidRDefault="00CB5D8C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3109925" w:history="1">
            <w:r w:rsidRPr="009E2661">
              <w:rPr>
                <w:rStyle w:val="a7"/>
              </w:rPr>
              <w:t>Приложение А. «»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_Toc353109925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6D1B52" w:rsidRDefault="00822F8C" w:rsidP="006D1B52">
          <w:pPr>
            <w:pStyle w:val="11"/>
          </w:pPr>
          <w:r>
            <w:fldChar w:fldCharType="end"/>
          </w:r>
        </w:p>
      </w:sdtContent>
    </w:sdt>
    <w:p w:rsidR="006D1B52" w:rsidRDefault="006D1B52">
      <w:pPr>
        <w:rPr>
          <w:rFonts w:ascii="Times New Roman" w:hAnsi="Times New Roman" w:cs="Times New Roman"/>
        </w:rPr>
      </w:pPr>
    </w:p>
    <w:p w:rsidR="00D31499" w:rsidRPr="00CB5D8C" w:rsidRDefault="006D1B52" w:rsidP="00D869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 w:type="page"/>
      </w:r>
      <w:bookmarkEnd w:id="1"/>
    </w:p>
    <w:p w:rsidR="00B70B25" w:rsidRDefault="00B70B25" w:rsidP="006D1B52">
      <w:pPr>
        <w:pStyle w:val="0"/>
      </w:pPr>
      <w:bookmarkStart w:id="2" w:name="_Toc353109891"/>
      <w:r>
        <w:lastRenderedPageBreak/>
        <w:t>Определения</w:t>
      </w:r>
      <w:bookmarkEnd w:id="2"/>
    </w:p>
    <w:p w:rsidR="00CC1F34" w:rsidRPr="0094034D" w:rsidRDefault="00CC1F34" w:rsidP="0094034D">
      <w:pPr>
        <w:pStyle w:val="af1"/>
        <w:spacing w:line="360" w:lineRule="auto"/>
        <w:rPr>
          <w:sz w:val="28"/>
        </w:rPr>
      </w:pPr>
      <w:r w:rsidRPr="0094034D">
        <w:rPr>
          <w:sz w:val="28"/>
        </w:rPr>
        <w:t>Умный дом – жилой дом современного типа, организованный для проживания людей при помощи автоматизации и высокотехнологичных устройств.</w:t>
      </w:r>
      <w:r w:rsidR="00CB5D8C" w:rsidRPr="00CB5D8C">
        <w:rPr>
          <w:i/>
          <w:sz w:val="28"/>
        </w:rPr>
        <w:t xml:space="preserve"> (Пока не могу найти другого определения, но обязательно заменю)</w:t>
      </w:r>
    </w:p>
    <w:p w:rsidR="0094034D" w:rsidRDefault="0094034D" w:rsidP="0094034D">
      <w:pPr>
        <w:spacing w:line="360" w:lineRule="auto"/>
        <w:ind w:firstLine="709"/>
        <w:rPr>
          <w:sz w:val="28"/>
          <w:szCs w:val="28"/>
        </w:rPr>
      </w:pPr>
      <w:r w:rsidRPr="0094034D">
        <w:rPr>
          <w:sz w:val="28"/>
          <w:szCs w:val="28"/>
        </w:rPr>
        <w:t>Контролер – это устройство, которое служит промежуточным звеном между сервером и подключенными к нему управляемыми устройствами и датчиками.</w:t>
      </w:r>
    </w:p>
    <w:p w:rsidR="00B70B25" w:rsidRDefault="00B70B25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:rsidR="00B70B25" w:rsidRDefault="00B70B25" w:rsidP="006D1B52">
      <w:pPr>
        <w:pStyle w:val="0"/>
      </w:pPr>
      <w:bookmarkStart w:id="3" w:name="_Toc353109892"/>
      <w:r>
        <w:lastRenderedPageBreak/>
        <w:t>Обозначения и сокращения</w:t>
      </w:r>
      <w:bookmarkEnd w:id="3"/>
    </w:p>
    <w:p w:rsidR="00281FA5" w:rsidRPr="00CB5D8C" w:rsidRDefault="00CC1F34" w:rsidP="00F658F8">
      <w:pPr>
        <w:pStyle w:val="af1"/>
        <w:rPr>
          <w:sz w:val="28"/>
        </w:rPr>
      </w:pPr>
      <w:r w:rsidRPr="00CB5D8C">
        <w:rPr>
          <w:sz w:val="28"/>
        </w:rPr>
        <w:t>АПК – аппаратно – программный комплекс.</w:t>
      </w:r>
    </w:p>
    <w:p w:rsidR="001050C8" w:rsidRPr="00CB5D8C" w:rsidRDefault="001050C8" w:rsidP="00F658F8">
      <w:pPr>
        <w:pStyle w:val="af1"/>
        <w:rPr>
          <w:sz w:val="28"/>
        </w:rPr>
      </w:pPr>
      <w:r w:rsidRPr="00CB5D8C">
        <w:rPr>
          <w:sz w:val="28"/>
        </w:rPr>
        <w:t>СУ – система управления</w:t>
      </w:r>
    </w:p>
    <w:p w:rsidR="0035040E" w:rsidRPr="00CB5D8C" w:rsidRDefault="00A52C12" w:rsidP="0035040E">
      <w:pPr>
        <w:pStyle w:val="af1"/>
        <w:rPr>
          <w:sz w:val="28"/>
        </w:rPr>
      </w:pPr>
      <w:r w:rsidRPr="00CB5D8C">
        <w:rPr>
          <w:sz w:val="28"/>
          <w:lang w:val="en-US"/>
        </w:rPr>
        <w:t>P</w:t>
      </w:r>
      <w:r w:rsidR="00ED6D5F" w:rsidRPr="00CB5D8C">
        <w:rPr>
          <w:sz w:val="28"/>
          <w:lang w:val="en-US"/>
        </w:rPr>
        <w:t>C</w:t>
      </w:r>
      <w:r w:rsidR="00ED6D5F" w:rsidRPr="00CB5D8C">
        <w:rPr>
          <w:sz w:val="28"/>
        </w:rPr>
        <w:t xml:space="preserve"> </w:t>
      </w:r>
      <w:proofErr w:type="gramStart"/>
      <w:r w:rsidR="00ED6D5F" w:rsidRPr="00CB5D8C">
        <w:rPr>
          <w:sz w:val="28"/>
        </w:rPr>
        <w:t xml:space="preserve">- </w:t>
      </w:r>
      <w:r w:rsidRPr="00CB5D8C">
        <w:rPr>
          <w:sz w:val="28"/>
        </w:rPr>
        <w:t xml:space="preserve"> </w:t>
      </w:r>
      <w:r w:rsidRPr="00CB5D8C">
        <w:rPr>
          <w:sz w:val="28"/>
          <w:lang w:val="en-US"/>
        </w:rPr>
        <w:t>personal</w:t>
      </w:r>
      <w:proofErr w:type="gramEnd"/>
      <w:r w:rsidRPr="00CB5D8C">
        <w:rPr>
          <w:sz w:val="28"/>
        </w:rPr>
        <w:t xml:space="preserve"> </w:t>
      </w:r>
      <w:r w:rsidRPr="00CB5D8C">
        <w:rPr>
          <w:sz w:val="28"/>
          <w:lang w:val="en-US"/>
        </w:rPr>
        <w:t>computer</w:t>
      </w:r>
      <w:r w:rsidRPr="00CB5D8C">
        <w:rPr>
          <w:sz w:val="28"/>
        </w:rPr>
        <w:t xml:space="preserve"> (персональный компьютер)</w:t>
      </w:r>
    </w:p>
    <w:p w:rsidR="00B62C63" w:rsidRPr="00CB5D8C" w:rsidRDefault="0035040E" w:rsidP="0035040E">
      <w:pPr>
        <w:pStyle w:val="af1"/>
        <w:rPr>
          <w:sz w:val="28"/>
        </w:rPr>
      </w:pPr>
      <w:proofErr w:type="spellStart"/>
      <w:r w:rsidRPr="00CB5D8C">
        <w:rPr>
          <w:sz w:val="28"/>
        </w:rPr>
        <w:t>ТП</w:t>
      </w:r>
      <w:proofErr w:type="spellEnd"/>
      <w:r w:rsidRPr="00CB5D8C">
        <w:rPr>
          <w:sz w:val="28"/>
        </w:rPr>
        <w:t xml:space="preserve"> – технический проект</w:t>
      </w:r>
    </w:p>
    <w:p w:rsidR="00ED6D5F" w:rsidRPr="00CB5D8C" w:rsidRDefault="00B62C63" w:rsidP="0035040E">
      <w:pPr>
        <w:pStyle w:val="af1"/>
        <w:rPr>
          <w:sz w:val="28"/>
        </w:rPr>
      </w:pPr>
      <w:r w:rsidRPr="00CB5D8C">
        <w:rPr>
          <w:sz w:val="28"/>
        </w:rPr>
        <w:t>БД – база данных</w:t>
      </w:r>
    </w:p>
    <w:p w:rsidR="00ED6D5F" w:rsidRPr="00CB5D8C" w:rsidRDefault="00ED6D5F" w:rsidP="00ED6D5F">
      <w:pPr>
        <w:pStyle w:val="af1"/>
        <w:ind w:left="709" w:firstLine="0"/>
        <w:rPr>
          <w:sz w:val="28"/>
        </w:rPr>
      </w:pPr>
      <w:r w:rsidRPr="00CB5D8C">
        <w:rPr>
          <w:sz w:val="28"/>
        </w:rPr>
        <w:t>СУБД – система управления базами данных.</w:t>
      </w:r>
    </w:p>
    <w:p w:rsidR="00B70B25" w:rsidRPr="00ED6D5F" w:rsidRDefault="00ED6D5F" w:rsidP="00ED6D5F">
      <w:pPr>
        <w:pStyle w:val="af1"/>
        <w:ind w:left="709" w:firstLine="0"/>
      </w:pPr>
      <w:r w:rsidRPr="00CB5D8C">
        <w:rPr>
          <w:sz w:val="28"/>
        </w:rPr>
        <w:t>ОС – операционная система</w:t>
      </w:r>
      <w:r w:rsidR="00B70B25">
        <w:br w:type="page"/>
      </w:r>
    </w:p>
    <w:p w:rsidR="00282F07" w:rsidRPr="00B70B25" w:rsidRDefault="00046770" w:rsidP="006D1B52">
      <w:pPr>
        <w:pStyle w:val="0"/>
      </w:pPr>
      <w:r w:rsidRPr="00B70B25">
        <w:lastRenderedPageBreak/>
        <w:t xml:space="preserve"> </w:t>
      </w:r>
      <w:bookmarkStart w:id="4" w:name="_Toc353109893"/>
      <w:r w:rsidR="00EA2DC8">
        <w:t>Введение</w:t>
      </w:r>
      <w:bookmarkEnd w:id="4"/>
    </w:p>
    <w:p w:rsidR="00A43416" w:rsidRPr="00C940B6" w:rsidRDefault="00CE7D33" w:rsidP="00AB0D0C">
      <w:pPr>
        <w:pStyle w:val="af1"/>
        <w:spacing w:line="360" w:lineRule="auto"/>
        <w:rPr>
          <w:sz w:val="28"/>
        </w:rPr>
      </w:pPr>
      <w:bookmarkStart w:id="5" w:name="intro"/>
      <w:r w:rsidRPr="00C940B6">
        <w:rPr>
          <w:sz w:val="28"/>
        </w:rPr>
        <w:t>Создание систем управления для умных домов – это перспективная и динамично развивающаяся область информационных технологий в Р</w:t>
      </w:r>
      <w:r w:rsidR="00AB0D0C" w:rsidRPr="00C940B6">
        <w:rPr>
          <w:sz w:val="28"/>
        </w:rPr>
        <w:t xml:space="preserve">оссии, да и во всем мире. Успех </w:t>
      </w:r>
      <w:r w:rsidRPr="00C940B6">
        <w:rPr>
          <w:sz w:val="28"/>
        </w:rPr>
        <w:t xml:space="preserve">этой технологии и быстрое ее развитие связано с тем, что человек всегда хотел жить комфортно </w:t>
      </w:r>
      <w:r w:rsidR="00A43416" w:rsidRPr="00C940B6">
        <w:rPr>
          <w:sz w:val="28"/>
        </w:rPr>
        <w:t>и всегда стремился сделать проще организацию быта в своем доме.</w:t>
      </w:r>
      <w:r w:rsidRPr="00C940B6">
        <w:rPr>
          <w:sz w:val="28"/>
        </w:rPr>
        <w:t xml:space="preserve"> Система датчиков и устройств еще не является</w:t>
      </w:r>
      <w:r w:rsidR="00A43416" w:rsidRPr="00C940B6">
        <w:rPr>
          <w:sz w:val="28"/>
        </w:rPr>
        <w:t xml:space="preserve"> умным домом, основной отличительной чертой такой системы является способность получать и анализировать потоки информации от устройств и датчиков. Вся эта информация сводится в удобном и понятном интерфейсе, с которого осуществляется управление Умным домом. </w:t>
      </w:r>
    </w:p>
    <w:p w:rsidR="00AB0D0C" w:rsidRPr="00C940B6" w:rsidRDefault="00AB0D0C" w:rsidP="00AB0D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В России такие системы заказывают не только для комфортного организации быта, но и для демонстрации достатка и повышение своего престижа в обществе. Поэтому такую систему можно уподобить со</w:t>
      </w:r>
      <w:r w:rsidR="00CB5D8C">
        <w:rPr>
          <w:rFonts w:ascii="Times New Roman" w:hAnsi="Times New Roman" w:cs="Times New Roman"/>
          <w:sz w:val="28"/>
          <w:szCs w:val="28"/>
        </w:rPr>
        <w:t>временному дорогому автомобилю.</w:t>
      </w:r>
      <w:r w:rsidRPr="00C940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40B6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C940B6">
        <w:rPr>
          <w:rFonts w:ascii="Times New Roman" w:hAnsi="Times New Roman" w:cs="Times New Roman"/>
          <w:sz w:val="28"/>
          <w:szCs w:val="28"/>
        </w:rPr>
        <w:t xml:space="preserve">саживаясь на мягкое кожаное сиденье, вы включаете любимую мелодию и наслаждаетесь непревзойденным звуком самой современной аудиосистемы. Многочисленные датчики заблаговременно оповещают хозяина машины о том, что заканчивается бензин, масло или тосол. Все в таких автомобилях доведено до совершенства. Как и в "Умном </w:t>
      </w:r>
      <w:r w:rsidR="008133F5">
        <w:rPr>
          <w:rFonts w:ascii="Times New Roman" w:hAnsi="Times New Roman" w:cs="Times New Roman"/>
          <w:sz w:val="28"/>
          <w:szCs w:val="28"/>
        </w:rPr>
        <w:t>доме", где многое  автоматизировано, и участие пользователя сведено к минимуму</w:t>
      </w:r>
      <w:r w:rsidRPr="00C940B6">
        <w:rPr>
          <w:rFonts w:ascii="Times New Roman" w:hAnsi="Times New Roman" w:cs="Times New Roman"/>
          <w:sz w:val="28"/>
          <w:szCs w:val="28"/>
        </w:rPr>
        <w:t>.</w:t>
      </w:r>
    </w:p>
    <w:p w:rsidR="00C940B6" w:rsidRDefault="00C940B6" w:rsidP="00AB0D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 xml:space="preserve">Хотя по сей день технология Умный дом ассоциируется, с чем – то дорогим и недоступным. На самом деле это не совсем так, даже человек со средним уровнем доходов может позволить себе автоматизировать некоторые процессы и операции в своем доме, например управление освещением в прихожей. </w:t>
      </w:r>
    </w:p>
    <w:p w:rsidR="00C940B6" w:rsidRDefault="00C940B6" w:rsidP="00AB0D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 данной технологией активно занимается компания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>, а точнее такое ее подразделение как лаборатория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05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50C8" w:rsidRPr="001050C8">
        <w:rPr>
          <w:rFonts w:ascii="Times New Roman" w:hAnsi="Times New Roman" w:cs="Times New Roman"/>
          <w:sz w:val="28"/>
          <w:szCs w:val="28"/>
        </w:rPr>
        <w:t xml:space="preserve">в рамках программы </w:t>
      </w:r>
      <w:proofErr w:type="spellStart"/>
      <w:r w:rsidR="001050C8" w:rsidRPr="001050C8">
        <w:rPr>
          <w:rFonts w:ascii="Times New Roman" w:hAnsi="Times New Roman" w:cs="Times New Roman"/>
          <w:sz w:val="28"/>
          <w:szCs w:val="28"/>
        </w:rPr>
        <w:t>Android@Home</w:t>
      </w:r>
      <w:proofErr w:type="spellEnd"/>
      <w:r w:rsidR="001050C8" w:rsidRPr="001050C8">
        <w:rPr>
          <w:rFonts w:ascii="Times New Roman" w:hAnsi="Times New Roman" w:cs="Times New Roman"/>
          <w:sz w:val="28"/>
          <w:szCs w:val="28"/>
        </w:rPr>
        <w:t xml:space="preserve">, или, как ее называют, </w:t>
      </w:r>
      <w:proofErr w:type="spellStart"/>
      <w:r w:rsidR="001050C8" w:rsidRPr="001050C8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="001050C8" w:rsidRPr="001050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0C8" w:rsidRPr="001050C8">
        <w:rPr>
          <w:rFonts w:ascii="Times New Roman" w:hAnsi="Times New Roman" w:cs="Times New Roman"/>
          <w:sz w:val="28"/>
          <w:szCs w:val="28"/>
        </w:rPr>
        <w:t>Tungsten</w:t>
      </w:r>
      <w:proofErr w:type="spellEnd"/>
      <w:r w:rsidR="001050C8" w:rsidRPr="001050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050C8" w:rsidRPr="001050C8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1050C8" w:rsidRPr="001050C8">
        <w:rPr>
          <w:rFonts w:ascii="Times New Roman" w:hAnsi="Times New Roman" w:cs="Times New Roman"/>
          <w:sz w:val="28"/>
          <w:szCs w:val="28"/>
        </w:rPr>
        <w:t xml:space="preserve">"Проект Вольфрам"). Части системы "умный дом" под управлением </w:t>
      </w:r>
      <w:proofErr w:type="spellStart"/>
      <w:r w:rsidR="001050C8" w:rsidRPr="001050C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1050C8" w:rsidRPr="001050C8">
        <w:rPr>
          <w:rFonts w:ascii="Times New Roman" w:hAnsi="Times New Roman" w:cs="Times New Roman"/>
          <w:sz w:val="28"/>
          <w:szCs w:val="28"/>
        </w:rPr>
        <w:t xml:space="preserve"> </w:t>
      </w:r>
      <w:r w:rsidR="001050C8" w:rsidRPr="001050C8">
        <w:rPr>
          <w:rFonts w:ascii="Times New Roman" w:hAnsi="Times New Roman" w:cs="Times New Roman"/>
          <w:sz w:val="28"/>
          <w:szCs w:val="28"/>
        </w:rPr>
        <w:lastRenderedPageBreak/>
        <w:t xml:space="preserve">представили еще в мае прошлого года. Сотрудники </w:t>
      </w:r>
      <w:proofErr w:type="spellStart"/>
      <w:r w:rsidR="001050C8" w:rsidRPr="001050C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050C8" w:rsidRPr="001050C8">
        <w:rPr>
          <w:rFonts w:ascii="Times New Roman" w:hAnsi="Times New Roman" w:cs="Times New Roman"/>
          <w:sz w:val="28"/>
          <w:szCs w:val="28"/>
        </w:rPr>
        <w:t xml:space="preserve"> с помощью планшета включали и выключали свет, а смартфон на базе </w:t>
      </w:r>
      <w:proofErr w:type="spellStart"/>
      <w:r w:rsidR="001050C8" w:rsidRPr="001050C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1050C8" w:rsidRPr="001050C8">
        <w:rPr>
          <w:rFonts w:ascii="Times New Roman" w:hAnsi="Times New Roman" w:cs="Times New Roman"/>
          <w:sz w:val="28"/>
          <w:szCs w:val="28"/>
        </w:rPr>
        <w:t xml:space="preserve"> коммутировался с велотренажером - и управлял аудиосистемой, подбирая треки в зависимости от интенсивности тренировки.</w:t>
      </w:r>
      <w:r w:rsidR="001050C8">
        <w:rPr>
          <w:rFonts w:ascii="Times New Roman" w:hAnsi="Times New Roman" w:cs="Times New Roman"/>
          <w:sz w:val="28"/>
          <w:szCs w:val="28"/>
        </w:rPr>
        <w:t xml:space="preserve"> </w:t>
      </w:r>
      <w:r w:rsidR="001050C8" w:rsidRPr="001050C8">
        <w:rPr>
          <w:rFonts w:ascii="Times New Roman" w:hAnsi="Times New Roman" w:cs="Times New Roman"/>
          <w:sz w:val="28"/>
          <w:szCs w:val="28"/>
        </w:rPr>
        <w:t xml:space="preserve">Отметим, что в своих изысканиях </w:t>
      </w:r>
      <w:proofErr w:type="spellStart"/>
      <w:r w:rsidR="001050C8" w:rsidRPr="001050C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050C8" w:rsidRPr="001050C8">
        <w:rPr>
          <w:rFonts w:ascii="Times New Roman" w:hAnsi="Times New Roman" w:cs="Times New Roman"/>
          <w:sz w:val="28"/>
          <w:szCs w:val="28"/>
        </w:rPr>
        <w:t xml:space="preserve"> далеко не первый. Над концепцией "умного дома" в Кремниевой долине задумывались многие. </w:t>
      </w:r>
      <w:proofErr w:type="spellStart"/>
      <w:r w:rsidR="001050C8" w:rsidRPr="001050C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1050C8" w:rsidRPr="001050C8">
        <w:rPr>
          <w:rFonts w:ascii="Times New Roman" w:hAnsi="Times New Roman" w:cs="Times New Roman"/>
          <w:sz w:val="28"/>
          <w:szCs w:val="28"/>
        </w:rPr>
        <w:t xml:space="preserve"> даже создала рабочий образец. Правда, существует он в единственном экземпляре и не продается. Речь, разумеется, о личном особняке Билла Гейтса стоимостью больше сотни миллионов долларов.</w:t>
      </w:r>
    </w:p>
    <w:p w:rsidR="001050C8" w:rsidRPr="00C940B6" w:rsidRDefault="001050C8" w:rsidP="00AB0D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Заинтересованность таких крупных компаний очередной раз подтверждает актуальность и перспективность данной области.</w:t>
      </w:r>
    </w:p>
    <w:p w:rsidR="00281FA5" w:rsidRDefault="00A43416" w:rsidP="00A43416">
      <w:pPr>
        <w:pStyle w:val="af1"/>
      </w:pPr>
      <w:r>
        <w:t xml:space="preserve"> </w:t>
      </w:r>
      <w:r w:rsidR="00CE7D33">
        <w:t xml:space="preserve"> </w:t>
      </w:r>
    </w:p>
    <w:p w:rsidR="00225F02" w:rsidRDefault="00225F02" w:rsidP="006D1B52">
      <w:pPr>
        <w:pStyle w:val="0"/>
        <w:rPr>
          <w:rFonts w:cs="Times New Roman"/>
          <w:color w:val="28211B"/>
          <w:sz w:val="28"/>
          <w:szCs w:val="28"/>
          <w:shd w:val="clear" w:color="auto" w:fill="FFFFF0"/>
        </w:rPr>
      </w:pPr>
      <w:r>
        <w:br w:type="page"/>
      </w:r>
      <w:bookmarkStart w:id="6" w:name="_Toc353109894"/>
      <w:r w:rsidR="00CC5CE6">
        <w:lastRenderedPageBreak/>
        <w:t xml:space="preserve">1 </w:t>
      </w:r>
      <w:r w:rsidR="00EA2DC8">
        <w:t>Формирование требований к</w:t>
      </w:r>
      <w:r w:rsidR="00CC5CE6">
        <w:t xml:space="preserve"> </w:t>
      </w:r>
      <w:r w:rsidR="001050C8">
        <w:t>су</w:t>
      </w:r>
      <w:bookmarkEnd w:id="6"/>
    </w:p>
    <w:p w:rsidR="00430C78" w:rsidRPr="00CC5CE6" w:rsidRDefault="00CC5CE6" w:rsidP="003C4BB8">
      <w:pPr>
        <w:pStyle w:val="110"/>
        <w:rPr>
          <w:rStyle w:val="af2"/>
        </w:rPr>
      </w:pPr>
      <w:bookmarkStart w:id="7" w:name="_Toc353109895"/>
      <w:r w:rsidRPr="002B4D04">
        <w:rPr>
          <w:rStyle w:val="af2"/>
          <w:sz w:val="30"/>
          <w:szCs w:val="30"/>
        </w:rPr>
        <w:t xml:space="preserve">1.1 </w:t>
      </w:r>
      <w:r w:rsidRPr="002B4D04">
        <w:rPr>
          <w:szCs w:val="30"/>
          <w:shd w:val="clear" w:color="auto" w:fill="FFFFFF"/>
        </w:rPr>
        <w:t>Обследование</w:t>
      </w:r>
      <w:r>
        <w:rPr>
          <w:shd w:val="clear" w:color="auto" w:fill="FFFFFF"/>
        </w:rPr>
        <w:t xml:space="preserve"> </w:t>
      </w:r>
      <w:r w:rsidR="001050C8">
        <w:rPr>
          <w:shd w:val="clear" w:color="auto" w:fill="FFFFFF"/>
        </w:rPr>
        <w:t>предметной области</w:t>
      </w:r>
      <w:r>
        <w:rPr>
          <w:shd w:val="clear" w:color="auto" w:fill="FFFFFF"/>
        </w:rPr>
        <w:t xml:space="preserve"> и обоснование необходимости создания </w:t>
      </w:r>
      <w:r w:rsidR="001050C8">
        <w:rPr>
          <w:shd w:val="clear" w:color="auto" w:fill="FFFFFF"/>
        </w:rPr>
        <w:t>СУ</w:t>
      </w:r>
      <w:bookmarkEnd w:id="7"/>
    </w:p>
    <w:bookmarkEnd w:id="5"/>
    <w:p w:rsidR="001E6324" w:rsidRDefault="00201AA8" w:rsidP="001E6324">
      <w:pPr>
        <w:spacing w:after="0"/>
        <w:ind w:firstLine="708"/>
        <w:jc w:val="both"/>
        <w:rPr>
          <w:rStyle w:val="af2"/>
          <w:sz w:val="28"/>
        </w:rPr>
      </w:pPr>
      <w:r>
        <w:rPr>
          <w:rStyle w:val="af2"/>
          <w:sz w:val="28"/>
        </w:rPr>
        <w:t>У</w:t>
      </w:r>
      <w:r w:rsidR="001050C8" w:rsidRPr="00201AA8">
        <w:rPr>
          <w:rStyle w:val="af2"/>
          <w:sz w:val="28"/>
        </w:rPr>
        <w:t xml:space="preserve">мный дом (англ. </w:t>
      </w:r>
      <w:proofErr w:type="spellStart"/>
      <w:r w:rsidR="001050C8" w:rsidRPr="00201AA8">
        <w:rPr>
          <w:rStyle w:val="af2"/>
          <w:sz w:val="28"/>
        </w:rPr>
        <w:t>smart</w:t>
      </w:r>
      <w:proofErr w:type="spellEnd"/>
      <w:r w:rsidR="001050C8" w:rsidRPr="00201AA8">
        <w:rPr>
          <w:rStyle w:val="af2"/>
          <w:sz w:val="28"/>
        </w:rPr>
        <w:t xml:space="preserve"> </w:t>
      </w:r>
      <w:proofErr w:type="spellStart"/>
      <w:r w:rsidR="001050C8" w:rsidRPr="00201AA8">
        <w:rPr>
          <w:rStyle w:val="af2"/>
          <w:sz w:val="28"/>
        </w:rPr>
        <w:t>home</w:t>
      </w:r>
      <w:proofErr w:type="spellEnd"/>
      <w:r w:rsidR="001050C8" w:rsidRPr="00201AA8">
        <w:rPr>
          <w:rStyle w:val="af2"/>
          <w:sz w:val="28"/>
        </w:rPr>
        <w:t>) — жилой дом современного типа, организованный для проживания людей при помощи автоматизации и высокотехнологичных устройств.</w:t>
      </w:r>
      <w:r w:rsidR="002B4D04" w:rsidRPr="00201AA8">
        <w:rPr>
          <w:rStyle w:val="af2"/>
          <w:sz w:val="28"/>
        </w:rPr>
        <w:t xml:space="preserve"> Представления о технологии Умный дом в России и Европе к</w:t>
      </w:r>
      <w:r w:rsidR="008133F5">
        <w:rPr>
          <w:rStyle w:val="af2"/>
          <w:sz w:val="28"/>
        </w:rPr>
        <w:t>а</w:t>
      </w:r>
      <w:r w:rsidR="002B4D04" w:rsidRPr="00201AA8">
        <w:rPr>
          <w:rStyle w:val="af2"/>
          <w:sz w:val="28"/>
        </w:rPr>
        <w:t xml:space="preserve">рдинально отличаются. Основные </w:t>
      </w:r>
      <w:r w:rsidRPr="00201AA8">
        <w:rPr>
          <w:rStyle w:val="af2"/>
          <w:sz w:val="28"/>
        </w:rPr>
        <w:t xml:space="preserve">различия представлены </w:t>
      </w:r>
      <w:r>
        <w:rPr>
          <w:rStyle w:val="af2"/>
          <w:sz w:val="28"/>
        </w:rPr>
        <w:t>в таблице 1.</w:t>
      </w:r>
    </w:p>
    <w:p w:rsidR="00201AA8" w:rsidRPr="00201AA8" w:rsidRDefault="00201AA8" w:rsidP="00B15DE6">
      <w:pPr>
        <w:pStyle w:val="af"/>
        <w:keepNext/>
        <w:spacing w:before="240" w:after="240"/>
        <w:rPr>
          <w:i w:val="0"/>
          <w:sz w:val="28"/>
          <w:szCs w:val="28"/>
        </w:rPr>
      </w:pPr>
      <w:r w:rsidRPr="00201AA8">
        <w:rPr>
          <w:i w:val="0"/>
          <w:sz w:val="28"/>
          <w:szCs w:val="28"/>
        </w:rPr>
        <w:t xml:space="preserve">Таблица </w:t>
      </w:r>
      <w:r w:rsidR="00822F8C" w:rsidRPr="00201AA8">
        <w:rPr>
          <w:i w:val="0"/>
          <w:sz w:val="28"/>
          <w:szCs w:val="28"/>
        </w:rPr>
        <w:fldChar w:fldCharType="begin"/>
      </w:r>
      <w:r w:rsidRPr="00201AA8">
        <w:rPr>
          <w:i w:val="0"/>
          <w:sz w:val="28"/>
          <w:szCs w:val="28"/>
        </w:rPr>
        <w:instrText xml:space="preserve"> SEQ Таблица \* ARABIC </w:instrText>
      </w:r>
      <w:r w:rsidR="00822F8C" w:rsidRPr="00201AA8">
        <w:rPr>
          <w:i w:val="0"/>
          <w:sz w:val="28"/>
          <w:szCs w:val="28"/>
        </w:rPr>
        <w:fldChar w:fldCharType="separate"/>
      </w:r>
      <w:r w:rsidRPr="00201AA8">
        <w:rPr>
          <w:i w:val="0"/>
          <w:noProof/>
          <w:sz w:val="28"/>
          <w:szCs w:val="28"/>
        </w:rPr>
        <w:t>1</w:t>
      </w:r>
      <w:r w:rsidR="00822F8C" w:rsidRPr="00201AA8">
        <w:rPr>
          <w:i w:val="0"/>
          <w:sz w:val="28"/>
          <w:szCs w:val="28"/>
        </w:rPr>
        <w:fldChar w:fldCharType="end"/>
      </w:r>
      <w:r w:rsidRPr="00201AA8">
        <w:rPr>
          <w:i w:val="0"/>
          <w:sz w:val="28"/>
          <w:szCs w:val="28"/>
        </w:rPr>
        <w:t xml:space="preserve"> Отличия в представлении о технологии Умный дом</w:t>
      </w:r>
    </w:p>
    <w:tbl>
      <w:tblPr>
        <w:tblStyle w:val="aff6"/>
        <w:tblW w:w="0" w:type="auto"/>
        <w:tblLook w:val="04A0"/>
      </w:tblPr>
      <w:tblGrid>
        <w:gridCol w:w="3190"/>
        <w:gridCol w:w="3191"/>
        <w:gridCol w:w="3190"/>
      </w:tblGrid>
      <w:tr w:rsidR="00201AA8" w:rsidTr="00201AA8">
        <w:tc>
          <w:tcPr>
            <w:tcW w:w="3190" w:type="dxa"/>
          </w:tcPr>
          <w:p w:rsidR="00201AA8" w:rsidRDefault="00201AA8" w:rsidP="001E6324">
            <w:pPr>
              <w:jc w:val="both"/>
              <w:rPr>
                <w:rStyle w:val="af2"/>
                <w:sz w:val="28"/>
              </w:rPr>
            </w:pPr>
            <w:r>
              <w:rPr>
                <w:rStyle w:val="af2"/>
                <w:sz w:val="28"/>
              </w:rPr>
              <w:t>Отличительный признак</w:t>
            </w:r>
          </w:p>
        </w:tc>
        <w:tc>
          <w:tcPr>
            <w:tcW w:w="3191" w:type="dxa"/>
            <w:vAlign w:val="center"/>
          </w:tcPr>
          <w:p w:rsidR="00201AA8" w:rsidRDefault="00201AA8" w:rsidP="00201AA8">
            <w:pPr>
              <w:jc w:val="center"/>
              <w:rPr>
                <w:rStyle w:val="af2"/>
                <w:sz w:val="28"/>
              </w:rPr>
            </w:pPr>
            <w:r>
              <w:rPr>
                <w:rStyle w:val="af2"/>
                <w:sz w:val="28"/>
              </w:rPr>
              <w:t>Европа</w:t>
            </w:r>
          </w:p>
        </w:tc>
        <w:tc>
          <w:tcPr>
            <w:tcW w:w="3190" w:type="dxa"/>
            <w:vAlign w:val="center"/>
          </w:tcPr>
          <w:p w:rsidR="00201AA8" w:rsidRDefault="00201AA8" w:rsidP="00201AA8">
            <w:pPr>
              <w:jc w:val="center"/>
              <w:rPr>
                <w:rStyle w:val="af2"/>
                <w:sz w:val="28"/>
              </w:rPr>
            </w:pPr>
            <w:r>
              <w:rPr>
                <w:rStyle w:val="af2"/>
                <w:sz w:val="28"/>
              </w:rPr>
              <w:t>Россия</w:t>
            </w:r>
          </w:p>
        </w:tc>
      </w:tr>
      <w:tr w:rsidR="00201AA8" w:rsidTr="00201AA8">
        <w:tc>
          <w:tcPr>
            <w:tcW w:w="3190" w:type="dxa"/>
            <w:vAlign w:val="center"/>
          </w:tcPr>
          <w:p w:rsidR="00201AA8" w:rsidRDefault="00201AA8" w:rsidP="00201AA8">
            <w:pPr>
              <w:jc w:val="center"/>
              <w:rPr>
                <w:rStyle w:val="af2"/>
                <w:sz w:val="28"/>
              </w:rPr>
            </w:pPr>
            <w:r w:rsidRPr="00201AA8">
              <w:rPr>
                <w:rStyle w:val="af2"/>
                <w:sz w:val="28"/>
              </w:rPr>
              <w:t>Предназначение</w:t>
            </w:r>
          </w:p>
        </w:tc>
        <w:tc>
          <w:tcPr>
            <w:tcW w:w="3191" w:type="dxa"/>
            <w:vAlign w:val="center"/>
          </w:tcPr>
          <w:p w:rsidR="00201AA8" w:rsidRDefault="00201AA8" w:rsidP="00201AA8">
            <w:pPr>
              <w:rPr>
                <w:rStyle w:val="af2"/>
                <w:sz w:val="28"/>
              </w:rPr>
            </w:pPr>
            <w:r w:rsidRPr="00201AA8">
              <w:rPr>
                <w:rStyle w:val="af2"/>
                <w:sz w:val="28"/>
              </w:rPr>
              <w:t xml:space="preserve">прежде </w:t>
            </w:r>
            <w:proofErr w:type="gramStart"/>
            <w:r w:rsidRPr="00201AA8">
              <w:rPr>
                <w:rStyle w:val="af2"/>
                <w:sz w:val="28"/>
              </w:rPr>
              <w:t>всего</w:t>
            </w:r>
            <w:proofErr w:type="gramEnd"/>
            <w:r w:rsidRPr="00201AA8">
              <w:rPr>
                <w:rStyle w:val="af2"/>
                <w:sz w:val="28"/>
              </w:rPr>
              <w:t xml:space="preserve"> энергосбережение и только потом комфорт</w:t>
            </w:r>
          </w:p>
        </w:tc>
        <w:tc>
          <w:tcPr>
            <w:tcW w:w="3190" w:type="dxa"/>
          </w:tcPr>
          <w:p w:rsidR="00201AA8" w:rsidRDefault="00201AA8" w:rsidP="001E6324">
            <w:pPr>
              <w:jc w:val="both"/>
              <w:rPr>
                <w:rStyle w:val="af2"/>
                <w:sz w:val="28"/>
              </w:rPr>
            </w:pPr>
            <w:r w:rsidRPr="00201AA8">
              <w:rPr>
                <w:rStyle w:val="af2"/>
                <w:sz w:val="28"/>
              </w:rPr>
              <w:t xml:space="preserve">комфорт и имидж (для </w:t>
            </w:r>
            <w:proofErr w:type="spellStart"/>
            <w:r w:rsidRPr="00201AA8">
              <w:rPr>
                <w:rStyle w:val="af2"/>
                <w:sz w:val="28"/>
              </w:rPr>
              <w:t>высокобюджетных</w:t>
            </w:r>
            <w:proofErr w:type="spellEnd"/>
            <w:r w:rsidRPr="00201AA8">
              <w:rPr>
                <w:rStyle w:val="af2"/>
                <w:sz w:val="28"/>
              </w:rPr>
              <w:t xml:space="preserve"> проектов); простейшая охранно-пожарная сигнализация, иногда с функцией GSM-оповещения (для минимальных бюджетов).</w:t>
            </w:r>
          </w:p>
        </w:tc>
      </w:tr>
      <w:tr w:rsidR="00201AA8" w:rsidTr="00201AA8">
        <w:tc>
          <w:tcPr>
            <w:tcW w:w="3190" w:type="dxa"/>
            <w:vAlign w:val="center"/>
          </w:tcPr>
          <w:p w:rsidR="00201AA8" w:rsidRDefault="00201AA8" w:rsidP="00201AA8">
            <w:pPr>
              <w:jc w:val="center"/>
              <w:rPr>
                <w:rStyle w:val="af2"/>
                <w:sz w:val="28"/>
              </w:rPr>
            </w:pPr>
            <w:r w:rsidRPr="00201AA8">
              <w:rPr>
                <w:rStyle w:val="af2"/>
                <w:sz w:val="28"/>
              </w:rPr>
              <w:t>Подход</w:t>
            </w:r>
          </w:p>
        </w:tc>
        <w:tc>
          <w:tcPr>
            <w:tcW w:w="3191" w:type="dxa"/>
            <w:vAlign w:val="center"/>
          </w:tcPr>
          <w:p w:rsidR="00201AA8" w:rsidRDefault="00201AA8" w:rsidP="00201AA8">
            <w:pPr>
              <w:jc w:val="center"/>
              <w:rPr>
                <w:rStyle w:val="af2"/>
                <w:sz w:val="28"/>
              </w:rPr>
            </w:pPr>
            <w:r w:rsidRPr="00201AA8">
              <w:rPr>
                <w:rStyle w:val="af2"/>
                <w:sz w:val="28"/>
              </w:rPr>
              <w:t>максимальная унификация</w:t>
            </w:r>
          </w:p>
        </w:tc>
        <w:tc>
          <w:tcPr>
            <w:tcW w:w="3190" w:type="dxa"/>
            <w:vAlign w:val="center"/>
          </w:tcPr>
          <w:p w:rsidR="00201AA8" w:rsidRDefault="00201AA8" w:rsidP="00201AA8">
            <w:pPr>
              <w:jc w:val="center"/>
              <w:rPr>
                <w:rStyle w:val="af2"/>
                <w:sz w:val="28"/>
              </w:rPr>
            </w:pPr>
            <w:r w:rsidRPr="00201AA8">
              <w:rPr>
                <w:rStyle w:val="af2"/>
                <w:sz w:val="28"/>
              </w:rPr>
              <w:t>строго индивидуальный</w:t>
            </w:r>
          </w:p>
        </w:tc>
      </w:tr>
      <w:tr w:rsidR="00201AA8" w:rsidTr="00201AA8">
        <w:tc>
          <w:tcPr>
            <w:tcW w:w="3190" w:type="dxa"/>
            <w:vAlign w:val="center"/>
          </w:tcPr>
          <w:p w:rsidR="00201AA8" w:rsidRDefault="00201AA8" w:rsidP="00201AA8">
            <w:pPr>
              <w:jc w:val="center"/>
              <w:rPr>
                <w:rStyle w:val="af2"/>
                <w:sz w:val="28"/>
              </w:rPr>
            </w:pPr>
            <w:r>
              <w:rPr>
                <w:rStyle w:val="af2"/>
                <w:sz w:val="28"/>
              </w:rPr>
              <w:t>Установка</w:t>
            </w:r>
          </w:p>
        </w:tc>
        <w:tc>
          <w:tcPr>
            <w:tcW w:w="3191" w:type="dxa"/>
          </w:tcPr>
          <w:p w:rsidR="00201AA8" w:rsidRDefault="00201AA8" w:rsidP="00201AA8">
            <w:pPr>
              <w:rPr>
                <w:rStyle w:val="af2"/>
                <w:sz w:val="28"/>
              </w:rPr>
            </w:pPr>
            <w:r w:rsidRPr="00201AA8">
              <w:rPr>
                <w:rStyle w:val="af2"/>
                <w:sz w:val="28"/>
              </w:rPr>
              <w:t>Европе проекты автоматизации частных домов и квартир готовит сам разработчик и производитель систем, установкой занимаются обычные, но квалифицированные монтажники, работающие строго по схеме.</w:t>
            </w:r>
          </w:p>
        </w:tc>
        <w:tc>
          <w:tcPr>
            <w:tcW w:w="3190" w:type="dxa"/>
          </w:tcPr>
          <w:p w:rsidR="00201AA8" w:rsidRDefault="00201AA8" w:rsidP="001E6324">
            <w:pPr>
              <w:jc w:val="both"/>
              <w:rPr>
                <w:rStyle w:val="af2"/>
                <w:sz w:val="28"/>
              </w:rPr>
            </w:pPr>
            <w:r>
              <w:rPr>
                <w:rStyle w:val="af2"/>
                <w:sz w:val="28"/>
              </w:rPr>
              <w:t>у</w:t>
            </w:r>
            <w:r w:rsidRPr="00201AA8">
              <w:rPr>
                <w:rStyle w:val="af2"/>
                <w:sz w:val="28"/>
              </w:rPr>
              <w:t>становкой занимаются специалисты. Как правило, они работают со многими производителями систем автоматизации, это позволяет подбирать систему оптимально для решения поставленных задач. Эти же специалисты занимаются проектированием, монтажом, продажей и запуском построенного умного дома.</w:t>
            </w:r>
          </w:p>
        </w:tc>
      </w:tr>
    </w:tbl>
    <w:p w:rsidR="00201AA8" w:rsidRDefault="00201AA8" w:rsidP="001E6324">
      <w:pPr>
        <w:spacing w:after="0"/>
        <w:ind w:firstLine="708"/>
        <w:jc w:val="both"/>
        <w:rPr>
          <w:rStyle w:val="af2"/>
          <w:sz w:val="28"/>
        </w:rPr>
      </w:pPr>
    </w:p>
    <w:p w:rsidR="001A51C7" w:rsidRDefault="001A51C7" w:rsidP="001A51C7">
      <w:pPr>
        <w:spacing w:after="0" w:line="360" w:lineRule="auto"/>
        <w:ind w:firstLine="709"/>
        <w:jc w:val="both"/>
        <w:rPr>
          <w:rStyle w:val="af2"/>
          <w:sz w:val="28"/>
        </w:rPr>
      </w:pPr>
      <w:r w:rsidRPr="001A51C7">
        <w:rPr>
          <w:rStyle w:val="af2"/>
          <w:sz w:val="28"/>
        </w:rPr>
        <w:lastRenderedPageBreak/>
        <w:t>Система управления Умный Дом представляет собой большой комплекс программно-технических средств, которые обеспечивают надежное и гарантированное управление всеми системами, которые находятся в эксплуатации здания. Система Умный Дом дает возможность управлять отоплением, освещением, пожарной и охранной сигнализацией, кондиционированием, аварийным оборудованием, элект</w:t>
      </w:r>
      <w:r>
        <w:rPr>
          <w:rStyle w:val="af2"/>
          <w:sz w:val="28"/>
        </w:rPr>
        <w:t>росетями</w:t>
      </w:r>
      <w:r w:rsidRPr="001A51C7">
        <w:rPr>
          <w:rStyle w:val="af2"/>
          <w:sz w:val="28"/>
        </w:rPr>
        <w:t>.</w:t>
      </w:r>
      <w:r>
        <w:rPr>
          <w:rStyle w:val="af2"/>
          <w:sz w:val="28"/>
        </w:rPr>
        <w:t xml:space="preserve"> </w:t>
      </w:r>
    </w:p>
    <w:p w:rsidR="001A51C7" w:rsidRDefault="001A51C7" w:rsidP="001A51C7">
      <w:pPr>
        <w:spacing w:after="0" w:line="360" w:lineRule="auto"/>
        <w:ind w:firstLine="709"/>
        <w:jc w:val="both"/>
        <w:rPr>
          <w:rStyle w:val="af2"/>
          <w:sz w:val="28"/>
        </w:rPr>
      </w:pPr>
      <w:r w:rsidRPr="001A51C7">
        <w:rPr>
          <w:rStyle w:val="af2"/>
          <w:sz w:val="28"/>
        </w:rPr>
        <w:t xml:space="preserve">Один из главных компонентов, который дает возможность оборудовать интеллектуальный дом — это система автоматизированного управления всем инженерным оборудованием здания. Автоматизация дома дает возможность получать полную информацию от всех эксплуатируемых подсистем (пожарно-охранная сигнализация, система </w:t>
      </w:r>
      <w:r w:rsidR="008133F5">
        <w:rPr>
          <w:rStyle w:val="af2"/>
          <w:sz w:val="28"/>
        </w:rPr>
        <w:t>видеонаблюдения</w:t>
      </w:r>
      <w:r w:rsidRPr="001A51C7">
        <w:rPr>
          <w:rStyle w:val="af2"/>
          <w:sz w:val="28"/>
        </w:rPr>
        <w:t>, телефония, компьютерная сеть, климат-контроль и т.д. — все, что охватывает система Умный Дом), может принимать предусмотренные решения и выполнять соответствующие действия, информировать службы о событиях.</w:t>
      </w:r>
    </w:p>
    <w:p w:rsidR="001A51C7" w:rsidRDefault="001A51C7" w:rsidP="001A51C7">
      <w:pPr>
        <w:spacing w:after="0" w:line="360" w:lineRule="auto"/>
        <w:ind w:firstLine="709"/>
        <w:jc w:val="both"/>
        <w:rPr>
          <w:rStyle w:val="af2"/>
          <w:sz w:val="28"/>
        </w:rPr>
      </w:pPr>
      <w:r>
        <w:rPr>
          <w:rStyle w:val="af2"/>
          <w:sz w:val="28"/>
        </w:rPr>
        <w:t>Существует множество компаний занимающихся разработкой подобных систем. Вот пример нескольких подобных компаний в России:</w:t>
      </w:r>
    </w:p>
    <w:p w:rsidR="001A51C7" w:rsidRPr="00F13F3E" w:rsidRDefault="001A51C7" w:rsidP="001A51C7">
      <w:pPr>
        <w:spacing w:after="0" w:line="360" w:lineRule="auto"/>
        <w:ind w:firstLine="709"/>
        <w:jc w:val="both"/>
        <w:rPr>
          <w:rStyle w:val="af2"/>
          <w:sz w:val="28"/>
        </w:rPr>
      </w:pPr>
      <w:r>
        <w:rPr>
          <w:rStyle w:val="af2"/>
          <w:sz w:val="28"/>
        </w:rPr>
        <w:t xml:space="preserve">- </w:t>
      </w:r>
      <w:r>
        <w:rPr>
          <w:rStyle w:val="af2"/>
          <w:sz w:val="28"/>
          <w:lang w:val="en-US"/>
        </w:rPr>
        <w:t>T</w:t>
      </w:r>
      <w:proofErr w:type="spellStart"/>
      <w:r w:rsidRPr="001A51C7">
        <w:rPr>
          <w:rStyle w:val="af2"/>
          <w:sz w:val="28"/>
        </w:rPr>
        <w:t>esli</w:t>
      </w:r>
      <w:proofErr w:type="spellEnd"/>
    </w:p>
    <w:p w:rsidR="001A51C7" w:rsidRPr="00F13F3E" w:rsidRDefault="001A51C7" w:rsidP="001A51C7">
      <w:pPr>
        <w:spacing w:after="0" w:line="360" w:lineRule="auto"/>
        <w:ind w:firstLine="709"/>
        <w:jc w:val="both"/>
        <w:rPr>
          <w:rStyle w:val="af2"/>
          <w:sz w:val="28"/>
        </w:rPr>
      </w:pPr>
      <w:r w:rsidRPr="00F13F3E">
        <w:rPr>
          <w:rStyle w:val="af2"/>
          <w:sz w:val="28"/>
        </w:rPr>
        <w:t xml:space="preserve">- </w:t>
      </w:r>
      <w:proofErr w:type="spellStart"/>
      <w:r w:rsidRPr="00F13F3E">
        <w:rPr>
          <w:rStyle w:val="af2"/>
          <w:sz w:val="28"/>
        </w:rPr>
        <w:t>ИнтернетДом</w:t>
      </w:r>
      <w:proofErr w:type="spellEnd"/>
      <w:r>
        <w:rPr>
          <w:rStyle w:val="af2"/>
          <w:sz w:val="28"/>
        </w:rPr>
        <w:t xml:space="preserve"> </w:t>
      </w:r>
    </w:p>
    <w:p w:rsidR="002648C8" w:rsidRDefault="002648C8" w:rsidP="001A51C7">
      <w:pPr>
        <w:spacing w:after="0" w:line="360" w:lineRule="auto"/>
        <w:ind w:firstLine="709"/>
        <w:jc w:val="both"/>
        <w:rPr>
          <w:rStyle w:val="af2"/>
          <w:sz w:val="28"/>
        </w:rPr>
      </w:pPr>
      <w:r w:rsidRPr="002648C8">
        <w:rPr>
          <w:rStyle w:val="af2"/>
          <w:sz w:val="28"/>
        </w:rPr>
        <w:t xml:space="preserve">- </w:t>
      </w:r>
      <w:proofErr w:type="spellStart"/>
      <w:r w:rsidRPr="002648C8">
        <w:rPr>
          <w:rStyle w:val="af2"/>
          <w:sz w:val="28"/>
          <w:lang w:val="en-US"/>
        </w:rPr>
        <w:t>Fostergroup</w:t>
      </w:r>
      <w:proofErr w:type="spellEnd"/>
      <w:r>
        <w:rPr>
          <w:rStyle w:val="af2"/>
          <w:sz w:val="28"/>
        </w:rPr>
        <w:t xml:space="preserve"> и др.</w:t>
      </w:r>
    </w:p>
    <w:p w:rsidR="002648C8" w:rsidRDefault="002648C8" w:rsidP="001A51C7">
      <w:pPr>
        <w:spacing w:after="0" w:line="360" w:lineRule="auto"/>
        <w:ind w:firstLine="709"/>
        <w:jc w:val="both"/>
        <w:rPr>
          <w:rStyle w:val="af2"/>
          <w:sz w:val="28"/>
        </w:rPr>
      </w:pPr>
      <w:r>
        <w:rPr>
          <w:rStyle w:val="af2"/>
          <w:sz w:val="28"/>
        </w:rPr>
        <w:t>У всех этих компаний есть несколько общих недостатков:</w:t>
      </w:r>
    </w:p>
    <w:p w:rsidR="002648C8" w:rsidRDefault="002648C8" w:rsidP="001A51C7">
      <w:pPr>
        <w:spacing w:after="0" w:line="360" w:lineRule="auto"/>
        <w:ind w:firstLine="709"/>
        <w:jc w:val="both"/>
        <w:rPr>
          <w:rStyle w:val="af2"/>
          <w:sz w:val="28"/>
        </w:rPr>
      </w:pPr>
      <w:r>
        <w:rPr>
          <w:rStyle w:val="af2"/>
          <w:sz w:val="28"/>
        </w:rPr>
        <w:t>- высокая стоимость проекта, готового решения и установки</w:t>
      </w:r>
    </w:p>
    <w:p w:rsidR="004B56D7" w:rsidRDefault="002648C8" w:rsidP="001A51C7">
      <w:pPr>
        <w:spacing w:after="0" w:line="360" w:lineRule="auto"/>
        <w:ind w:firstLine="709"/>
        <w:jc w:val="both"/>
        <w:rPr>
          <w:rStyle w:val="af2"/>
          <w:sz w:val="28"/>
        </w:rPr>
      </w:pPr>
      <w:r>
        <w:rPr>
          <w:rStyle w:val="af2"/>
          <w:sz w:val="28"/>
        </w:rPr>
        <w:t xml:space="preserve">- </w:t>
      </w:r>
      <w:r w:rsidR="004B56D7">
        <w:rPr>
          <w:rStyle w:val="af2"/>
          <w:sz w:val="28"/>
        </w:rPr>
        <w:t>все проекты компаний привязаны к определенному производителю аппаратной части системы (датчиков, контролеров, устройств).</w:t>
      </w:r>
    </w:p>
    <w:p w:rsidR="002648C8" w:rsidRPr="002648C8" w:rsidRDefault="004B56D7" w:rsidP="001A51C7">
      <w:pPr>
        <w:spacing w:after="0" w:line="360" w:lineRule="auto"/>
        <w:ind w:firstLine="709"/>
        <w:jc w:val="both"/>
        <w:rPr>
          <w:rStyle w:val="af2"/>
          <w:sz w:val="28"/>
        </w:rPr>
      </w:pPr>
      <w:r>
        <w:rPr>
          <w:rStyle w:val="af2"/>
          <w:sz w:val="28"/>
        </w:rPr>
        <w:t>Поэтому появляется необходимость в создании универсальной, то есть не привязанной к определенному типу датчиков и устройств, системы с базовым для подобной технологии функционалом, что позв</w:t>
      </w:r>
      <w:r w:rsidR="008133F5">
        <w:rPr>
          <w:rStyle w:val="af2"/>
          <w:sz w:val="28"/>
        </w:rPr>
        <w:t>олит сделать ее относительно не</w:t>
      </w:r>
      <w:r>
        <w:rPr>
          <w:rStyle w:val="af2"/>
          <w:sz w:val="28"/>
        </w:rPr>
        <w:t>дорогой и не заставлять пользователя системы покупать только определенный тип оборудования.</w:t>
      </w:r>
      <w:r w:rsidR="002648C8">
        <w:rPr>
          <w:rStyle w:val="af2"/>
          <w:sz w:val="28"/>
        </w:rPr>
        <w:t xml:space="preserve"> </w:t>
      </w:r>
    </w:p>
    <w:p w:rsidR="00F731E1" w:rsidRDefault="009B5069" w:rsidP="003C4BB8">
      <w:pPr>
        <w:pStyle w:val="110"/>
      </w:pPr>
      <w:bookmarkStart w:id="8" w:name="_Toc353109896"/>
      <w:r>
        <w:lastRenderedPageBreak/>
        <w:t xml:space="preserve">1.2 </w:t>
      </w:r>
      <w:r>
        <w:rPr>
          <w:shd w:val="clear" w:color="auto" w:fill="FFFFFF"/>
        </w:rPr>
        <w:t xml:space="preserve">Формирование требований пользователя к </w:t>
      </w:r>
      <w:r w:rsidR="004B56D7">
        <w:rPr>
          <w:shd w:val="clear" w:color="auto" w:fill="FFFFFF"/>
        </w:rPr>
        <w:t>СУ</w:t>
      </w:r>
      <w:bookmarkEnd w:id="8"/>
    </w:p>
    <w:p w:rsidR="004B56D7" w:rsidRDefault="004B56D7" w:rsidP="004B56D7">
      <w:pPr>
        <w:pStyle w:val="12"/>
        <w:rPr>
          <w:sz w:val="28"/>
          <w:szCs w:val="28"/>
        </w:rPr>
      </w:pPr>
      <w:r w:rsidRPr="004B56D7">
        <w:rPr>
          <w:sz w:val="28"/>
          <w:szCs w:val="28"/>
        </w:rPr>
        <w:t xml:space="preserve">Разрабатываемая </w:t>
      </w:r>
      <w:r>
        <w:rPr>
          <w:sz w:val="28"/>
          <w:szCs w:val="28"/>
        </w:rPr>
        <w:t>систем</w:t>
      </w:r>
      <w:r w:rsidR="00A62041">
        <w:rPr>
          <w:sz w:val="28"/>
          <w:szCs w:val="28"/>
        </w:rPr>
        <w:t>а</w:t>
      </w:r>
      <w:r>
        <w:rPr>
          <w:sz w:val="28"/>
          <w:szCs w:val="28"/>
        </w:rPr>
        <w:t xml:space="preserve"> управления должна </w:t>
      </w:r>
      <w:r w:rsidR="00A62041">
        <w:rPr>
          <w:sz w:val="28"/>
          <w:szCs w:val="28"/>
        </w:rPr>
        <w:t>предоставлять следующие возможности:</w:t>
      </w:r>
    </w:p>
    <w:p w:rsidR="00A62041" w:rsidRPr="00A66BB2" w:rsidRDefault="00A62041" w:rsidP="004B56D7">
      <w:pPr>
        <w:pStyle w:val="12"/>
        <w:rPr>
          <w:sz w:val="28"/>
          <w:szCs w:val="28"/>
        </w:rPr>
      </w:pPr>
      <w:r>
        <w:rPr>
          <w:sz w:val="28"/>
          <w:szCs w:val="28"/>
        </w:rPr>
        <w:t>- управление устройствами (включение, выключения и изменения парамет</w:t>
      </w:r>
      <w:r w:rsidR="008133F5">
        <w:rPr>
          <w:sz w:val="28"/>
          <w:szCs w:val="28"/>
        </w:rPr>
        <w:t>ров работы устройства</w:t>
      </w:r>
      <w:r w:rsidR="00A66BB2" w:rsidRPr="00A66BB2">
        <w:rPr>
          <w:sz w:val="28"/>
          <w:szCs w:val="28"/>
        </w:rPr>
        <w:t>;</w:t>
      </w:r>
    </w:p>
    <w:p w:rsidR="00A62041" w:rsidRPr="00A66BB2" w:rsidRDefault="00A62041" w:rsidP="004B56D7">
      <w:pPr>
        <w:pStyle w:val="12"/>
        <w:rPr>
          <w:sz w:val="28"/>
          <w:szCs w:val="28"/>
        </w:rPr>
      </w:pPr>
      <w:r>
        <w:rPr>
          <w:sz w:val="28"/>
          <w:szCs w:val="28"/>
        </w:rPr>
        <w:t>- принятие решение в экстренных ситуациях (утечка газа, вод</w:t>
      </w:r>
      <w:r w:rsidR="00A66BB2">
        <w:rPr>
          <w:sz w:val="28"/>
          <w:szCs w:val="28"/>
        </w:rPr>
        <w:t>ы, пожар,  проникновения в дом)</w:t>
      </w:r>
      <w:r w:rsidR="00A66BB2" w:rsidRPr="00A66BB2">
        <w:rPr>
          <w:sz w:val="28"/>
          <w:szCs w:val="28"/>
        </w:rPr>
        <w:t>;</w:t>
      </w:r>
    </w:p>
    <w:p w:rsidR="00A62041" w:rsidRPr="00A66BB2" w:rsidRDefault="00A62041" w:rsidP="004B56D7">
      <w:pPr>
        <w:pStyle w:val="12"/>
        <w:rPr>
          <w:sz w:val="28"/>
          <w:szCs w:val="28"/>
        </w:rPr>
      </w:pPr>
      <w:r>
        <w:rPr>
          <w:sz w:val="28"/>
          <w:szCs w:val="28"/>
        </w:rPr>
        <w:t>- оповещение о важных событиях</w:t>
      </w:r>
      <w:r w:rsidR="008133F5">
        <w:rPr>
          <w:sz w:val="28"/>
          <w:szCs w:val="28"/>
        </w:rPr>
        <w:t>,</w:t>
      </w:r>
      <w:r>
        <w:rPr>
          <w:sz w:val="28"/>
          <w:szCs w:val="28"/>
        </w:rPr>
        <w:t xml:space="preserve"> происходящих в доме</w:t>
      </w:r>
      <w:r w:rsidR="00A66BB2" w:rsidRPr="00A66BB2">
        <w:rPr>
          <w:sz w:val="28"/>
          <w:szCs w:val="28"/>
        </w:rPr>
        <w:t>;</w:t>
      </w:r>
    </w:p>
    <w:p w:rsidR="00A62041" w:rsidRPr="00A66BB2" w:rsidRDefault="00A62041" w:rsidP="004B56D7">
      <w:pPr>
        <w:pStyle w:val="12"/>
        <w:rPr>
          <w:sz w:val="28"/>
          <w:szCs w:val="28"/>
        </w:rPr>
      </w:pPr>
      <w:r>
        <w:rPr>
          <w:sz w:val="28"/>
          <w:szCs w:val="28"/>
        </w:rPr>
        <w:t>- мониторинг состояния датчиков и счетчиков (проверка их состояния, опрос текущего значения)</w:t>
      </w:r>
      <w:r w:rsidR="00A66BB2" w:rsidRPr="00A66BB2">
        <w:rPr>
          <w:sz w:val="28"/>
          <w:szCs w:val="28"/>
        </w:rPr>
        <w:t>;</w:t>
      </w:r>
    </w:p>
    <w:p w:rsidR="00A62041" w:rsidRPr="00A66BB2" w:rsidRDefault="00A62041" w:rsidP="00A62041">
      <w:pPr>
        <w:pStyle w:val="12"/>
        <w:rPr>
          <w:sz w:val="28"/>
          <w:szCs w:val="28"/>
        </w:rPr>
      </w:pPr>
      <w:r>
        <w:rPr>
          <w:sz w:val="28"/>
          <w:szCs w:val="28"/>
        </w:rPr>
        <w:t>- предоставление удаленного доступа к системе управления пользователю</w:t>
      </w:r>
      <w:r w:rsidR="00A66BB2" w:rsidRPr="00A66BB2">
        <w:rPr>
          <w:sz w:val="28"/>
          <w:szCs w:val="28"/>
        </w:rPr>
        <w:t>;</w:t>
      </w:r>
    </w:p>
    <w:p w:rsidR="00A62041" w:rsidRPr="00A66BB2" w:rsidRDefault="00A62041" w:rsidP="00A62041">
      <w:pPr>
        <w:pStyle w:val="12"/>
        <w:rPr>
          <w:sz w:val="28"/>
          <w:szCs w:val="28"/>
        </w:rPr>
      </w:pPr>
      <w:r>
        <w:rPr>
          <w:sz w:val="28"/>
          <w:szCs w:val="28"/>
        </w:rPr>
        <w:t>- защита канала передачи информации между клиентом и сервером</w:t>
      </w:r>
      <w:r w:rsidR="00A66BB2" w:rsidRPr="00A66BB2">
        <w:rPr>
          <w:sz w:val="28"/>
          <w:szCs w:val="28"/>
        </w:rPr>
        <w:t>;</w:t>
      </w:r>
    </w:p>
    <w:p w:rsidR="00A62041" w:rsidRPr="00A66BB2" w:rsidRDefault="00A62041" w:rsidP="00A62041">
      <w:pPr>
        <w:pStyle w:val="12"/>
        <w:rPr>
          <w:sz w:val="28"/>
          <w:szCs w:val="28"/>
        </w:rPr>
      </w:pPr>
      <w:r>
        <w:rPr>
          <w:sz w:val="28"/>
          <w:szCs w:val="28"/>
        </w:rPr>
        <w:t>- реализация сценариев поведения (имитация присутствия, поддержание заданной температуры, включения устройств по расписанию)</w:t>
      </w:r>
      <w:r w:rsidR="00A66BB2" w:rsidRPr="00A66BB2">
        <w:rPr>
          <w:sz w:val="28"/>
          <w:szCs w:val="28"/>
        </w:rPr>
        <w:t>;</w:t>
      </w:r>
    </w:p>
    <w:p w:rsidR="00771418" w:rsidRPr="00A66BB2" w:rsidRDefault="00A62041" w:rsidP="00A62041">
      <w:pPr>
        <w:pStyle w:val="12"/>
        <w:rPr>
          <w:sz w:val="28"/>
          <w:szCs w:val="28"/>
        </w:rPr>
      </w:pPr>
      <w:r>
        <w:rPr>
          <w:sz w:val="28"/>
          <w:szCs w:val="28"/>
        </w:rPr>
        <w:t xml:space="preserve">- считывание данных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счетчиков, накопление статистики и предоставлении ее в </w:t>
      </w:r>
      <w:r w:rsidR="00A66BB2">
        <w:rPr>
          <w:sz w:val="28"/>
          <w:szCs w:val="28"/>
        </w:rPr>
        <w:t>виде графиков</w:t>
      </w:r>
      <w:r w:rsidR="00A66BB2" w:rsidRPr="00A66BB2">
        <w:rPr>
          <w:sz w:val="28"/>
          <w:szCs w:val="28"/>
        </w:rPr>
        <w:t>;</w:t>
      </w:r>
    </w:p>
    <w:p w:rsidR="00A62041" w:rsidRPr="00A52C12" w:rsidRDefault="00A62041" w:rsidP="00A62041">
      <w:pPr>
        <w:pStyle w:val="12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52C12">
        <w:rPr>
          <w:sz w:val="28"/>
          <w:szCs w:val="28"/>
        </w:rPr>
        <w:t xml:space="preserve">предоставление пользователю графического интерфейса как на </w:t>
      </w:r>
      <w:r w:rsidR="00A52C12">
        <w:rPr>
          <w:sz w:val="28"/>
          <w:szCs w:val="28"/>
          <w:lang w:val="en-US"/>
        </w:rPr>
        <w:t>PC</w:t>
      </w:r>
      <w:r w:rsidR="00A52C12">
        <w:rPr>
          <w:sz w:val="28"/>
          <w:szCs w:val="28"/>
        </w:rPr>
        <w:t xml:space="preserve">, так и на мобильной платформе </w:t>
      </w:r>
      <w:r w:rsidR="00A52C12">
        <w:rPr>
          <w:sz w:val="28"/>
          <w:szCs w:val="28"/>
          <w:lang w:val="en-US"/>
        </w:rPr>
        <w:t>Android</w:t>
      </w:r>
      <w:r w:rsidR="00A52C12" w:rsidRPr="00A52C12">
        <w:rPr>
          <w:sz w:val="28"/>
          <w:szCs w:val="28"/>
        </w:rPr>
        <w:t>.</w:t>
      </w:r>
    </w:p>
    <w:p w:rsidR="00A52C12" w:rsidRPr="00A52C12" w:rsidRDefault="00A52C12" w:rsidP="00A52C12">
      <w:pPr>
        <w:pStyle w:val="12"/>
        <w:spacing w:before="120"/>
        <w:ind w:firstLine="709"/>
        <w:rPr>
          <w:sz w:val="28"/>
          <w:szCs w:val="28"/>
        </w:rPr>
      </w:pPr>
      <w:r w:rsidRPr="00A52C12">
        <w:rPr>
          <w:sz w:val="28"/>
          <w:szCs w:val="28"/>
        </w:rPr>
        <w:t>Дальнейшие требования к системе формируются в процессе проектирования и разработки системы, а также  ходе дальнейших исследований в области применения онтологии предметной области в задаче информационного поиска.</w:t>
      </w:r>
    </w:p>
    <w:p w:rsidR="00A52C12" w:rsidRPr="00A62041" w:rsidRDefault="00A52C12" w:rsidP="00A62041">
      <w:pPr>
        <w:pStyle w:val="12"/>
        <w:rPr>
          <w:rStyle w:val="af2"/>
          <w:color w:val="auto"/>
          <w:sz w:val="28"/>
        </w:rPr>
      </w:pPr>
    </w:p>
    <w:p w:rsidR="00046770" w:rsidRDefault="00046770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:rsidR="005D5456" w:rsidRDefault="009B5069" w:rsidP="006D1B52">
      <w:pPr>
        <w:pStyle w:val="0"/>
      </w:pPr>
      <w:bookmarkStart w:id="9" w:name="_Toc353109897"/>
      <w:r>
        <w:lastRenderedPageBreak/>
        <w:t>2</w:t>
      </w:r>
      <w:r w:rsidR="00046770">
        <w:t xml:space="preserve"> </w:t>
      </w:r>
      <w:r w:rsidR="00EA2DC8">
        <w:t>Разработка концепции системы</w:t>
      </w:r>
      <w:bookmarkEnd w:id="9"/>
    </w:p>
    <w:p w:rsidR="00343F7C" w:rsidRDefault="00901082" w:rsidP="008745F5">
      <w:pPr>
        <w:spacing w:after="0"/>
        <w:ind w:firstLine="708"/>
        <w:jc w:val="both"/>
        <w:rPr>
          <w:rStyle w:val="af2"/>
          <w:sz w:val="28"/>
        </w:rPr>
      </w:pPr>
      <w:r w:rsidRPr="00A52C12">
        <w:rPr>
          <w:rStyle w:val="af2"/>
          <w:sz w:val="28"/>
        </w:rPr>
        <w:t xml:space="preserve">Разрабатываемая система </w:t>
      </w:r>
      <w:r w:rsidR="008D3A4B" w:rsidRPr="00A52C12">
        <w:rPr>
          <w:rStyle w:val="af2"/>
          <w:sz w:val="28"/>
        </w:rPr>
        <w:t xml:space="preserve">будет </w:t>
      </w:r>
      <w:r w:rsidRPr="00A52C12">
        <w:rPr>
          <w:rStyle w:val="af2"/>
          <w:sz w:val="28"/>
        </w:rPr>
        <w:t>представля</w:t>
      </w:r>
      <w:r w:rsidR="008D3A4B" w:rsidRPr="00A52C12">
        <w:rPr>
          <w:rStyle w:val="af2"/>
          <w:sz w:val="28"/>
        </w:rPr>
        <w:t>ть</w:t>
      </w:r>
      <w:r w:rsidRPr="00A52C12">
        <w:rPr>
          <w:rStyle w:val="af2"/>
          <w:sz w:val="28"/>
        </w:rPr>
        <w:t xml:space="preserve"> собой</w:t>
      </w:r>
      <w:r w:rsidR="009B5069" w:rsidRPr="00A52C12">
        <w:rPr>
          <w:rStyle w:val="af2"/>
          <w:sz w:val="28"/>
        </w:rPr>
        <w:t xml:space="preserve"> </w:t>
      </w:r>
      <w:r w:rsidR="00A52C12" w:rsidRPr="00A52C12">
        <w:rPr>
          <w:rStyle w:val="af2"/>
          <w:sz w:val="28"/>
        </w:rPr>
        <w:t xml:space="preserve">систему управления </w:t>
      </w:r>
      <w:r w:rsidR="00A52C12">
        <w:rPr>
          <w:rStyle w:val="af2"/>
          <w:sz w:val="28"/>
        </w:rPr>
        <w:t>Умным домом, которая должна собирать, обрабатывать, анализировать данные с устройств и датчиков, а так же данная система сл</w:t>
      </w:r>
      <w:r w:rsidR="00203D82">
        <w:rPr>
          <w:rStyle w:val="af2"/>
          <w:sz w:val="28"/>
        </w:rPr>
        <w:t xml:space="preserve">ужит интерфейсом между </w:t>
      </w:r>
      <w:r w:rsidR="008133F5" w:rsidRPr="008133F5">
        <w:rPr>
          <w:rFonts w:ascii="Times New Roman" w:hAnsi="Times New Roman" w:cs="Times New Roman"/>
          <w:sz w:val="28"/>
          <w:szCs w:val="28"/>
        </w:rPr>
        <w:t>жильцами дома</w:t>
      </w:r>
      <w:r w:rsidR="008133F5">
        <w:rPr>
          <w:rStyle w:val="af2"/>
          <w:sz w:val="28"/>
        </w:rPr>
        <w:t xml:space="preserve"> </w:t>
      </w:r>
      <w:r w:rsidR="00203D82">
        <w:rPr>
          <w:rStyle w:val="af2"/>
          <w:sz w:val="28"/>
        </w:rPr>
        <w:t xml:space="preserve">и оборудованием в доме. </w:t>
      </w:r>
    </w:p>
    <w:p w:rsidR="00203D82" w:rsidRDefault="00203D82" w:rsidP="008745F5">
      <w:pPr>
        <w:spacing w:after="0"/>
        <w:ind w:firstLine="708"/>
        <w:jc w:val="both"/>
        <w:rPr>
          <w:rStyle w:val="af2"/>
          <w:sz w:val="28"/>
        </w:rPr>
      </w:pPr>
      <w:r>
        <w:rPr>
          <w:rStyle w:val="af2"/>
          <w:sz w:val="28"/>
        </w:rPr>
        <w:t xml:space="preserve">Таким образом, система предоставляет собой </w:t>
      </w:r>
      <w:r w:rsidRPr="00203D82">
        <w:rPr>
          <w:rStyle w:val="af2"/>
          <w:sz w:val="28"/>
        </w:rPr>
        <w:t>центр управления и отвеча</w:t>
      </w:r>
      <w:r>
        <w:rPr>
          <w:rStyle w:val="af2"/>
          <w:sz w:val="28"/>
        </w:rPr>
        <w:t>ет</w:t>
      </w:r>
      <w:r w:rsidRPr="00203D82">
        <w:rPr>
          <w:rStyle w:val="af2"/>
          <w:sz w:val="28"/>
        </w:rPr>
        <w:t xml:space="preserve"> за логику функционирования всей периферии, т.е. обрабатыв</w:t>
      </w:r>
      <w:r>
        <w:rPr>
          <w:rStyle w:val="af2"/>
          <w:sz w:val="28"/>
        </w:rPr>
        <w:t>ает</w:t>
      </w:r>
      <w:r w:rsidRPr="00203D82">
        <w:rPr>
          <w:rStyle w:val="af2"/>
          <w:sz w:val="28"/>
        </w:rPr>
        <w:t xml:space="preserve"> сигналы и да</w:t>
      </w:r>
      <w:r>
        <w:rPr>
          <w:rStyle w:val="af2"/>
          <w:sz w:val="28"/>
        </w:rPr>
        <w:t>ет</w:t>
      </w:r>
      <w:r w:rsidRPr="00203D82">
        <w:rPr>
          <w:rStyle w:val="af2"/>
          <w:sz w:val="28"/>
        </w:rPr>
        <w:t xml:space="preserve"> команды всем “ведомым” устройствам.</w:t>
      </w:r>
      <w:r>
        <w:rPr>
          <w:rStyle w:val="af2"/>
          <w:sz w:val="28"/>
        </w:rPr>
        <w:t xml:space="preserve"> </w:t>
      </w:r>
    </w:p>
    <w:p w:rsidR="00D30B9F" w:rsidRDefault="00D30B9F" w:rsidP="008745F5">
      <w:pPr>
        <w:spacing w:after="0"/>
        <w:ind w:firstLine="708"/>
        <w:jc w:val="both"/>
        <w:rPr>
          <w:rStyle w:val="af2"/>
          <w:sz w:val="28"/>
        </w:rPr>
      </w:pPr>
      <w:r>
        <w:rPr>
          <w:rStyle w:val="af2"/>
          <w:sz w:val="28"/>
        </w:rPr>
        <w:t xml:space="preserve">Система должна предоставлять доступ не только из локальной сети и самого сервера, но и удаленно </w:t>
      </w:r>
      <w:proofErr w:type="gramStart"/>
      <w:r>
        <w:rPr>
          <w:rStyle w:val="af2"/>
          <w:sz w:val="28"/>
        </w:rPr>
        <w:t>через</w:t>
      </w:r>
      <w:proofErr w:type="gramEnd"/>
      <w:r>
        <w:rPr>
          <w:rStyle w:val="af2"/>
          <w:sz w:val="28"/>
        </w:rPr>
        <w:t xml:space="preserve"> </w:t>
      </w:r>
      <w:proofErr w:type="gramStart"/>
      <w:r>
        <w:rPr>
          <w:rStyle w:val="af2"/>
          <w:sz w:val="28"/>
        </w:rPr>
        <w:t>специальный</w:t>
      </w:r>
      <w:proofErr w:type="gramEnd"/>
      <w:r>
        <w:rPr>
          <w:rStyle w:val="af2"/>
          <w:sz w:val="28"/>
        </w:rPr>
        <w:t xml:space="preserve"> клиент, используя </w:t>
      </w:r>
      <w:r>
        <w:rPr>
          <w:rStyle w:val="af2"/>
          <w:sz w:val="28"/>
          <w:lang w:val="en-US"/>
        </w:rPr>
        <w:t>TCP</w:t>
      </w:r>
      <w:r w:rsidRPr="00D30B9F">
        <w:rPr>
          <w:rStyle w:val="af2"/>
          <w:sz w:val="28"/>
        </w:rPr>
        <w:t xml:space="preserve"> </w:t>
      </w:r>
      <w:r>
        <w:rPr>
          <w:rStyle w:val="af2"/>
          <w:sz w:val="28"/>
        </w:rPr>
        <w:t>технологию и шифруя всю передаваемую информацию.</w:t>
      </w:r>
    </w:p>
    <w:p w:rsidR="00F13F3E" w:rsidRDefault="00D30B9F" w:rsidP="008745F5">
      <w:pPr>
        <w:spacing w:after="0"/>
        <w:ind w:firstLine="708"/>
        <w:jc w:val="both"/>
        <w:rPr>
          <w:rStyle w:val="af2"/>
          <w:sz w:val="28"/>
        </w:rPr>
      </w:pPr>
      <w:r>
        <w:rPr>
          <w:rStyle w:val="af2"/>
          <w:sz w:val="28"/>
        </w:rPr>
        <w:t xml:space="preserve">Для «общения» с датчиками должен быть разработан собственный протокол команд, что позволит увеличить уровень безопасности </w:t>
      </w:r>
      <w:proofErr w:type="gramStart"/>
      <w:r>
        <w:rPr>
          <w:rStyle w:val="af2"/>
          <w:sz w:val="28"/>
        </w:rPr>
        <w:t>передачи</w:t>
      </w:r>
      <w:proofErr w:type="gramEnd"/>
      <w:r>
        <w:rPr>
          <w:rStyle w:val="af2"/>
          <w:sz w:val="28"/>
        </w:rPr>
        <w:t xml:space="preserve"> и позволит не привязываться к сторонним разработкам и по тем же причинам для удаленной связи с клиентом тоже используется собственный протокол команд и ответов.</w:t>
      </w:r>
    </w:p>
    <w:p w:rsidR="00D30B9F" w:rsidRDefault="00F13F3E" w:rsidP="008745F5">
      <w:pPr>
        <w:spacing w:after="0"/>
        <w:ind w:firstLine="708"/>
        <w:jc w:val="both"/>
        <w:rPr>
          <w:rStyle w:val="af2"/>
          <w:sz w:val="28"/>
        </w:rPr>
      </w:pPr>
      <w:r>
        <w:rPr>
          <w:rStyle w:val="af2"/>
          <w:sz w:val="28"/>
        </w:rPr>
        <w:t xml:space="preserve">Исходя из того, что система обрабатывает большое количество событий (команд пользователя, срабатывания датчиков, задачи по расписанию, посылка команд «ведомым устройствам») система должна быть многопоточной. </w:t>
      </w:r>
      <w:proofErr w:type="spellStart"/>
      <w:r>
        <w:rPr>
          <w:rStyle w:val="af2"/>
          <w:sz w:val="28"/>
        </w:rPr>
        <w:t>Многопоточность</w:t>
      </w:r>
      <w:proofErr w:type="spellEnd"/>
      <w:r>
        <w:rPr>
          <w:rStyle w:val="af2"/>
          <w:sz w:val="28"/>
        </w:rPr>
        <w:t xml:space="preserve"> так же позволит оперативно реагировать на экстренные события, даже если их приходит несколько в один и тот же момент времени, что позволит добиться приемлемого времени реакции на события.</w:t>
      </w:r>
      <w:r w:rsidR="00D30B9F">
        <w:rPr>
          <w:rStyle w:val="af2"/>
          <w:sz w:val="28"/>
        </w:rPr>
        <w:t xml:space="preserve"> </w:t>
      </w:r>
    </w:p>
    <w:p w:rsidR="00D30B9F" w:rsidRDefault="00D30B9F" w:rsidP="008745F5">
      <w:pPr>
        <w:spacing w:after="0"/>
        <w:ind w:firstLine="708"/>
        <w:jc w:val="both"/>
        <w:rPr>
          <w:rStyle w:val="af2"/>
          <w:sz w:val="28"/>
        </w:rPr>
      </w:pPr>
      <w:r>
        <w:rPr>
          <w:rStyle w:val="af2"/>
          <w:sz w:val="28"/>
        </w:rPr>
        <w:t xml:space="preserve">Система должна иметь </w:t>
      </w:r>
      <w:proofErr w:type="spellStart"/>
      <w:r w:rsidRPr="00D30B9F">
        <w:rPr>
          <w:rStyle w:val="af2"/>
          <w:sz w:val="28"/>
        </w:rPr>
        <w:t>масштабируемость</w:t>
      </w:r>
      <w:proofErr w:type="spellEnd"/>
      <w:r>
        <w:rPr>
          <w:rStyle w:val="af2"/>
          <w:sz w:val="28"/>
        </w:rPr>
        <w:t>, то есть возможность подключен</w:t>
      </w:r>
      <w:r w:rsidR="00F13F3E">
        <w:rPr>
          <w:rStyle w:val="af2"/>
          <w:sz w:val="28"/>
        </w:rPr>
        <w:t>ия новых устройств их интеграция с системой не зависимо от их типа.</w:t>
      </w:r>
    </w:p>
    <w:p w:rsidR="00F13F3E" w:rsidRDefault="00F13F3E" w:rsidP="008745F5">
      <w:pPr>
        <w:spacing w:after="0"/>
        <w:ind w:firstLine="708"/>
        <w:jc w:val="both"/>
        <w:rPr>
          <w:rStyle w:val="af2"/>
          <w:sz w:val="28"/>
        </w:rPr>
      </w:pPr>
      <w:r>
        <w:rPr>
          <w:rStyle w:val="af2"/>
          <w:sz w:val="28"/>
        </w:rPr>
        <w:t>Система управления должна предоставлять относительно простой способ развертывания на реальном объекте, то есть простая установка, относительно понятное добавление данных об устройствах в базу данных и описания их поведения и добавления данных в систему о хозяевах дома.</w:t>
      </w:r>
    </w:p>
    <w:p w:rsidR="00F13F3E" w:rsidRPr="00F13F3E" w:rsidRDefault="00F13F3E" w:rsidP="008745F5">
      <w:pPr>
        <w:spacing w:after="0"/>
        <w:ind w:firstLine="708"/>
        <w:jc w:val="both"/>
        <w:rPr>
          <w:rStyle w:val="af2"/>
          <w:sz w:val="28"/>
        </w:rPr>
      </w:pPr>
      <w:r>
        <w:rPr>
          <w:rStyle w:val="af2"/>
          <w:sz w:val="28"/>
        </w:rPr>
        <w:t xml:space="preserve">Клиентская часть система должна быть реализована, как и на </w:t>
      </w:r>
      <w:r>
        <w:rPr>
          <w:rStyle w:val="af2"/>
          <w:sz w:val="28"/>
          <w:lang w:val="en-US"/>
        </w:rPr>
        <w:t>IBM</w:t>
      </w:r>
      <w:r w:rsidRPr="00F13F3E">
        <w:rPr>
          <w:rStyle w:val="af2"/>
          <w:sz w:val="28"/>
        </w:rPr>
        <w:t xml:space="preserve"> </w:t>
      </w:r>
      <w:r>
        <w:rPr>
          <w:rStyle w:val="af2"/>
          <w:sz w:val="28"/>
        </w:rPr>
        <w:t>совместимом компьютере, так и на мобильной</w:t>
      </w:r>
      <w:r w:rsidRPr="00F13F3E">
        <w:rPr>
          <w:rStyle w:val="af2"/>
          <w:sz w:val="28"/>
        </w:rPr>
        <w:t xml:space="preserve"> </w:t>
      </w:r>
      <w:r>
        <w:rPr>
          <w:rStyle w:val="af2"/>
          <w:sz w:val="28"/>
        </w:rPr>
        <w:t xml:space="preserve">платформе </w:t>
      </w:r>
      <w:r>
        <w:rPr>
          <w:rStyle w:val="af2"/>
          <w:sz w:val="28"/>
          <w:lang w:val="en-US"/>
        </w:rPr>
        <w:t>Android</w:t>
      </w:r>
      <w:r w:rsidRPr="00F13F3E">
        <w:rPr>
          <w:rStyle w:val="af2"/>
          <w:sz w:val="28"/>
        </w:rPr>
        <w:t xml:space="preserve">, </w:t>
      </w:r>
      <w:r>
        <w:rPr>
          <w:rStyle w:val="af2"/>
          <w:sz w:val="28"/>
        </w:rPr>
        <w:t>это позволит пользователю постоянно</w:t>
      </w:r>
      <w:r w:rsidR="008133F5">
        <w:rPr>
          <w:rStyle w:val="af2"/>
          <w:sz w:val="28"/>
        </w:rPr>
        <w:t xml:space="preserve"> иметь</w:t>
      </w:r>
      <w:r>
        <w:rPr>
          <w:rStyle w:val="af2"/>
          <w:sz w:val="28"/>
        </w:rPr>
        <w:t xml:space="preserve"> доступ к системе управления своим домом.</w:t>
      </w:r>
    </w:p>
    <w:p w:rsidR="007E2EB3" w:rsidRDefault="007E2EB3" w:rsidP="00F658F8">
      <w:pPr>
        <w:pStyle w:val="af1"/>
      </w:pPr>
    </w:p>
    <w:p w:rsidR="00046770" w:rsidRDefault="00046770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:rsidR="007E2EB3" w:rsidRDefault="009B5069" w:rsidP="006D1B52">
      <w:pPr>
        <w:pStyle w:val="0"/>
      </w:pPr>
      <w:bookmarkStart w:id="10" w:name="_Toc353109898"/>
      <w:r>
        <w:lastRenderedPageBreak/>
        <w:t>3</w:t>
      </w:r>
      <w:r w:rsidR="00046770">
        <w:t xml:space="preserve"> </w:t>
      </w:r>
      <w:r w:rsidR="00EA2DC8">
        <w:t>Техническое задание</w:t>
      </w:r>
      <w:bookmarkEnd w:id="10"/>
    </w:p>
    <w:p w:rsidR="00C70BD8" w:rsidRDefault="00DA4776" w:rsidP="003C4BB8">
      <w:pPr>
        <w:pStyle w:val="110"/>
      </w:pPr>
      <w:bookmarkStart w:id="11" w:name="_Toc353109899"/>
      <w:r>
        <w:t>3</w:t>
      </w:r>
      <w:r w:rsidR="001C36E5">
        <w:t xml:space="preserve">.1 </w:t>
      </w:r>
      <w:r w:rsidR="00C70BD8" w:rsidRPr="00C70BD8">
        <w:t>Общие положения</w:t>
      </w:r>
      <w:bookmarkEnd w:id="11"/>
      <w:r w:rsidR="000E4CD9">
        <w:tab/>
      </w:r>
    </w:p>
    <w:p w:rsidR="00C70BD8" w:rsidRPr="009738C0" w:rsidRDefault="00DA4776" w:rsidP="009A30A7">
      <w:pPr>
        <w:pStyle w:val="1110"/>
        <w:rPr>
          <w:rStyle w:val="11111"/>
          <w:sz w:val="28"/>
          <w:szCs w:val="28"/>
        </w:rPr>
      </w:pPr>
      <w:bookmarkStart w:id="12" w:name="_Toc353109900"/>
      <w:r w:rsidRPr="008745F5">
        <w:t>3</w:t>
      </w:r>
      <w:r w:rsidR="00C70BD8" w:rsidRPr="008745F5">
        <w:t xml:space="preserve">.1.1 </w:t>
      </w:r>
      <w:bookmarkStart w:id="13" w:name="_Toc177034189"/>
      <w:bookmarkStart w:id="14" w:name="_Toc177034342"/>
      <w:bookmarkStart w:id="15" w:name="_Toc321533975"/>
      <w:bookmarkStart w:id="16" w:name="_Toc321795301"/>
      <w:bookmarkStart w:id="17" w:name="_Toc327648492"/>
      <w:bookmarkStart w:id="18" w:name="_Toc327710946"/>
      <w:r w:rsidR="00C70BD8" w:rsidRPr="008745F5">
        <w:rPr>
          <w:rStyle w:val="11111"/>
          <w:sz w:val="28"/>
          <w:szCs w:val="28"/>
        </w:rPr>
        <w:t>Полное наименование системы и ее условное обозначение</w:t>
      </w:r>
      <w:bookmarkEnd w:id="12"/>
      <w:bookmarkEnd w:id="13"/>
      <w:bookmarkEnd w:id="14"/>
      <w:bookmarkEnd w:id="15"/>
      <w:bookmarkEnd w:id="16"/>
      <w:bookmarkEnd w:id="17"/>
      <w:bookmarkEnd w:id="18"/>
    </w:p>
    <w:p w:rsidR="00675987" w:rsidRPr="00511CA7" w:rsidRDefault="00675987" w:rsidP="00511CA7">
      <w:pPr>
        <w:pStyle w:val="af1"/>
        <w:rPr>
          <w:sz w:val="28"/>
        </w:rPr>
      </w:pPr>
      <w:r w:rsidRPr="00511CA7">
        <w:rPr>
          <w:sz w:val="28"/>
        </w:rPr>
        <w:t>Полное название системы: «Система управления АПК «Умный дом»»</w:t>
      </w:r>
    </w:p>
    <w:p w:rsidR="00675987" w:rsidRPr="00D31499" w:rsidRDefault="00675987" w:rsidP="00511CA7">
      <w:pPr>
        <w:pStyle w:val="af1"/>
        <w:rPr>
          <w:sz w:val="28"/>
        </w:rPr>
      </w:pPr>
      <w:r w:rsidRPr="00511CA7">
        <w:rPr>
          <w:sz w:val="28"/>
        </w:rPr>
        <w:t>Условное обозначение: «</w:t>
      </w:r>
      <w:r w:rsidRPr="00511CA7">
        <w:rPr>
          <w:sz w:val="28"/>
          <w:lang w:val="en-US"/>
        </w:rPr>
        <w:t>Smart</w:t>
      </w:r>
      <w:r w:rsidRPr="00511CA7">
        <w:rPr>
          <w:sz w:val="28"/>
        </w:rPr>
        <w:t xml:space="preserve"> </w:t>
      </w:r>
      <w:r w:rsidRPr="00511CA7">
        <w:rPr>
          <w:sz w:val="28"/>
          <w:lang w:val="en-US"/>
        </w:rPr>
        <w:t>house</w:t>
      </w:r>
      <w:r w:rsidRPr="00511CA7">
        <w:rPr>
          <w:sz w:val="28"/>
        </w:rPr>
        <w:t>»</w:t>
      </w:r>
      <w:r w:rsidRPr="00D31499">
        <w:rPr>
          <w:sz w:val="28"/>
        </w:rPr>
        <w:t xml:space="preserve"> </w:t>
      </w:r>
    </w:p>
    <w:p w:rsidR="00912484" w:rsidRPr="00D31499" w:rsidRDefault="00DA4776" w:rsidP="009A30A7">
      <w:pPr>
        <w:pStyle w:val="1110"/>
      </w:pPr>
      <w:bookmarkStart w:id="19" w:name="_Toc353109901"/>
      <w:r w:rsidRPr="00DA4776">
        <w:t>3</w:t>
      </w:r>
      <w:r w:rsidR="00912484" w:rsidRPr="00DA4776">
        <w:t>.1.2 Номер договора</w:t>
      </w:r>
      <w:bookmarkEnd w:id="19"/>
    </w:p>
    <w:p w:rsidR="00675987" w:rsidRPr="00D31499" w:rsidRDefault="00675987" w:rsidP="00511CA7">
      <w:pPr>
        <w:pStyle w:val="af1"/>
        <w:rPr>
          <w:sz w:val="28"/>
        </w:rPr>
      </w:pPr>
      <w:r w:rsidRPr="00511CA7">
        <w:rPr>
          <w:sz w:val="28"/>
        </w:rPr>
        <w:t>Данный договор отсутствует.</w:t>
      </w:r>
    </w:p>
    <w:p w:rsidR="00912484" w:rsidRPr="00D31499" w:rsidRDefault="00DA4776" w:rsidP="009A30A7">
      <w:pPr>
        <w:pStyle w:val="1110"/>
      </w:pPr>
      <w:bookmarkStart w:id="20" w:name="_Toc353109902"/>
      <w:r>
        <w:t>3</w:t>
      </w:r>
      <w:r w:rsidR="00912484">
        <w:t>.1.3 Наименование организации заказчика и участников работ</w:t>
      </w:r>
      <w:bookmarkEnd w:id="20"/>
    </w:p>
    <w:p w:rsidR="00675987" w:rsidRPr="00511CA7" w:rsidRDefault="00675987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 xml:space="preserve">Заказчик: Кафедра информационных технологий </w:t>
      </w:r>
      <w:proofErr w:type="spellStart"/>
      <w:r w:rsidRPr="00511CA7">
        <w:rPr>
          <w:sz w:val="28"/>
        </w:rPr>
        <w:t>ФГБОУ</w:t>
      </w:r>
      <w:proofErr w:type="spellEnd"/>
      <w:r w:rsidRPr="00511CA7">
        <w:rPr>
          <w:sz w:val="28"/>
        </w:rPr>
        <w:t xml:space="preserve"> </w:t>
      </w:r>
      <w:proofErr w:type="spellStart"/>
      <w:r w:rsidRPr="00511CA7">
        <w:rPr>
          <w:sz w:val="28"/>
        </w:rPr>
        <w:t>ВПО</w:t>
      </w:r>
      <w:proofErr w:type="spellEnd"/>
      <w:r w:rsidRPr="00511CA7">
        <w:rPr>
          <w:sz w:val="28"/>
        </w:rPr>
        <w:t xml:space="preserve"> «Ивановский</w:t>
      </w:r>
      <w:r w:rsidR="0088680F" w:rsidRPr="0088680F">
        <w:rPr>
          <w:sz w:val="28"/>
        </w:rPr>
        <w:t xml:space="preserve"> </w:t>
      </w:r>
      <w:r w:rsidR="0088680F">
        <w:rPr>
          <w:sz w:val="28"/>
        </w:rPr>
        <w:t>государственный</w:t>
      </w:r>
      <w:r w:rsidRPr="00511CA7">
        <w:rPr>
          <w:sz w:val="28"/>
        </w:rPr>
        <w:t xml:space="preserve"> </w:t>
      </w:r>
      <w:proofErr w:type="spellStart"/>
      <w:r w:rsidRPr="00511CA7">
        <w:rPr>
          <w:sz w:val="28"/>
        </w:rPr>
        <w:t>химико</w:t>
      </w:r>
      <w:proofErr w:type="spellEnd"/>
      <w:r w:rsidRPr="00511CA7">
        <w:rPr>
          <w:sz w:val="28"/>
        </w:rPr>
        <w:t xml:space="preserve"> – технологический университет».</w:t>
      </w:r>
    </w:p>
    <w:p w:rsidR="00675987" w:rsidRPr="00511CA7" w:rsidRDefault="00116292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 xml:space="preserve">Исполнители: студенты группы 4 – 42 Вакин Дмитрий Александрович, Соколов Владимир Леонидович. </w:t>
      </w:r>
    </w:p>
    <w:p w:rsidR="00912484" w:rsidRDefault="00DA4776" w:rsidP="00116292">
      <w:pPr>
        <w:pStyle w:val="1110"/>
        <w:spacing w:line="360" w:lineRule="auto"/>
      </w:pPr>
      <w:bookmarkStart w:id="21" w:name="_Toc353109903"/>
      <w:r>
        <w:t>3</w:t>
      </w:r>
      <w:r w:rsidR="00912484">
        <w:t xml:space="preserve">.1.4 </w:t>
      </w:r>
      <w:bookmarkStart w:id="22" w:name="_Toc177034192"/>
      <w:bookmarkStart w:id="23" w:name="_Toc177034345"/>
      <w:bookmarkStart w:id="24" w:name="_Toc321533978"/>
      <w:bookmarkStart w:id="25" w:name="_Toc321795304"/>
      <w:bookmarkStart w:id="26" w:name="_Toc327648495"/>
      <w:bookmarkStart w:id="27" w:name="_Toc327710949"/>
      <w:r w:rsidR="00912484">
        <w:t>Перечень документов, на основании которых создается система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116292" w:rsidRPr="00116292" w:rsidRDefault="00116292" w:rsidP="00116292">
      <w:pPr>
        <w:pStyle w:val="12"/>
        <w:ind w:firstLine="709"/>
        <w:rPr>
          <w:sz w:val="28"/>
          <w:szCs w:val="28"/>
        </w:rPr>
      </w:pPr>
      <w:r w:rsidRPr="00116292">
        <w:rPr>
          <w:color w:val="000000"/>
          <w:sz w:val="28"/>
          <w:szCs w:val="28"/>
        </w:rPr>
        <w:t>Данные документы отсутствуют.</w:t>
      </w:r>
    </w:p>
    <w:p w:rsidR="00912484" w:rsidRDefault="00DA4776" w:rsidP="00116292">
      <w:pPr>
        <w:pStyle w:val="1110"/>
        <w:spacing w:line="360" w:lineRule="auto"/>
      </w:pPr>
      <w:bookmarkStart w:id="28" w:name="_Toc177034193"/>
      <w:bookmarkStart w:id="29" w:name="_Toc177034346"/>
      <w:bookmarkStart w:id="30" w:name="_Toc321533979"/>
      <w:bookmarkStart w:id="31" w:name="_Toc321795305"/>
      <w:bookmarkStart w:id="32" w:name="_Toc327648496"/>
      <w:bookmarkStart w:id="33" w:name="_Toc327710950"/>
      <w:bookmarkStart w:id="34" w:name="_Toc353109904"/>
      <w:r>
        <w:t>3</w:t>
      </w:r>
      <w:r w:rsidR="00CD51F2">
        <w:t>.1.5 Плановые</w:t>
      </w:r>
      <w:r w:rsidR="00912484">
        <w:t xml:space="preserve"> сроки начала и окончания работы по созданию системы</w:t>
      </w:r>
      <w:bookmarkEnd w:id="28"/>
      <w:bookmarkEnd w:id="29"/>
      <w:bookmarkEnd w:id="30"/>
      <w:bookmarkEnd w:id="31"/>
      <w:bookmarkEnd w:id="32"/>
      <w:bookmarkEnd w:id="33"/>
      <w:bookmarkEnd w:id="34"/>
    </w:p>
    <w:p w:rsidR="00116292" w:rsidRPr="00116292" w:rsidRDefault="00116292" w:rsidP="00116292">
      <w:pPr>
        <w:pStyle w:val="12"/>
        <w:ind w:firstLine="709"/>
        <w:rPr>
          <w:sz w:val="28"/>
          <w:szCs w:val="28"/>
        </w:rPr>
      </w:pPr>
      <w:r w:rsidRPr="00116292">
        <w:rPr>
          <w:sz w:val="28"/>
          <w:szCs w:val="28"/>
        </w:rPr>
        <w:t>Плановый срок начала работы – 17.09.2012.</w:t>
      </w:r>
    </w:p>
    <w:p w:rsidR="00116292" w:rsidRPr="00116292" w:rsidRDefault="00116292" w:rsidP="00116292">
      <w:pPr>
        <w:pStyle w:val="12"/>
        <w:ind w:firstLine="709"/>
        <w:rPr>
          <w:sz w:val="28"/>
          <w:szCs w:val="28"/>
        </w:rPr>
      </w:pPr>
      <w:r w:rsidRPr="00116292">
        <w:rPr>
          <w:sz w:val="28"/>
          <w:szCs w:val="28"/>
        </w:rPr>
        <w:t>Плановый срок окончания работы – 10.06.2013.</w:t>
      </w:r>
    </w:p>
    <w:p w:rsidR="00116292" w:rsidRPr="00116292" w:rsidRDefault="00116292" w:rsidP="00116292">
      <w:pPr>
        <w:pStyle w:val="a5"/>
        <w:keepNext/>
        <w:keepLines/>
        <w:numPr>
          <w:ilvl w:val="0"/>
          <w:numId w:val="2"/>
        </w:numPr>
        <w:spacing w:before="240" w:after="120" w:line="360" w:lineRule="auto"/>
        <w:contextualSpacing w:val="0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8"/>
          <w:szCs w:val="28"/>
        </w:rPr>
      </w:pPr>
      <w:bookmarkStart w:id="35" w:name="_Toc352511778"/>
      <w:bookmarkStart w:id="36" w:name="_Toc177034194"/>
      <w:bookmarkStart w:id="37" w:name="_Toc177034347"/>
      <w:bookmarkStart w:id="38" w:name="_Toc321533980"/>
      <w:bookmarkStart w:id="39" w:name="_Toc321795306"/>
      <w:bookmarkStart w:id="40" w:name="_Toc327648497"/>
      <w:bookmarkStart w:id="41" w:name="_Toc327710951"/>
      <w:bookmarkStart w:id="42" w:name="_Toc353109834"/>
      <w:bookmarkStart w:id="43" w:name="_Toc353109870"/>
      <w:bookmarkStart w:id="44" w:name="_Toc353109905"/>
      <w:bookmarkEnd w:id="35"/>
      <w:bookmarkEnd w:id="42"/>
      <w:bookmarkEnd w:id="43"/>
      <w:bookmarkEnd w:id="44"/>
    </w:p>
    <w:p w:rsidR="00116292" w:rsidRPr="00116292" w:rsidRDefault="00116292" w:rsidP="00116292">
      <w:pPr>
        <w:pStyle w:val="a5"/>
        <w:keepNext/>
        <w:keepLines/>
        <w:numPr>
          <w:ilvl w:val="0"/>
          <w:numId w:val="2"/>
        </w:numPr>
        <w:spacing w:before="240" w:after="120" w:line="360" w:lineRule="auto"/>
        <w:contextualSpacing w:val="0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8"/>
          <w:szCs w:val="28"/>
        </w:rPr>
      </w:pPr>
      <w:bookmarkStart w:id="45" w:name="_Toc352511779"/>
      <w:bookmarkStart w:id="46" w:name="_Toc353109835"/>
      <w:bookmarkStart w:id="47" w:name="_Toc353109871"/>
      <w:bookmarkStart w:id="48" w:name="_Toc353109906"/>
      <w:bookmarkEnd w:id="45"/>
      <w:bookmarkEnd w:id="46"/>
      <w:bookmarkEnd w:id="47"/>
      <w:bookmarkEnd w:id="48"/>
    </w:p>
    <w:p w:rsidR="00116292" w:rsidRPr="00116292" w:rsidRDefault="00116292" w:rsidP="00116292">
      <w:pPr>
        <w:pStyle w:val="a5"/>
        <w:keepNext/>
        <w:keepLines/>
        <w:numPr>
          <w:ilvl w:val="0"/>
          <w:numId w:val="2"/>
        </w:numPr>
        <w:spacing w:before="240" w:after="120" w:line="360" w:lineRule="auto"/>
        <w:contextualSpacing w:val="0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8"/>
          <w:szCs w:val="28"/>
        </w:rPr>
      </w:pPr>
      <w:bookmarkStart w:id="49" w:name="_Toc352511780"/>
      <w:bookmarkStart w:id="50" w:name="_Toc353109836"/>
      <w:bookmarkStart w:id="51" w:name="_Toc353109872"/>
      <w:bookmarkStart w:id="52" w:name="_Toc353109907"/>
      <w:bookmarkEnd w:id="49"/>
      <w:bookmarkEnd w:id="50"/>
      <w:bookmarkEnd w:id="51"/>
      <w:bookmarkEnd w:id="52"/>
    </w:p>
    <w:p w:rsidR="00116292" w:rsidRPr="00116292" w:rsidRDefault="00116292" w:rsidP="00116292">
      <w:pPr>
        <w:pStyle w:val="a5"/>
        <w:keepNext/>
        <w:keepLines/>
        <w:numPr>
          <w:ilvl w:val="1"/>
          <w:numId w:val="2"/>
        </w:numPr>
        <w:spacing w:before="240" w:after="120" w:line="360" w:lineRule="auto"/>
        <w:contextualSpacing w:val="0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8"/>
          <w:szCs w:val="28"/>
        </w:rPr>
      </w:pPr>
      <w:bookmarkStart w:id="53" w:name="_Toc352511781"/>
      <w:bookmarkStart w:id="54" w:name="_Toc353109837"/>
      <w:bookmarkStart w:id="55" w:name="_Toc353109873"/>
      <w:bookmarkStart w:id="56" w:name="_Toc353109908"/>
      <w:bookmarkEnd w:id="53"/>
      <w:bookmarkEnd w:id="54"/>
      <w:bookmarkEnd w:id="55"/>
      <w:bookmarkEnd w:id="56"/>
    </w:p>
    <w:p w:rsidR="00CD51F2" w:rsidRDefault="00CD51F2" w:rsidP="00116292">
      <w:pPr>
        <w:pStyle w:val="1110"/>
        <w:numPr>
          <w:ilvl w:val="2"/>
          <w:numId w:val="2"/>
        </w:numPr>
        <w:spacing w:line="360" w:lineRule="auto"/>
      </w:pPr>
      <w:bookmarkStart w:id="57" w:name="_Toc353109909"/>
      <w:r>
        <w:t>Источники и порядок финансирования работ</w:t>
      </w:r>
      <w:bookmarkEnd w:id="36"/>
      <w:bookmarkEnd w:id="37"/>
      <w:bookmarkEnd w:id="38"/>
      <w:bookmarkEnd w:id="39"/>
      <w:bookmarkEnd w:id="40"/>
      <w:bookmarkEnd w:id="41"/>
      <w:bookmarkEnd w:id="57"/>
    </w:p>
    <w:p w:rsidR="00116292" w:rsidRPr="00BB5211" w:rsidRDefault="00116292" w:rsidP="00116292">
      <w:pPr>
        <w:pStyle w:val="12"/>
        <w:ind w:left="720" w:firstLine="0"/>
      </w:pPr>
      <w:r w:rsidRPr="00116292">
        <w:rPr>
          <w:color w:val="000000"/>
          <w:sz w:val="28"/>
          <w:szCs w:val="28"/>
        </w:rPr>
        <w:t>Данный документ отсутствует</w:t>
      </w:r>
      <w:r>
        <w:rPr>
          <w:color w:val="000000"/>
        </w:rPr>
        <w:t>.</w:t>
      </w:r>
    </w:p>
    <w:p w:rsidR="00116292" w:rsidRDefault="00116292" w:rsidP="00116292">
      <w:pPr>
        <w:pStyle w:val="1110"/>
        <w:ind w:left="708" w:firstLine="0"/>
      </w:pPr>
    </w:p>
    <w:p w:rsidR="003C4BB8" w:rsidRPr="00A66BB2" w:rsidRDefault="00CD51F2" w:rsidP="003C4BB8">
      <w:pPr>
        <w:pStyle w:val="1110"/>
        <w:numPr>
          <w:ilvl w:val="2"/>
          <w:numId w:val="2"/>
        </w:numPr>
      </w:pPr>
      <w:bookmarkStart w:id="58" w:name="_Toc177034195"/>
      <w:bookmarkStart w:id="59" w:name="_Toc177034348"/>
      <w:bookmarkStart w:id="60" w:name="_Toc321533981"/>
      <w:bookmarkStart w:id="61" w:name="_Toc321795307"/>
      <w:bookmarkStart w:id="62" w:name="_Toc327648498"/>
      <w:bookmarkStart w:id="63" w:name="_Toc327710952"/>
      <w:bookmarkStart w:id="64" w:name="_Toc353109910"/>
      <w:r w:rsidRPr="0053523D">
        <w:t>Порядок оформления и предъявления заказчику результатов работ по созданию системы</w:t>
      </w:r>
      <w:bookmarkEnd w:id="58"/>
      <w:bookmarkEnd w:id="59"/>
      <w:bookmarkEnd w:id="60"/>
      <w:bookmarkEnd w:id="61"/>
      <w:bookmarkEnd w:id="62"/>
      <w:bookmarkEnd w:id="63"/>
      <w:bookmarkEnd w:id="64"/>
    </w:p>
    <w:p w:rsidR="00A66BB2" w:rsidRPr="00A66BB2" w:rsidRDefault="00A66BB2" w:rsidP="00A66BB2">
      <w:pPr>
        <w:pStyle w:val="12"/>
        <w:ind w:firstLine="709"/>
        <w:rPr>
          <w:sz w:val="28"/>
          <w:szCs w:val="28"/>
        </w:rPr>
      </w:pPr>
      <w:r w:rsidRPr="00A66BB2">
        <w:rPr>
          <w:sz w:val="28"/>
          <w:szCs w:val="28"/>
        </w:rPr>
        <w:t xml:space="preserve">По завершению работ по разработке и созданию системы </w:t>
      </w:r>
      <w:r>
        <w:rPr>
          <w:sz w:val="28"/>
          <w:szCs w:val="28"/>
        </w:rPr>
        <w:t xml:space="preserve">исполнители </w:t>
      </w:r>
      <w:r w:rsidRPr="00A66BB2">
        <w:rPr>
          <w:sz w:val="28"/>
          <w:szCs w:val="28"/>
        </w:rPr>
        <w:t>обязан</w:t>
      </w:r>
      <w:r>
        <w:rPr>
          <w:sz w:val="28"/>
          <w:szCs w:val="28"/>
        </w:rPr>
        <w:t>ы</w:t>
      </w:r>
      <w:r w:rsidRPr="00A66BB2">
        <w:rPr>
          <w:sz w:val="28"/>
          <w:szCs w:val="28"/>
        </w:rPr>
        <w:t>:</w:t>
      </w:r>
    </w:p>
    <w:p w:rsidR="00A66BB2" w:rsidRPr="00A66BB2" w:rsidRDefault="00A66BB2" w:rsidP="00A66BB2">
      <w:pPr>
        <w:pStyle w:val="12"/>
        <w:numPr>
          <w:ilvl w:val="0"/>
          <w:numId w:val="12"/>
        </w:numPr>
        <w:ind w:left="0" w:firstLine="709"/>
        <w:rPr>
          <w:sz w:val="28"/>
          <w:szCs w:val="28"/>
        </w:rPr>
      </w:pPr>
      <w:r w:rsidRPr="00A66BB2">
        <w:rPr>
          <w:sz w:val="28"/>
          <w:szCs w:val="28"/>
        </w:rPr>
        <w:lastRenderedPageBreak/>
        <w:t xml:space="preserve">предоставить разработанную в соответствии с Настоящим Техническим Заданием систему на оптическом диске типа </w:t>
      </w:r>
      <w:r w:rsidRPr="00A66BB2">
        <w:rPr>
          <w:sz w:val="28"/>
          <w:szCs w:val="28"/>
          <w:lang w:val="en-US"/>
        </w:rPr>
        <w:t>DVD</w:t>
      </w:r>
      <w:r w:rsidRPr="00A66BB2">
        <w:rPr>
          <w:sz w:val="28"/>
          <w:szCs w:val="28"/>
        </w:rPr>
        <w:t>-</w:t>
      </w:r>
      <w:r w:rsidRPr="00A66BB2">
        <w:rPr>
          <w:sz w:val="28"/>
          <w:szCs w:val="28"/>
          <w:lang w:val="en-US"/>
        </w:rPr>
        <w:t>R</w:t>
      </w:r>
      <w:r w:rsidRPr="00A66BB2">
        <w:rPr>
          <w:sz w:val="28"/>
          <w:szCs w:val="28"/>
        </w:rPr>
        <w:t>;</w:t>
      </w:r>
    </w:p>
    <w:p w:rsidR="00A66BB2" w:rsidRPr="00A66BB2" w:rsidRDefault="00A66BB2" w:rsidP="00A66BB2">
      <w:pPr>
        <w:pStyle w:val="12"/>
        <w:numPr>
          <w:ilvl w:val="0"/>
          <w:numId w:val="12"/>
        </w:numPr>
        <w:ind w:left="0" w:firstLine="709"/>
        <w:rPr>
          <w:sz w:val="28"/>
          <w:szCs w:val="28"/>
        </w:rPr>
      </w:pPr>
      <w:r w:rsidRPr="00A66BB2">
        <w:rPr>
          <w:sz w:val="28"/>
          <w:szCs w:val="28"/>
        </w:rPr>
        <w:t>предоставить разработанную в соответствии с Настоящим Техническим Заданием нормативно-техническую и программную документацию</w:t>
      </w:r>
      <w:r w:rsidR="0035040E">
        <w:rPr>
          <w:sz w:val="28"/>
          <w:szCs w:val="28"/>
        </w:rPr>
        <w:t xml:space="preserve"> (каждый разработчик должен предоставит </w:t>
      </w:r>
      <w:proofErr w:type="spellStart"/>
      <w:r w:rsidR="0035040E">
        <w:rPr>
          <w:sz w:val="28"/>
          <w:szCs w:val="28"/>
        </w:rPr>
        <w:t>ТП</w:t>
      </w:r>
      <w:proofErr w:type="spellEnd"/>
      <w:r w:rsidR="0035040E">
        <w:rPr>
          <w:sz w:val="28"/>
          <w:szCs w:val="28"/>
        </w:rPr>
        <w:t xml:space="preserve"> для своего разрабатываемого модуля)</w:t>
      </w:r>
      <w:r w:rsidRPr="00A66BB2">
        <w:rPr>
          <w:sz w:val="28"/>
          <w:szCs w:val="28"/>
        </w:rPr>
        <w:t xml:space="preserve"> в двух видах: электронном на оптическом диске с системой и в бумажном виде на формате А</w:t>
      </w:r>
      <w:proofErr w:type="gramStart"/>
      <w:r w:rsidRPr="00A66BB2">
        <w:rPr>
          <w:sz w:val="28"/>
          <w:szCs w:val="28"/>
        </w:rPr>
        <w:t>4</w:t>
      </w:r>
      <w:proofErr w:type="gramEnd"/>
      <w:r w:rsidRPr="00A66BB2">
        <w:rPr>
          <w:sz w:val="28"/>
          <w:szCs w:val="28"/>
        </w:rPr>
        <w:t>;</w:t>
      </w:r>
    </w:p>
    <w:p w:rsidR="00A66BB2" w:rsidRPr="00A66BB2" w:rsidRDefault="00A66BB2" w:rsidP="00A66BB2">
      <w:pPr>
        <w:pStyle w:val="12"/>
        <w:numPr>
          <w:ilvl w:val="0"/>
          <w:numId w:val="12"/>
        </w:numPr>
        <w:ind w:left="0" w:firstLine="709"/>
        <w:rPr>
          <w:sz w:val="28"/>
          <w:szCs w:val="28"/>
        </w:rPr>
      </w:pPr>
      <w:r w:rsidRPr="00A66BB2">
        <w:rPr>
          <w:sz w:val="28"/>
          <w:szCs w:val="28"/>
        </w:rPr>
        <w:t>предоставить необходимое для полноценного функционирования системы в стандартном режиме программное обеспечение на оптическом диске с разработанной системой;</w:t>
      </w:r>
    </w:p>
    <w:p w:rsidR="00A66BB2" w:rsidRDefault="00A66BB2" w:rsidP="00A66BB2">
      <w:pPr>
        <w:pStyle w:val="1110"/>
        <w:ind w:left="0" w:firstLine="709"/>
      </w:pPr>
    </w:p>
    <w:p w:rsidR="003C4BB8" w:rsidRPr="005E7268" w:rsidRDefault="0067769C" w:rsidP="003C4BB8">
      <w:pPr>
        <w:pStyle w:val="110"/>
      </w:pPr>
      <w:bookmarkStart w:id="65" w:name="_Toc353109911"/>
      <w:r>
        <w:t>3</w:t>
      </w:r>
      <w:r w:rsidR="005E7268" w:rsidRPr="005E7268">
        <w:t xml:space="preserve">.2 </w:t>
      </w:r>
      <w:r w:rsidR="005E7268">
        <w:t>Назначение и цели создания системы</w:t>
      </w:r>
      <w:bookmarkEnd w:id="65"/>
    </w:p>
    <w:p w:rsidR="00291999" w:rsidRDefault="00291999" w:rsidP="009A30A7">
      <w:pPr>
        <w:pStyle w:val="1110"/>
        <w:rPr>
          <w:rStyle w:val="af2"/>
          <w:color w:val="000000" w:themeColor="text1"/>
          <w:sz w:val="28"/>
        </w:rPr>
      </w:pPr>
      <w:bookmarkStart w:id="66" w:name="_Toc353109912"/>
      <w:r w:rsidRPr="00F658F8">
        <w:rPr>
          <w:rStyle w:val="af2"/>
          <w:color w:val="000000" w:themeColor="text1"/>
          <w:sz w:val="28"/>
        </w:rPr>
        <w:t>3.2.1 Назначение системы</w:t>
      </w:r>
      <w:bookmarkEnd w:id="66"/>
    </w:p>
    <w:p w:rsidR="003C4BB8" w:rsidRPr="009738C0" w:rsidRDefault="000718CF" w:rsidP="009738C0">
      <w:pPr>
        <w:pStyle w:val="af1"/>
        <w:spacing w:line="360" w:lineRule="auto"/>
        <w:rPr>
          <w:sz w:val="28"/>
        </w:rPr>
      </w:pPr>
      <w:r w:rsidRPr="009738C0">
        <w:rPr>
          <w:sz w:val="28"/>
        </w:rPr>
        <w:t>Основным назначением разрабатываемой системы является предоставление пользователю возможности управления бытовым оборудованием. Тем самым система представляет собой интерфейс между хозяином дома и его домашней техникой.</w:t>
      </w:r>
    </w:p>
    <w:p w:rsidR="009A30A7" w:rsidRDefault="009A30A7" w:rsidP="009A30A7">
      <w:pPr>
        <w:pStyle w:val="1110"/>
        <w:rPr>
          <w:rStyle w:val="af2"/>
          <w:color w:val="000000" w:themeColor="text1"/>
          <w:sz w:val="28"/>
        </w:rPr>
      </w:pPr>
      <w:bookmarkStart w:id="67" w:name="_Toc353109913"/>
      <w:r w:rsidRPr="009A30A7">
        <w:rPr>
          <w:rStyle w:val="af2"/>
          <w:color w:val="000000" w:themeColor="text1"/>
          <w:sz w:val="28"/>
        </w:rPr>
        <w:t>3.2.</w:t>
      </w:r>
      <w:r w:rsidR="006C33FC">
        <w:rPr>
          <w:rStyle w:val="af2"/>
          <w:color w:val="000000" w:themeColor="text1"/>
          <w:sz w:val="28"/>
        </w:rPr>
        <w:t>2</w:t>
      </w:r>
      <w:r w:rsidRPr="009A30A7">
        <w:rPr>
          <w:rStyle w:val="af2"/>
          <w:color w:val="000000" w:themeColor="text1"/>
          <w:sz w:val="28"/>
        </w:rPr>
        <w:t xml:space="preserve"> Цели системы</w:t>
      </w:r>
      <w:bookmarkEnd w:id="67"/>
    </w:p>
    <w:p w:rsidR="000718CF" w:rsidRPr="009738C0" w:rsidRDefault="000718CF" w:rsidP="009738C0">
      <w:pPr>
        <w:pStyle w:val="af1"/>
        <w:spacing w:line="360" w:lineRule="auto"/>
        <w:rPr>
          <w:sz w:val="28"/>
        </w:rPr>
      </w:pPr>
      <w:r w:rsidRPr="009738C0">
        <w:rPr>
          <w:sz w:val="28"/>
        </w:rPr>
        <w:t xml:space="preserve">Основная цель системы: предоставить централизованный и удобный способ управления устройствами, датчиками, счетчиками.    </w:t>
      </w:r>
    </w:p>
    <w:p w:rsidR="004D7EA7" w:rsidRDefault="004D7EA7" w:rsidP="00E417CC">
      <w:pPr>
        <w:pStyle w:val="110"/>
        <w:numPr>
          <w:ilvl w:val="1"/>
          <w:numId w:val="2"/>
        </w:numPr>
        <w:tabs>
          <w:tab w:val="left" w:pos="142"/>
        </w:tabs>
      </w:pPr>
      <w:bookmarkStart w:id="68" w:name="_Toc321533987"/>
      <w:bookmarkStart w:id="69" w:name="_Toc321795312"/>
      <w:bookmarkStart w:id="70" w:name="_Toc327648503"/>
      <w:bookmarkStart w:id="71" w:name="_Toc327710957"/>
      <w:bookmarkStart w:id="72" w:name="_Toc353109914"/>
      <w:r>
        <w:t>Характеристика объект</w:t>
      </w:r>
      <w:r w:rsidR="00F26ACF">
        <w:t>а</w:t>
      </w:r>
      <w:r>
        <w:t xml:space="preserve"> автоматизации</w:t>
      </w:r>
      <w:bookmarkEnd w:id="68"/>
      <w:bookmarkEnd w:id="69"/>
      <w:bookmarkEnd w:id="70"/>
      <w:bookmarkEnd w:id="71"/>
      <w:bookmarkEnd w:id="72"/>
    </w:p>
    <w:p w:rsidR="00E417CC" w:rsidRPr="00511CA7" w:rsidRDefault="00E417CC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 xml:space="preserve">Объектом автоматизации является процессы управления бытовым оборудованием в доме, а так же </w:t>
      </w:r>
      <w:proofErr w:type="gramStart"/>
      <w:r w:rsidRPr="00511CA7">
        <w:rPr>
          <w:sz w:val="28"/>
        </w:rPr>
        <w:t>контроль за</w:t>
      </w:r>
      <w:proofErr w:type="gramEnd"/>
      <w:r w:rsidRPr="00511CA7">
        <w:rPr>
          <w:sz w:val="28"/>
        </w:rPr>
        <w:t xml:space="preserve"> состоянием дома.</w:t>
      </w:r>
    </w:p>
    <w:p w:rsidR="00E417CC" w:rsidRPr="00511CA7" w:rsidRDefault="00E417CC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>Процессы управления бытовым оборудованием включает в себя:</w:t>
      </w:r>
    </w:p>
    <w:p w:rsidR="00E417CC" w:rsidRPr="00D31499" w:rsidRDefault="00E417CC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>- включение/выключение устройств</w:t>
      </w:r>
      <w:r w:rsidR="00A66BB2" w:rsidRPr="00D31499">
        <w:rPr>
          <w:sz w:val="28"/>
        </w:rPr>
        <w:t>;</w:t>
      </w:r>
    </w:p>
    <w:p w:rsidR="00E417CC" w:rsidRPr="00511CA7" w:rsidRDefault="00E417CC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>- изменения параметров работы устройств (</w:t>
      </w:r>
      <w:proofErr w:type="spellStart"/>
      <w:r w:rsidRPr="00511CA7">
        <w:rPr>
          <w:sz w:val="28"/>
        </w:rPr>
        <w:t>диммеров</w:t>
      </w:r>
      <w:proofErr w:type="spellEnd"/>
      <w:r w:rsidRPr="00511CA7">
        <w:rPr>
          <w:sz w:val="28"/>
        </w:rPr>
        <w:t>)</w:t>
      </w:r>
      <w:r w:rsidR="00A66BB2" w:rsidRPr="00511CA7">
        <w:rPr>
          <w:sz w:val="28"/>
        </w:rPr>
        <w:t>;</w:t>
      </w:r>
    </w:p>
    <w:p w:rsidR="00E417CC" w:rsidRPr="00D31499" w:rsidRDefault="00E417CC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>- реакция на экстренные ситуации</w:t>
      </w:r>
      <w:r w:rsidR="00A66BB2" w:rsidRPr="00D31499">
        <w:rPr>
          <w:sz w:val="28"/>
        </w:rPr>
        <w:t>;</w:t>
      </w:r>
    </w:p>
    <w:p w:rsidR="00E417CC" w:rsidRPr="00511CA7" w:rsidRDefault="00E417CC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lastRenderedPageBreak/>
        <w:t>- реализация сценариев поведения (имитация присутствия, поддержание заданной температуры, включения устройств по расписанию).</w:t>
      </w:r>
    </w:p>
    <w:p w:rsidR="00E417CC" w:rsidRPr="00511CA7" w:rsidRDefault="00E417CC" w:rsidP="00511CA7">
      <w:pPr>
        <w:pStyle w:val="af1"/>
        <w:spacing w:line="360" w:lineRule="auto"/>
        <w:rPr>
          <w:sz w:val="28"/>
        </w:rPr>
      </w:pPr>
      <w:proofErr w:type="gramStart"/>
      <w:r w:rsidRPr="00511CA7">
        <w:rPr>
          <w:sz w:val="28"/>
        </w:rPr>
        <w:t>Контроль за</w:t>
      </w:r>
      <w:proofErr w:type="gramEnd"/>
      <w:r w:rsidRPr="00511CA7">
        <w:rPr>
          <w:sz w:val="28"/>
        </w:rPr>
        <w:t xml:space="preserve"> состоянием дома включает в себя:</w:t>
      </w:r>
    </w:p>
    <w:p w:rsidR="00E417CC" w:rsidRPr="00511CA7" w:rsidRDefault="00E417CC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 xml:space="preserve">- </w:t>
      </w:r>
      <w:r w:rsidR="00A66BB2" w:rsidRPr="00511CA7">
        <w:rPr>
          <w:sz w:val="28"/>
        </w:rPr>
        <w:t>о</w:t>
      </w:r>
      <w:r w:rsidRPr="00511CA7">
        <w:rPr>
          <w:sz w:val="28"/>
        </w:rPr>
        <w:t>повещение о важных событиях</w:t>
      </w:r>
      <w:r w:rsidR="00A66BB2" w:rsidRPr="00511CA7">
        <w:rPr>
          <w:sz w:val="28"/>
        </w:rPr>
        <w:t>,</w:t>
      </w:r>
      <w:r w:rsidRPr="00511CA7">
        <w:rPr>
          <w:sz w:val="28"/>
        </w:rPr>
        <w:t xml:space="preserve"> происходящих в доме (утечка газа, пожар,  </w:t>
      </w:r>
      <w:r w:rsidR="00A66BB2" w:rsidRPr="00511CA7">
        <w:rPr>
          <w:sz w:val="28"/>
        </w:rPr>
        <w:t>незаконное проникновение в дом</w:t>
      </w:r>
      <w:proofErr w:type="gramStart"/>
      <w:r w:rsidR="00A66BB2" w:rsidRPr="00511CA7">
        <w:rPr>
          <w:sz w:val="28"/>
        </w:rPr>
        <w:t xml:space="preserve"> )</w:t>
      </w:r>
      <w:proofErr w:type="gramEnd"/>
      <w:r w:rsidR="00A66BB2" w:rsidRPr="00511CA7">
        <w:rPr>
          <w:sz w:val="28"/>
        </w:rPr>
        <w:t>;</w:t>
      </w:r>
    </w:p>
    <w:p w:rsidR="00A66BB2" w:rsidRPr="00511CA7" w:rsidRDefault="00A66BB2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>- мониторинг состояния датчиков и счетчиков;</w:t>
      </w:r>
    </w:p>
    <w:p w:rsidR="00A66BB2" w:rsidRPr="00511CA7" w:rsidRDefault="00A66BB2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 xml:space="preserve">- считывание данных </w:t>
      </w:r>
      <w:proofErr w:type="gramStart"/>
      <w:r w:rsidRPr="00511CA7">
        <w:rPr>
          <w:sz w:val="28"/>
        </w:rPr>
        <w:t>с</w:t>
      </w:r>
      <w:proofErr w:type="gramEnd"/>
      <w:r w:rsidRPr="00511CA7">
        <w:rPr>
          <w:sz w:val="28"/>
        </w:rPr>
        <w:t xml:space="preserve"> счетчиков, накопление статистики и предоставление ее в графическом виде.</w:t>
      </w:r>
    </w:p>
    <w:p w:rsidR="006C33FC" w:rsidRPr="00511CA7" w:rsidRDefault="00A66BB2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>Данные процессы осуществляются хозяевами дома.</w:t>
      </w:r>
    </w:p>
    <w:p w:rsidR="00DF634B" w:rsidRDefault="00DF634B" w:rsidP="000718CF">
      <w:pPr>
        <w:pStyle w:val="110"/>
        <w:tabs>
          <w:tab w:val="left" w:pos="142"/>
        </w:tabs>
      </w:pPr>
      <w:bookmarkStart w:id="73" w:name="_Toc321533988"/>
      <w:bookmarkStart w:id="74" w:name="_Toc321795313"/>
      <w:bookmarkStart w:id="75" w:name="_Toc327648504"/>
      <w:bookmarkStart w:id="76" w:name="_Toc327710958"/>
      <w:bookmarkStart w:id="77" w:name="_Toc353109915"/>
      <w:r>
        <w:t>3</w:t>
      </w:r>
      <w:r w:rsidRPr="00DF634B">
        <w:t>.</w:t>
      </w:r>
      <w:r>
        <w:t>4 Требования к системе</w:t>
      </w:r>
      <w:bookmarkEnd w:id="73"/>
      <w:bookmarkEnd w:id="74"/>
      <w:bookmarkEnd w:id="75"/>
      <w:bookmarkEnd w:id="76"/>
      <w:bookmarkEnd w:id="77"/>
    </w:p>
    <w:p w:rsidR="000718CF" w:rsidRDefault="00DF634B" w:rsidP="000718CF">
      <w:pPr>
        <w:pStyle w:val="1110"/>
        <w:tabs>
          <w:tab w:val="left" w:pos="142"/>
        </w:tabs>
        <w:ind w:left="0" w:firstLine="709"/>
      </w:pPr>
      <w:bookmarkStart w:id="78" w:name="_Toc177034200"/>
      <w:bookmarkStart w:id="79" w:name="_Toc177034356"/>
      <w:bookmarkStart w:id="80" w:name="_Toc321533989"/>
      <w:bookmarkStart w:id="81" w:name="_Toc321795314"/>
      <w:bookmarkStart w:id="82" w:name="_Toc327648505"/>
      <w:bookmarkStart w:id="83" w:name="_Toc327710959"/>
      <w:bookmarkStart w:id="84" w:name="_Toc353109916"/>
      <w:r w:rsidRPr="00DF634B">
        <w:t xml:space="preserve">3.4.1 </w:t>
      </w:r>
      <w:r>
        <w:t>Требования к системе в целом</w:t>
      </w:r>
      <w:bookmarkEnd w:id="78"/>
      <w:bookmarkEnd w:id="79"/>
      <w:bookmarkEnd w:id="80"/>
      <w:bookmarkEnd w:id="81"/>
      <w:bookmarkEnd w:id="82"/>
      <w:bookmarkEnd w:id="83"/>
      <w:bookmarkEnd w:id="84"/>
    </w:p>
    <w:p w:rsidR="00DF634B" w:rsidRPr="0035040E" w:rsidRDefault="00DF634B" w:rsidP="000718CF">
      <w:pPr>
        <w:pStyle w:val="11110"/>
        <w:tabs>
          <w:tab w:val="left" w:pos="142"/>
        </w:tabs>
        <w:ind w:left="0" w:firstLine="709"/>
        <w:rPr>
          <w:sz w:val="28"/>
          <w:szCs w:val="28"/>
        </w:rPr>
      </w:pPr>
      <w:bookmarkStart w:id="85" w:name="_Toc177034201"/>
      <w:bookmarkStart w:id="86" w:name="_Toc177034357"/>
      <w:bookmarkStart w:id="87" w:name="_Toc321533990"/>
      <w:r w:rsidRPr="0035040E">
        <w:rPr>
          <w:sz w:val="28"/>
          <w:szCs w:val="28"/>
        </w:rPr>
        <w:t>3.4.1.1 Требования к структуре и функционированию системы</w:t>
      </w:r>
      <w:bookmarkEnd w:id="85"/>
      <w:bookmarkEnd w:id="86"/>
      <w:bookmarkEnd w:id="87"/>
    </w:p>
    <w:p w:rsidR="0035040E" w:rsidRPr="00511CA7" w:rsidRDefault="0035040E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 xml:space="preserve">Разрабатываемая система представляет собой комплекс программ </w:t>
      </w:r>
      <w:r w:rsidR="0094034D" w:rsidRPr="00511CA7">
        <w:rPr>
          <w:sz w:val="28"/>
        </w:rPr>
        <w:t xml:space="preserve">состоящий </w:t>
      </w:r>
      <w:proofErr w:type="gramStart"/>
      <w:r w:rsidR="0094034D" w:rsidRPr="00511CA7">
        <w:rPr>
          <w:sz w:val="28"/>
        </w:rPr>
        <w:t>из</w:t>
      </w:r>
      <w:proofErr w:type="gramEnd"/>
      <w:r w:rsidR="0094034D" w:rsidRPr="00511CA7">
        <w:rPr>
          <w:sz w:val="28"/>
        </w:rPr>
        <w:t>:</w:t>
      </w:r>
    </w:p>
    <w:p w:rsidR="0094034D" w:rsidRPr="00511CA7" w:rsidRDefault="0094034D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 xml:space="preserve">- сервера </w:t>
      </w:r>
      <w:r w:rsidR="00260A52">
        <w:rPr>
          <w:sz w:val="28"/>
        </w:rPr>
        <w:t>– представляет собой службу, которой постоянно занимается мониторингом команд от пользователей системы и сообщений от контролера их обработкой.</w:t>
      </w:r>
    </w:p>
    <w:p w:rsidR="0094034D" w:rsidRPr="00511CA7" w:rsidRDefault="0094034D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>- клиента</w:t>
      </w:r>
      <w:r w:rsidR="00260A52">
        <w:rPr>
          <w:sz w:val="28"/>
        </w:rPr>
        <w:t xml:space="preserve"> – представляет собой приложение с графическим интерфейсом для связи пользователя системы с сервером.</w:t>
      </w:r>
    </w:p>
    <w:p w:rsidR="0094034D" w:rsidRPr="00511CA7" w:rsidRDefault="0094034D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 xml:space="preserve">Связь между сервером и клиентом осуществляется через </w:t>
      </w:r>
      <w:r w:rsidRPr="00511CA7">
        <w:rPr>
          <w:sz w:val="28"/>
          <w:lang w:val="en-US"/>
        </w:rPr>
        <w:t>Internet</w:t>
      </w:r>
      <w:r w:rsidRPr="00511CA7">
        <w:rPr>
          <w:sz w:val="28"/>
        </w:rPr>
        <w:t xml:space="preserve"> по протоколу </w:t>
      </w:r>
      <w:r w:rsidRPr="00511CA7">
        <w:rPr>
          <w:sz w:val="28"/>
          <w:lang w:val="en-US"/>
        </w:rPr>
        <w:t>TCP</w:t>
      </w:r>
      <w:r w:rsidRPr="00511CA7">
        <w:rPr>
          <w:sz w:val="28"/>
        </w:rPr>
        <w:t>/</w:t>
      </w:r>
      <w:r w:rsidRPr="00511CA7">
        <w:rPr>
          <w:sz w:val="28"/>
          <w:lang w:val="en-US"/>
        </w:rPr>
        <w:t>IP</w:t>
      </w:r>
      <w:r w:rsidRPr="00511CA7">
        <w:rPr>
          <w:sz w:val="28"/>
        </w:rPr>
        <w:t xml:space="preserve">. </w:t>
      </w:r>
    </w:p>
    <w:p w:rsidR="0094034D" w:rsidRPr="00511CA7" w:rsidRDefault="0094034D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>Сервер имеет модульную структуру:</w:t>
      </w:r>
    </w:p>
    <w:p w:rsidR="0094034D" w:rsidRPr="00511CA7" w:rsidRDefault="0094034D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>- ядро – обеспечивает связь всех модулей между собой</w:t>
      </w:r>
      <w:r w:rsidR="00260A52">
        <w:rPr>
          <w:sz w:val="28"/>
        </w:rPr>
        <w:t>, постоянно проверяет наличие команд от пользователя и сообщения от контролера и инициирует их обработку</w:t>
      </w:r>
      <w:r w:rsidRPr="00511CA7">
        <w:rPr>
          <w:sz w:val="28"/>
        </w:rPr>
        <w:t>;</w:t>
      </w:r>
    </w:p>
    <w:p w:rsidR="0094034D" w:rsidRPr="00511CA7" w:rsidRDefault="0094034D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 xml:space="preserve">- </w:t>
      </w:r>
      <w:r w:rsidRPr="00511CA7">
        <w:rPr>
          <w:sz w:val="28"/>
          <w:lang w:val="en-US"/>
        </w:rPr>
        <w:t>TCP</w:t>
      </w:r>
      <w:r w:rsidRPr="00511CA7">
        <w:rPr>
          <w:sz w:val="28"/>
        </w:rPr>
        <w:t xml:space="preserve"> - сервер – служит для удаленного управления</w:t>
      </w:r>
      <w:r w:rsidR="00260A52">
        <w:rPr>
          <w:sz w:val="28"/>
        </w:rPr>
        <w:t xml:space="preserve">, то есть </w:t>
      </w:r>
      <w:proofErr w:type="gramStart"/>
      <w:r w:rsidR="00260A52">
        <w:rPr>
          <w:sz w:val="28"/>
        </w:rPr>
        <w:t>получает команды от пользователя обеспечивает</w:t>
      </w:r>
      <w:proofErr w:type="gramEnd"/>
      <w:r w:rsidR="00260A52">
        <w:rPr>
          <w:sz w:val="28"/>
        </w:rPr>
        <w:t xml:space="preserve"> их первичную обработку и сохраняет их в интерфейсном классе для дальнейшей их обработки</w:t>
      </w:r>
      <w:r w:rsidRPr="00511CA7">
        <w:rPr>
          <w:sz w:val="28"/>
        </w:rPr>
        <w:t>;</w:t>
      </w:r>
    </w:p>
    <w:p w:rsidR="0094034D" w:rsidRPr="00511CA7" w:rsidRDefault="0094034D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lastRenderedPageBreak/>
        <w:t>- модуль принятия решений –</w:t>
      </w:r>
      <w:r w:rsidR="00B62C63">
        <w:rPr>
          <w:sz w:val="28"/>
        </w:rPr>
        <w:t xml:space="preserve"> </w:t>
      </w:r>
      <w:r w:rsidRPr="00511CA7">
        <w:rPr>
          <w:sz w:val="28"/>
        </w:rPr>
        <w:t>анализируют команды от клиента и контролера</w:t>
      </w:r>
      <w:r w:rsidR="00B62C63">
        <w:rPr>
          <w:sz w:val="28"/>
        </w:rPr>
        <w:t xml:space="preserve"> в соответствии с </w:t>
      </w:r>
      <w:proofErr w:type="gramStart"/>
      <w:r w:rsidR="00B62C63">
        <w:rPr>
          <w:sz w:val="28"/>
        </w:rPr>
        <w:t>протоколом</w:t>
      </w:r>
      <w:proofErr w:type="gramEnd"/>
      <w:r w:rsidR="00B62C63">
        <w:rPr>
          <w:sz w:val="28"/>
        </w:rPr>
        <w:t xml:space="preserve"> и реализует заложенный сценарий действий</w:t>
      </w:r>
      <w:r w:rsidRPr="00511CA7">
        <w:rPr>
          <w:sz w:val="28"/>
        </w:rPr>
        <w:t>;</w:t>
      </w:r>
    </w:p>
    <w:p w:rsidR="0094034D" w:rsidRPr="00511CA7" w:rsidRDefault="0094034D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>- модуль работы с базой данных</w:t>
      </w:r>
      <w:r w:rsidR="00B62C63">
        <w:rPr>
          <w:sz w:val="28"/>
        </w:rPr>
        <w:t xml:space="preserve"> – реализует основные функции работы с БД, а именно добавление, удаление, изменение и считывания записей</w:t>
      </w:r>
      <w:r w:rsidRPr="00511CA7">
        <w:rPr>
          <w:sz w:val="28"/>
        </w:rPr>
        <w:t xml:space="preserve">; </w:t>
      </w:r>
    </w:p>
    <w:p w:rsidR="0094034D" w:rsidRPr="00B62C63" w:rsidRDefault="0094034D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>- модуль связи с контролером</w:t>
      </w:r>
      <w:r w:rsidR="00B62C63">
        <w:rPr>
          <w:sz w:val="28"/>
        </w:rPr>
        <w:t xml:space="preserve"> – представляет собой классы работы с </w:t>
      </w:r>
      <w:r w:rsidR="00B62C63">
        <w:rPr>
          <w:sz w:val="28"/>
          <w:lang w:val="en-US"/>
        </w:rPr>
        <w:t>Com</w:t>
      </w:r>
      <w:r w:rsidR="00B62C63" w:rsidRPr="00B62C63">
        <w:rPr>
          <w:sz w:val="28"/>
        </w:rPr>
        <w:t xml:space="preserve"> </w:t>
      </w:r>
      <w:r w:rsidR="00B62C63">
        <w:rPr>
          <w:sz w:val="28"/>
        </w:rPr>
        <w:t>–</w:t>
      </w:r>
      <w:r w:rsidR="00B62C63" w:rsidRPr="00B62C63">
        <w:rPr>
          <w:sz w:val="28"/>
        </w:rPr>
        <w:t xml:space="preserve"> </w:t>
      </w:r>
      <w:r w:rsidR="00B62C63">
        <w:rPr>
          <w:sz w:val="28"/>
        </w:rPr>
        <w:t>портами, которые принимают сигналы от контролера</w:t>
      </w:r>
      <w:r w:rsidRPr="00511CA7">
        <w:rPr>
          <w:sz w:val="28"/>
        </w:rPr>
        <w:t>.</w:t>
      </w:r>
    </w:p>
    <w:p w:rsidR="0094034D" w:rsidRPr="00511CA7" w:rsidRDefault="0094034D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 xml:space="preserve">Связь между контролером и сервером осуществляется через </w:t>
      </w:r>
      <w:r w:rsidRPr="00511CA7">
        <w:rPr>
          <w:sz w:val="28"/>
          <w:lang w:val="en-US"/>
        </w:rPr>
        <w:t>COM</w:t>
      </w:r>
      <w:r w:rsidRPr="00511CA7">
        <w:rPr>
          <w:sz w:val="28"/>
        </w:rPr>
        <w:t xml:space="preserve"> </w:t>
      </w:r>
      <w:r w:rsidR="00511CA7" w:rsidRPr="00511CA7">
        <w:rPr>
          <w:sz w:val="28"/>
        </w:rPr>
        <w:t>–</w:t>
      </w:r>
      <w:r w:rsidRPr="00511CA7">
        <w:rPr>
          <w:sz w:val="28"/>
        </w:rPr>
        <w:t xml:space="preserve"> порт</w:t>
      </w:r>
      <w:r w:rsidR="00511CA7" w:rsidRPr="00511CA7">
        <w:rPr>
          <w:sz w:val="28"/>
        </w:rPr>
        <w:t xml:space="preserve">ы. В архитектуре системы предусмотрено 2 </w:t>
      </w:r>
      <w:r w:rsidR="00511CA7" w:rsidRPr="00511CA7">
        <w:rPr>
          <w:sz w:val="28"/>
          <w:lang w:val="en-US"/>
        </w:rPr>
        <w:t>COM</w:t>
      </w:r>
      <w:r w:rsidR="00511CA7" w:rsidRPr="00511CA7">
        <w:rPr>
          <w:sz w:val="28"/>
        </w:rPr>
        <w:t xml:space="preserve"> – порта:</w:t>
      </w:r>
    </w:p>
    <w:p w:rsidR="00511CA7" w:rsidRPr="00511CA7" w:rsidRDefault="00511CA7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>- порт «слушатель» - ожидает событий от датчиков;</w:t>
      </w:r>
    </w:p>
    <w:p w:rsidR="00511CA7" w:rsidRDefault="00511CA7" w:rsidP="00511CA7">
      <w:pPr>
        <w:pStyle w:val="af1"/>
        <w:spacing w:line="360" w:lineRule="auto"/>
        <w:rPr>
          <w:sz w:val="28"/>
        </w:rPr>
      </w:pPr>
      <w:r w:rsidRPr="00511CA7">
        <w:rPr>
          <w:sz w:val="28"/>
        </w:rPr>
        <w:t>- порт управления – через данный порт осуществляется передача всех управляющих сигналов от СУ к контролеру и ответ на них от контролера к СУ.</w:t>
      </w:r>
    </w:p>
    <w:p w:rsidR="00B62C63" w:rsidRDefault="00B62C63" w:rsidP="00511CA7">
      <w:pPr>
        <w:pStyle w:val="af1"/>
        <w:spacing w:line="360" w:lineRule="auto"/>
        <w:rPr>
          <w:sz w:val="28"/>
        </w:rPr>
      </w:pPr>
      <w:r>
        <w:rPr>
          <w:sz w:val="28"/>
        </w:rPr>
        <w:t>Клиент так же в свою очередь состоит из модулей:</w:t>
      </w:r>
    </w:p>
    <w:p w:rsidR="00B62C63" w:rsidRPr="00B62C63" w:rsidRDefault="00B62C63" w:rsidP="00511CA7">
      <w:pPr>
        <w:pStyle w:val="af1"/>
        <w:spacing w:line="360" w:lineRule="auto"/>
        <w:rPr>
          <w:sz w:val="28"/>
        </w:rPr>
      </w:pPr>
      <w:r>
        <w:rPr>
          <w:sz w:val="28"/>
        </w:rPr>
        <w:t>- модуль представления графического интерфейса</w:t>
      </w:r>
      <w:r w:rsidRPr="00B62C63">
        <w:rPr>
          <w:sz w:val="28"/>
        </w:rPr>
        <w:t>;</w:t>
      </w:r>
    </w:p>
    <w:p w:rsidR="00B62C63" w:rsidRPr="00B62C63" w:rsidRDefault="00B62C63" w:rsidP="00511CA7">
      <w:pPr>
        <w:pStyle w:val="af1"/>
        <w:spacing w:line="360" w:lineRule="auto"/>
        <w:rPr>
          <w:sz w:val="28"/>
        </w:rPr>
      </w:pPr>
      <w:r>
        <w:rPr>
          <w:sz w:val="28"/>
        </w:rPr>
        <w:t>- модуль обработки команд с сервера – принимает и отправляет команды, а так же обрабатывает их</w:t>
      </w:r>
      <w:r w:rsidRPr="00B62C63">
        <w:rPr>
          <w:sz w:val="28"/>
        </w:rPr>
        <w:t>;</w:t>
      </w:r>
    </w:p>
    <w:p w:rsidR="00511CA7" w:rsidRPr="00D46118" w:rsidRDefault="00B62C63" w:rsidP="00D46118">
      <w:pPr>
        <w:pStyle w:val="af1"/>
        <w:spacing w:line="360" w:lineRule="auto"/>
        <w:rPr>
          <w:sz w:val="28"/>
        </w:rPr>
      </w:pPr>
      <w:r w:rsidRPr="00D46118">
        <w:rPr>
          <w:sz w:val="28"/>
        </w:rPr>
        <w:t>- модуль шифрования – шифрует все передаваемые  команды и дешифрует принимаемые команды.</w:t>
      </w:r>
    </w:p>
    <w:p w:rsidR="00C60AE6" w:rsidRDefault="00C60AE6" w:rsidP="000718CF">
      <w:pPr>
        <w:pStyle w:val="11110"/>
        <w:tabs>
          <w:tab w:val="left" w:pos="142"/>
        </w:tabs>
        <w:ind w:left="0" w:firstLine="709"/>
        <w:rPr>
          <w:sz w:val="28"/>
          <w:szCs w:val="28"/>
        </w:rPr>
      </w:pPr>
      <w:bookmarkStart w:id="88" w:name="_Toc177034203"/>
      <w:bookmarkStart w:id="89" w:name="_Toc177034359"/>
      <w:bookmarkStart w:id="90" w:name="_Toc321533992"/>
      <w:r w:rsidRPr="0035040E">
        <w:rPr>
          <w:rStyle w:val="af2"/>
          <w:color w:val="000000" w:themeColor="text1"/>
          <w:sz w:val="28"/>
        </w:rPr>
        <w:t>3.4.1.</w:t>
      </w:r>
      <w:r w:rsidR="00C3449E">
        <w:rPr>
          <w:rStyle w:val="af2"/>
          <w:color w:val="000000" w:themeColor="text1"/>
          <w:sz w:val="28"/>
        </w:rPr>
        <w:t>2</w:t>
      </w:r>
      <w:r w:rsidRPr="0035040E">
        <w:rPr>
          <w:rStyle w:val="af2"/>
          <w:color w:val="000000" w:themeColor="text1"/>
          <w:sz w:val="28"/>
        </w:rPr>
        <w:t xml:space="preserve"> </w:t>
      </w:r>
      <w:r w:rsidRPr="0035040E">
        <w:rPr>
          <w:sz w:val="28"/>
          <w:szCs w:val="28"/>
        </w:rPr>
        <w:t>Требования к способам и средствам связи для информационного обмена между компонентами системы</w:t>
      </w:r>
      <w:bookmarkEnd w:id="88"/>
      <w:bookmarkEnd w:id="89"/>
      <w:bookmarkEnd w:id="90"/>
    </w:p>
    <w:p w:rsidR="00B62C63" w:rsidRPr="00B62C63" w:rsidRDefault="00B62C63" w:rsidP="00B62C63">
      <w:pPr>
        <w:pStyle w:val="aff"/>
        <w:widowControl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62C63">
        <w:rPr>
          <w:rFonts w:ascii="Times New Roman" w:hAnsi="Times New Roman" w:cs="Times New Roman"/>
          <w:sz w:val="28"/>
          <w:szCs w:val="28"/>
        </w:rPr>
        <w:t>Требования к способам и средствам связи для информационного обмена между компонентами Системы должны быть сформированы на этапе технического проектирования Системы.</w:t>
      </w:r>
    </w:p>
    <w:p w:rsidR="00B62C63" w:rsidRPr="0035040E" w:rsidRDefault="00B62C63" w:rsidP="000718CF">
      <w:pPr>
        <w:pStyle w:val="11110"/>
        <w:tabs>
          <w:tab w:val="left" w:pos="142"/>
        </w:tabs>
        <w:ind w:left="0" w:firstLine="709"/>
        <w:rPr>
          <w:sz w:val="28"/>
          <w:szCs w:val="28"/>
        </w:rPr>
      </w:pPr>
    </w:p>
    <w:p w:rsidR="00C60AE6" w:rsidRDefault="00C60AE6" w:rsidP="000718CF">
      <w:pPr>
        <w:pStyle w:val="11110"/>
        <w:tabs>
          <w:tab w:val="left" w:pos="142"/>
        </w:tabs>
        <w:ind w:left="0" w:firstLine="709"/>
        <w:rPr>
          <w:sz w:val="28"/>
          <w:szCs w:val="28"/>
        </w:rPr>
      </w:pPr>
      <w:bookmarkStart w:id="91" w:name="_Toc321533993"/>
      <w:r w:rsidRPr="0035040E">
        <w:rPr>
          <w:sz w:val="28"/>
          <w:szCs w:val="28"/>
        </w:rPr>
        <w:t>3.4.1.</w:t>
      </w:r>
      <w:r w:rsidR="00C3449E">
        <w:rPr>
          <w:sz w:val="28"/>
          <w:szCs w:val="28"/>
        </w:rPr>
        <w:t>3</w:t>
      </w:r>
      <w:r w:rsidRPr="0035040E">
        <w:rPr>
          <w:sz w:val="28"/>
          <w:szCs w:val="28"/>
        </w:rPr>
        <w:t xml:space="preserve"> Требования к численности и квалификации персонала системы</w:t>
      </w:r>
      <w:bookmarkEnd w:id="91"/>
    </w:p>
    <w:p w:rsidR="00B62C63" w:rsidRPr="00B84926" w:rsidRDefault="00B62C63" w:rsidP="00B84926">
      <w:pPr>
        <w:pStyle w:val="af1"/>
        <w:spacing w:line="360" w:lineRule="auto"/>
        <w:rPr>
          <w:sz w:val="28"/>
        </w:rPr>
      </w:pPr>
      <w:r w:rsidRPr="00B84926">
        <w:rPr>
          <w:sz w:val="28"/>
        </w:rPr>
        <w:t xml:space="preserve">Для первоначального конфигурирования настройки системы администратор должен иметь </w:t>
      </w:r>
      <w:r w:rsidR="00ED6D5F" w:rsidRPr="00B84926">
        <w:rPr>
          <w:sz w:val="28"/>
        </w:rPr>
        <w:t xml:space="preserve">базовые знания СУБД </w:t>
      </w:r>
      <w:r w:rsidR="00ED6D5F" w:rsidRPr="00B84926">
        <w:rPr>
          <w:sz w:val="28"/>
          <w:lang w:val="en-US"/>
        </w:rPr>
        <w:t>Firebird</w:t>
      </w:r>
      <w:r w:rsidR="00ED6D5F" w:rsidRPr="00B84926">
        <w:rPr>
          <w:sz w:val="28"/>
        </w:rPr>
        <w:t xml:space="preserve">, уметь </w:t>
      </w:r>
      <w:r w:rsidR="00ED6D5F" w:rsidRPr="00B84926">
        <w:rPr>
          <w:sz w:val="28"/>
        </w:rPr>
        <w:lastRenderedPageBreak/>
        <w:t xml:space="preserve">устанавливать программное обеспечение на ОС семейства </w:t>
      </w:r>
      <w:r w:rsidR="00ED6D5F" w:rsidRPr="00B84926">
        <w:rPr>
          <w:sz w:val="28"/>
          <w:lang w:val="en-US"/>
        </w:rPr>
        <w:t>Windows</w:t>
      </w:r>
      <w:r w:rsidR="00ED6D5F" w:rsidRPr="00B84926">
        <w:rPr>
          <w:sz w:val="28"/>
        </w:rPr>
        <w:t xml:space="preserve">, уметь запускать службы и знать администрирования операционных систем </w:t>
      </w:r>
      <w:r w:rsidR="00ED6D5F" w:rsidRPr="00B84926">
        <w:rPr>
          <w:sz w:val="28"/>
          <w:lang w:val="en-US"/>
        </w:rPr>
        <w:t>Windows</w:t>
      </w:r>
      <w:r w:rsidR="00ED6D5F" w:rsidRPr="00B84926">
        <w:rPr>
          <w:sz w:val="28"/>
        </w:rPr>
        <w:t>. Знать структуру и интерфейс разрабатываемой системы.</w:t>
      </w:r>
    </w:p>
    <w:p w:rsidR="00ED6D5F" w:rsidRPr="00B84926" w:rsidRDefault="00ED6D5F" w:rsidP="00B84926">
      <w:pPr>
        <w:pStyle w:val="af1"/>
        <w:spacing w:line="360" w:lineRule="auto"/>
        <w:rPr>
          <w:sz w:val="28"/>
        </w:rPr>
      </w:pPr>
      <w:r w:rsidRPr="00B84926">
        <w:rPr>
          <w:sz w:val="28"/>
        </w:rPr>
        <w:t xml:space="preserve">Основными пользователями системы являются хозяева домов, где будет установлена разрабатываемая система. Пользователь должен иметь базовое представление об ОС </w:t>
      </w:r>
      <w:r w:rsidRPr="00B84926">
        <w:rPr>
          <w:sz w:val="28"/>
          <w:lang w:val="en-US"/>
        </w:rPr>
        <w:t>Windows</w:t>
      </w:r>
      <w:r w:rsidRPr="00B84926">
        <w:rPr>
          <w:sz w:val="28"/>
        </w:rPr>
        <w:t xml:space="preserve"> и владеть базовыми навыками работы с персональным компьютером, а так же уметь работать с мобильной платформой </w:t>
      </w:r>
      <w:r w:rsidRPr="00B84926">
        <w:rPr>
          <w:sz w:val="28"/>
          <w:lang w:val="en-US"/>
        </w:rPr>
        <w:t>Android</w:t>
      </w:r>
      <w:r w:rsidRPr="00B84926">
        <w:rPr>
          <w:sz w:val="28"/>
        </w:rPr>
        <w:t>.</w:t>
      </w:r>
    </w:p>
    <w:p w:rsidR="001C5917" w:rsidRDefault="001C5917" w:rsidP="000718CF">
      <w:pPr>
        <w:pStyle w:val="11110"/>
        <w:tabs>
          <w:tab w:val="left" w:pos="142"/>
        </w:tabs>
        <w:ind w:left="0" w:firstLine="709"/>
        <w:rPr>
          <w:sz w:val="28"/>
          <w:szCs w:val="28"/>
        </w:rPr>
      </w:pPr>
      <w:r w:rsidRPr="0035040E">
        <w:rPr>
          <w:sz w:val="28"/>
          <w:szCs w:val="28"/>
        </w:rPr>
        <w:t>3.4.1.</w:t>
      </w:r>
      <w:r w:rsidR="00C3449E">
        <w:rPr>
          <w:sz w:val="28"/>
          <w:szCs w:val="28"/>
        </w:rPr>
        <w:t>4</w:t>
      </w:r>
      <w:r w:rsidRPr="0035040E">
        <w:rPr>
          <w:sz w:val="28"/>
          <w:szCs w:val="28"/>
        </w:rPr>
        <w:t xml:space="preserve"> Показатели назначения</w:t>
      </w:r>
    </w:p>
    <w:p w:rsidR="00ED6D5F" w:rsidRPr="00B84926" w:rsidRDefault="00B84926" w:rsidP="00B84926">
      <w:pPr>
        <w:pStyle w:val="af1"/>
        <w:spacing w:line="360" w:lineRule="auto"/>
        <w:rPr>
          <w:sz w:val="28"/>
        </w:rPr>
      </w:pPr>
      <w:r w:rsidRPr="00B84926">
        <w:rPr>
          <w:sz w:val="28"/>
        </w:rPr>
        <w:t xml:space="preserve">Система должна обеспечивать одновременный доступ к системе управления нескольких пользователей. </w:t>
      </w:r>
    </w:p>
    <w:p w:rsidR="00B84926" w:rsidRPr="00B84926" w:rsidRDefault="00B84926" w:rsidP="00B84926">
      <w:pPr>
        <w:pStyle w:val="af1"/>
        <w:spacing w:line="360" w:lineRule="auto"/>
        <w:rPr>
          <w:sz w:val="28"/>
        </w:rPr>
      </w:pPr>
      <w:r w:rsidRPr="00B84926">
        <w:rPr>
          <w:sz w:val="28"/>
        </w:rPr>
        <w:t>Степень соответствия функционирования системы требованиям определяется временем реакции на команду или сообщения от контролера.</w:t>
      </w:r>
    </w:p>
    <w:p w:rsidR="00B84926" w:rsidRPr="0035040E" w:rsidRDefault="00B84926" w:rsidP="00B84926">
      <w:pPr>
        <w:pStyle w:val="af1"/>
        <w:spacing w:line="360" w:lineRule="auto"/>
        <w:rPr>
          <w:sz w:val="28"/>
        </w:rPr>
      </w:pPr>
      <w:r w:rsidRPr="00B84926">
        <w:rPr>
          <w:sz w:val="28"/>
        </w:rPr>
        <w:t>В дальнейшем показатели назначения могут быть сформированы в процессе проектирования и разработки системы, а так же в ходе дальнейших исследований в сфере применения онтологий предметной области в задачах информационного поиска.</w:t>
      </w:r>
    </w:p>
    <w:p w:rsidR="00C60AE6" w:rsidRDefault="00AA6181" w:rsidP="000718CF">
      <w:pPr>
        <w:pStyle w:val="11110"/>
        <w:tabs>
          <w:tab w:val="left" w:pos="142"/>
        </w:tabs>
        <w:ind w:left="0" w:firstLine="709"/>
        <w:rPr>
          <w:sz w:val="28"/>
          <w:szCs w:val="28"/>
        </w:rPr>
      </w:pPr>
      <w:r w:rsidRPr="0035040E">
        <w:rPr>
          <w:sz w:val="28"/>
          <w:szCs w:val="28"/>
        </w:rPr>
        <w:t>3.4.1.</w:t>
      </w:r>
      <w:r w:rsidR="00C3449E">
        <w:rPr>
          <w:sz w:val="28"/>
          <w:szCs w:val="28"/>
        </w:rPr>
        <w:t>5</w:t>
      </w:r>
      <w:r w:rsidRPr="0035040E">
        <w:rPr>
          <w:sz w:val="28"/>
          <w:szCs w:val="28"/>
        </w:rPr>
        <w:t xml:space="preserve"> Требования к надежности</w:t>
      </w:r>
      <w:r w:rsidR="00B84926">
        <w:rPr>
          <w:sz w:val="28"/>
          <w:szCs w:val="28"/>
        </w:rPr>
        <w:t xml:space="preserve"> </w:t>
      </w:r>
    </w:p>
    <w:p w:rsidR="00B84926" w:rsidRPr="0035040E" w:rsidRDefault="00B84926" w:rsidP="00B84926">
      <w:pPr>
        <w:pStyle w:val="af1"/>
        <w:spacing w:line="360" w:lineRule="auto"/>
        <w:rPr>
          <w:sz w:val="28"/>
        </w:rPr>
      </w:pPr>
      <w:r w:rsidRPr="00B84926">
        <w:rPr>
          <w:sz w:val="28"/>
        </w:rPr>
        <w:t xml:space="preserve">Разрабатываемая система должна обеспечивать стабильную работу всех пользователей системы при помощи ограничения </w:t>
      </w:r>
      <w:proofErr w:type="gramStart"/>
      <w:r w:rsidRPr="00B84926">
        <w:rPr>
          <w:sz w:val="28"/>
        </w:rPr>
        <w:t>количества</w:t>
      </w:r>
      <w:proofErr w:type="gramEnd"/>
      <w:r w:rsidRPr="00B84926">
        <w:rPr>
          <w:sz w:val="28"/>
        </w:rPr>
        <w:t xml:space="preserve"> одновременно работающих с системой пользователей. Количество одновременно работающих с системой пользователей должно зависеть от характеристик используемого аппаратного обеспечения. </w:t>
      </w:r>
    </w:p>
    <w:p w:rsidR="00C60AE6" w:rsidRDefault="004B65D1" w:rsidP="000718CF">
      <w:pPr>
        <w:pStyle w:val="11110"/>
        <w:tabs>
          <w:tab w:val="left" w:pos="142"/>
        </w:tabs>
        <w:ind w:left="0" w:firstLine="709"/>
        <w:rPr>
          <w:sz w:val="28"/>
          <w:szCs w:val="28"/>
        </w:rPr>
      </w:pPr>
      <w:r w:rsidRPr="0035040E">
        <w:rPr>
          <w:sz w:val="28"/>
          <w:szCs w:val="28"/>
        </w:rPr>
        <w:t>3.4.1.</w:t>
      </w:r>
      <w:r w:rsidR="00C3449E">
        <w:rPr>
          <w:sz w:val="28"/>
          <w:szCs w:val="28"/>
        </w:rPr>
        <w:t>6</w:t>
      </w:r>
      <w:r w:rsidRPr="0035040E">
        <w:rPr>
          <w:sz w:val="28"/>
          <w:szCs w:val="28"/>
        </w:rPr>
        <w:t xml:space="preserve">  Требования к безопасности</w:t>
      </w:r>
    </w:p>
    <w:p w:rsidR="00B84926" w:rsidRPr="00B84926" w:rsidRDefault="00B84926" w:rsidP="000111C0">
      <w:pPr>
        <w:pStyle w:val="12"/>
        <w:ind w:firstLine="709"/>
        <w:rPr>
          <w:sz w:val="28"/>
          <w:szCs w:val="28"/>
        </w:rPr>
      </w:pPr>
      <w:r w:rsidRPr="00B84926">
        <w:rPr>
          <w:sz w:val="28"/>
          <w:szCs w:val="28"/>
        </w:rPr>
        <w:t>Система долж</w:t>
      </w:r>
      <w:r w:rsidR="000111C0">
        <w:rPr>
          <w:sz w:val="28"/>
          <w:szCs w:val="28"/>
        </w:rPr>
        <w:t>на обеспечивать полный доступ к управлению</w:t>
      </w:r>
      <w:r w:rsidRPr="00B84926">
        <w:rPr>
          <w:sz w:val="28"/>
          <w:szCs w:val="28"/>
        </w:rPr>
        <w:t xml:space="preserve"> только авторизованным</w:t>
      </w:r>
      <w:r w:rsidR="000111C0">
        <w:rPr>
          <w:sz w:val="28"/>
          <w:szCs w:val="28"/>
        </w:rPr>
        <w:t xml:space="preserve"> пользователям</w:t>
      </w:r>
      <w:r w:rsidRPr="00B84926">
        <w:rPr>
          <w:sz w:val="28"/>
          <w:szCs w:val="28"/>
        </w:rPr>
        <w:t xml:space="preserve">. </w:t>
      </w:r>
    </w:p>
    <w:p w:rsidR="00B84926" w:rsidRPr="00B84926" w:rsidRDefault="00B84926" w:rsidP="000111C0">
      <w:pPr>
        <w:pStyle w:val="12"/>
        <w:ind w:firstLine="709"/>
        <w:rPr>
          <w:sz w:val="28"/>
          <w:szCs w:val="28"/>
        </w:rPr>
      </w:pPr>
      <w:r w:rsidRPr="00B84926">
        <w:rPr>
          <w:sz w:val="28"/>
          <w:szCs w:val="28"/>
        </w:rPr>
        <w:t>Регистрация пользователей в системе должна проводиться ад</w:t>
      </w:r>
      <w:r w:rsidR="000111C0">
        <w:rPr>
          <w:sz w:val="28"/>
          <w:szCs w:val="28"/>
        </w:rPr>
        <w:t>министратором системы при установке и конфигурировании системы, а так же в дальнейшем при желании заказчика</w:t>
      </w:r>
      <w:r w:rsidRPr="00B84926">
        <w:rPr>
          <w:sz w:val="28"/>
          <w:szCs w:val="28"/>
        </w:rPr>
        <w:t xml:space="preserve">. </w:t>
      </w:r>
    </w:p>
    <w:p w:rsidR="00B84926" w:rsidRDefault="00B84926" w:rsidP="000111C0">
      <w:pPr>
        <w:pStyle w:val="12"/>
        <w:ind w:firstLine="709"/>
        <w:rPr>
          <w:sz w:val="28"/>
          <w:szCs w:val="28"/>
        </w:rPr>
      </w:pPr>
      <w:r w:rsidRPr="00B84926">
        <w:rPr>
          <w:sz w:val="28"/>
          <w:szCs w:val="28"/>
        </w:rPr>
        <w:lastRenderedPageBreak/>
        <w:t xml:space="preserve">Авторизация, аутентификация и идентификация пользователей в системе должна производиться автоматически по </w:t>
      </w:r>
      <w:r w:rsidR="000111C0">
        <w:rPr>
          <w:sz w:val="28"/>
          <w:szCs w:val="28"/>
        </w:rPr>
        <w:t>паре логин и пароль</w:t>
      </w:r>
      <w:r w:rsidRPr="00B84926">
        <w:rPr>
          <w:sz w:val="28"/>
          <w:szCs w:val="28"/>
        </w:rPr>
        <w:t xml:space="preserve">, </w:t>
      </w:r>
      <w:r w:rsidR="000111C0">
        <w:rPr>
          <w:sz w:val="28"/>
          <w:szCs w:val="28"/>
        </w:rPr>
        <w:t>который ввел пользователь через клиентское приложение</w:t>
      </w:r>
      <w:r w:rsidRPr="00B84926">
        <w:rPr>
          <w:sz w:val="28"/>
          <w:szCs w:val="28"/>
        </w:rPr>
        <w:t xml:space="preserve">. При этом пользователь в системе идентифицируется по </w:t>
      </w:r>
      <w:r w:rsidR="000111C0">
        <w:rPr>
          <w:sz w:val="28"/>
          <w:szCs w:val="28"/>
        </w:rPr>
        <w:t>логину, что позволяет разграничивать данные между пользователями</w:t>
      </w:r>
      <w:r w:rsidRPr="00B84926">
        <w:rPr>
          <w:sz w:val="28"/>
          <w:szCs w:val="28"/>
        </w:rPr>
        <w:t>.</w:t>
      </w:r>
    </w:p>
    <w:p w:rsidR="000111C0" w:rsidRPr="00B84926" w:rsidRDefault="000111C0" w:rsidP="000111C0">
      <w:pPr>
        <w:pStyle w:val="12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Все посылаемые команды должны предварительно шифроваться, что позволит ограничить посылки команд </w:t>
      </w:r>
      <w:r w:rsidRPr="000111C0">
        <w:rPr>
          <w:sz w:val="28"/>
          <w:szCs w:val="28"/>
        </w:rPr>
        <w:t>злоумышленниками</w:t>
      </w:r>
      <w:r>
        <w:rPr>
          <w:sz w:val="28"/>
          <w:szCs w:val="28"/>
        </w:rPr>
        <w:t>.</w:t>
      </w:r>
    </w:p>
    <w:p w:rsidR="00B84926" w:rsidRPr="00B84926" w:rsidRDefault="00B84926" w:rsidP="00B84926">
      <w:pPr>
        <w:pStyle w:val="af1"/>
        <w:rPr>
          <w:sz w:val="28"/>
        </w:rPr>
      </w:pPr>
    </w:p>
    <w:p w:rsidR="004B65D1" w:rsidRDefault="004B65D1" w:rsidP="000718CF">
      <w:pPr>
        <w:pStyle w:val="11110"/>
        <w:tabs>
          <w:tab w:val="left" w:pos="142"/>
        </w:tabs>
        <w:ind w:left="0" w:firstLine="709"/>
        <w:rPr>
          <w:sz w:val="28"/>
          <w:szCs w:val="28"/>
        </w:rPr>
      </w:pPr>
      <w:bookmarkStart w:id="92" w:name="_Toc177034208"/>
      <w:bookmarkStart w:id="93" w:name="_Toc177034364"/>
      <w:bookmarkStart w:id="94" w:name="_Toc321533997"/>
      <w:r w:rsidRPr="0035040E">
        <w:rPr>
          <w:sz w:val="28"/>
          <w:szCs w:val="28"/>
        </w:rPr>
        <w:t>3.4.1.</w:t>
      </w:r>
      <w:r w:rsidR="00C3449E">
        <w:rPr>
          <w:sz w:val="28"/>
          <w:szCs w:val="28"/>
        </w:rPr>
        <w:t>7</w:t>
      </w:r>
      <w:r w:rsidRPr="0035040E">
        <w:rPr>
          <w:sz w:val="28"/>
          <w:szCs w:val="28"/>
        </w:rPr>
        <w:t xml:space="preserve"> Требования к эргономике и технической эстетике</w:t>
      </w:r>
      <w:bookmarkEnd w:id="92"/>
      <w:bookmarkEnd w:id="93"/>
      <w:bookmarkEnd w:id="94"/>
    </w:p>
    <w:p w:rsidR="000111C0" w:rsidRPr="000111C0" w:rsidRDefault="000111C0" w:rsidP="000111C0">
      <w:pPr>
        <w:pStyle w:val="af1"/>
        <w:spacing w:line="360" w:lineRule="auto"/>
        <w:rPr>
          <w:sz w:val="28"/>
        </w:rPr>
      </w:pPr>
      <w:r w:rsidRPr="000111C0">
        <w:rPr>
          <w:sz w:val="28"/>
        </w:rPr>
        <w:t>Экранные формы должны проектироваться с учетом требований унификации:</w:t>
      </w:r>
    </w:p>
    <w:p w:rsidR="000111C0" w:rsidRPr="000111C0" w:rsidRDefault="000111C0" w:rsidP="000111C0">
      <w:pPr>
        <w:pStyle w:val="af1"/>
        <w:spacing w:line="360" w:lineRule="auto"/>
        <w:rPr>
          <w:sz w:val="28"/>
        </w:rPr>
      </w:pPr>
      <w:r w:rsidRPr="000111C0">
        <w:rPr>
          <w:sz w:val="28"/>
        </w:rPr>
        <w:t>-   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:rsidR="000111C0" w:rsidRPr="000111C0" w:rsidRDefault="000111C0" w:rsidP="000111C0">
      <w:pPr>
        <w:pStyle w:val="af1"/>
        <w:spacing w:line="360" w:lineRule="auto"/>
        <w:rPr>
          <w:sz w:val="28"/>
        </w:rPr>
      </w:pPr>
      <w:r w:rsidRPr="000111C0">
        <w:rPr>
          <w:sz w:val="28"/>
        </w:rPr>
        <w:t>-   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 w:rsidR="000111C0" w:rsidRPr="000111C0" w:rsidRDefault="000111C0" w:rsidP="000111C0">
      <w:pPr>
        <w:pStyle w:val="af1"/>
        <w:spacing w:line="360" w:lineRule="auto"/>
        <w:rPr>
          <w:sz w:val="28"/>
        </w:rPr>
      </w:pPr>
      <w:r w:rsidRPr="000111C0">
        <w:rPr>
          <w:sz w:val="28"/>
        </w:rPr>
        <w:t>-   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:rsidR="00877368" w:rsidRDefault="00511CA7" w:rsidP="000718CF">
      <w:pPr>
        <w:pStyle w:val="11110"/>
        <w:tabs>
          <w:tab w:val="left" w:pos="142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3.4.1.</w:t>
      </w:r>
      <w:r w:rsidR="00C3449E">
        <w:rPr>
          <w:sz w:val="28"/>
          <w:szCs w:val="28"/>
        </w:rPr>
        <w:t xml:space="preserve">8 </w:t>
      </w:r>
      <w:r w:rsidR="00A9522C" w:rsidRPr="0035040E">
        <w:rPr>
          <w:sz w:val="28"/>
          <w:szCs w:val="28"/>
        </w:rPr>
        <w:t xml:space="preserve"> </w:t>
      </w:r>
      <w:bookmarkStart w:id="95" w:name="_Toc321534000"/>
      <w:r w:rsidR="00877368" w:rsidRPr="0035040E">
        <w:rPr>
          <w:sz w:val="28"/>
          <w:szCs w:val="28"/>
        </w:rPr>
        <w:t>Тр</w:t>
      </w:r>
      <w:r w:rsidR="00C3449E">
        <w:rPr>
          <w:sz w:val="28"/>
          <w:szCs w:val="28"/>
        </w:rPr>
        <w:t xml:space="preserve">ебования к защите информации от </w:t>
      </w:r>
      <w:r w:rsidR="00877368" w:rsidRPr="0035040E">
        <w:rPr>
          <w:sz w:val="28"/>
          <w:szCs w:val="28"/>
        </w:rPr>
        <w:t>несанкционированного доступа</w:t>
      </w:r>
      <w:bookmarkEnd w:id="95"/>
    </w:p>
    <w:p w:rsidR="00C3449E" w:rsidRDefault="00C3449E" w:rsidP="00C3449E">
      <w:pPr>
        <w:pStyle w:val="aff4"/>
        <w:rPr>
          <w:color w:val="auto"/>
          <w:sz w:val="28"/>
          <w:szCs w:val="28"/>
        </w:rPr>
      </w:pPr>
      <w:r w:rsidRPr="00C3449E">
        <w:rPr>
          <w:color w:val="auto"/>
          <w:sz w:val="28"/>
          <w:szCs w:val="28"/>
        </w:rPr>
        <w:t>Система должна обеспечивать доступ к поиску только авторизованным в системе по логину и паролю пользователям.</w:t>
      </w:r>
    </w:p>
    <w:p w:rsidR="00C3449E" w:rsidRDefault="00C3449E" w:rsidP="00C3449E">
      <w:pPr>
        <w:pStyle w:val="aff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Система должна разграничивать права различных пользователей в соответствии с их ролями. Обычному пользователю не должны быть </w:t>
      </w:r>
      <w:r>
        <w:rPr>
          <w:color w:val="auto"/>
          <w:sz w:val="28"/>
          <w:szCs w:val="28"/>
        </w:rPr>
        <w:lastRenderedPageBreak/>
        <w:t xml:space="preserve">доступны функции администратора, такие как добавление или удаление данных об устройствах, пользователях. Каждому пользователю разрешено менять только свой пароль. </w:t>
      </w:r>
    </w:p>
    <w:p w:rsidR="00C3449E" w:rsidRDefault="00C3449E" w:rsidP="00C3449E">
      <w:pPr>
        <w:pStyle w:val="aff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Канал передачи команд должен быть зашифрован. </w:t>
      </w:r>
    </w:p>
    <w:p w:rsidR="000111C0" w:rsidRPr="00C3449E" w:rsidRDefault="00C3449E" w:rsidP="00C3449E">
      <w:pPr>
        <w:pStyle w:val="aff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Доступ к конфигурационным файлам сервера должен иметь только администратор системы.</w:t>
      </w:r>
    </w:p>
    <w:p w:rsidR="00A9522C" w:rsidRDefault="00877368" w:rsidP="000718CF">
      <w:pPr>
        <w:pStyle w:val="11110"/>
        <w:tabs>
          <w:tab w:val="left" w:pos="142"/>
        </w:tabs>
        <w:ind w:left="0" w:firstLine="709"/>
        <w:rPr>
          <w:sz w:val="28"/>
          <w:szCs w:val="28"/>
        </w:rPr>
      </w:pPr>
      <w:r w:rsidRPr="0035040E">
        <w:rPr>
          <w:sz w:val="28"/>
          <w:szCs w:val="28"/>
        </w:rPr>
        <w:t>3.4.1.</w:t>
      </w:r>
      <w:r w:rsidR="00C3449E">
        <w:rPr>
          <w:sz w:val="28"/>
          <w:szCs w:val="28"/>
        </w:rPr>
        <w:t>9</w:t>
      </w:r>
      <w:r w:rsidRPr="0035040E">
        <w:rPr>
          <w:sz w:val="28"/>
          <w:szCs w:val="28"/>
        </w:rPr>
        <w:t xml:space="preserve"> Требования по сохранности информации при авариях.</w:t>
      </w:r>
    </w:p>
    <w:p w:rsidR="00C44D43" w:rsidRPr="00C44D43" w:rsidRDefault="00C44D43" w:rsidP="00C44D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44D43">
        <w:rPr>
          <w:rFonts w:ascii="Times New Roman" w:hAnsi="Times New Roman" w:cs="Times New Roman"/>
          <w:sz w:val="28"/>
          <w:szCs w:val="28"/>
        </w:rPr>
        <w:t xml:space="preserve">Системный администратор должен вести </w:t>
      </w:r>
      <w:proofErr w:type="gramStart"/>
      <w:r w:rsidRPr="00C44D43">
        <w:rPr>
          <w:rFonts w:ascii="Times New Roman" w:hAnsi="Times New Roman" w:cs="Times New Roman"/>
          <w:sz w:val="28"/>
          <w:szCs w:val="28"/>
        </w:rPr>
        <w:t>резервное</w:t>
      </w:r>
      <w:proofErr w:type="gramEnd"/>
      <w:r w:rsidRPr="00C44D43">
        <w:rPr>
          <w:rFonts w:ascii="Times New Roman" w:hAnsi="Times New Roman" w:cs="Times New Roman"/>
          <w:sz w:val="28"/>
          <w:szCs w:val="28"/>
        </w:rPr>
        <w:t xml:space="preserve"> копирования базы данных. </w:t>
      </w:r>
      <w:proofErr w:type="gramStart"/>
      <w:r w:rsidRPr="00C44D43">
        <w:rPr>
          <w:rFonts w:ascii="Times New Roman" w:hAnsi="Times New Roman" w:cs="Times New Roman"/>
          <w:sz w:val="28"/>
          <w:szCs w:val="28"/>
        </w:rPr>
        <w:t>Резервная</w:t>
      </w:r>
      <w:proofErr w:type="gramEnd"/>
      <w:r w:rsidRPr="00C44D43">
        <w:rPr>
          <w:rFonts w:ascii="Times New Roman" w:hAnsi="Times New Roman" w:cs="Times New Roman"/>
          <w:sz w:val="28"/>
          <w:szCs w:val="28"/>
        </w:rPr>
        <w:t xml:space="preserve"> копирование должно производиться раз в </w:t>
      </w:r>
      <w:r>
        <w:rPr>
          <w:rFonts w:ascii="Times New Roman" w:hAnsi="Times New Roman" w:cs="Times New Roman"/>
          <w:sz w:val="28"/>
          <w:szCs w:val="28"/>
        </w:rPr>
        <w:t>месяц</w:t>
      </w:r>
      <w:r w:rsidRPr="00C44D43">
        <w:rPr>
          <w:rFonts w:ascii="Times New Roman" w:hAnsi="Times New Roman" w:cs="Times New Roman"/>
          <w:sz w:val="28"/>
          <w:szCs w:val="28"/>
        </w:rPr>
        <w:t xml:space="preserve"> и храниться на отдельной рабочей станции. Каждая копия резервной копии дол</w:t>
      </w:r>
      <w:r>
        <w:rPr>
          <w:rFonts w:ascii="Times New Roman" w:hAnsi="Times New Roman" w:cs="Times New Roman"/>
          <w:sz w:val="28"/>
          <w:szCs w:val="28"/>
        </w:rPr>
        <w:t>жна храниться до появления новой резервной копии. Название</w:t>
      </w:r>
      <w:r w:rsidRPr="00C44D43">
        <w:rPr>
          <w:rFonts w:ascii="Times New Roman" w:hAnsi="Times New Roman" w:cs="Times New Roman"/>
          <w:sz w:val="28"/>
          <w:szCs w:val="28"/>
        </w:rPr>
        <w:t xml:space="preserve"> копии базы должно формироваться следующ</w:t>
      </w:r>
      <w:r>
        <w:rPr>
          <w:rFonts w:ascii="Times New Roman" w:hAnsi="Times New Roman" w:cs="Times New Roman"/>
          <w:sz w:val="28"/>
          <w:szCs w:val="28"/>
        </w:rPr>
        <w:t xml:space="preserve">им образом </w:t>
      </w:r>
      <w:proofErr w:type="spellStart"/>
      <w:r w:rsidRPr="00C44D43">
        <w:rPr>
          <w:rFonts w:ascii="Times New Roman" w:hAnsi="Times New Roman" w:cs="Times New Roman"/>
          <w:sz w:val="28"/>
          <w:szCs w:val="28"/>
          <w:lang w:val="en-US"/>
        </w:rPr>
        <w:t>RezDB</w:t>
      </w:r>
      <w:proofErr w:type="spellEnd"/>
      <w:r w:rsidRPr="00C44D4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proofErr w:type="spellEnd"/>
      <w:r w:rsidRPr="00C44D43">
        <w:rPr>
          <w:rFonts w:ascii="Times New Roman" w:hAnsi="Times New Roman" w:cs="Times New Roman"/>
          <w:sz w:val="28"/>
          <w:szCs w:val="28"/>
        </w:rPr>
        <w:t>.</w:t>
      </w:r>
      <w:r w:rsidRPr="00C44D43">
        <w:rPr>
          <w:rFonts w:ascii="Times New Roman" w:hAnsi="Times New Roman" w:cs="Times New Roman"/>
          <w:sz w:val="28"/>
          <w:szCs w:val="28"/>
          <w:lang w:val="en-US"/>
        </w:rPr>
        <w:t>Make</w:t>
      </w:r>
      <w:proofErr w:type="spellStart"/>
      <w:r w:rsidRPr="00C44D43">
        <w:rPr>
          <w:rFonts w:ascii="Times New Roman" w:hAnsi="Times New Roman" w:cs="Times New Roman"/>
          <w:sz w:val="28"/>
          <w:szCs w:val="28"/>
        </w:rPr>
        <w:t>_число</w:t>
      </w:r>
      <w:proofErr w:type="gramStart"/>
      <w:r w:rsidRPr="00C44D43">
        <w:rPr>
          <w:rFonts w:ascii="Times New Roman" w:hAnsi="Times New Roman" w:cs="Times New Roman"/>
          <w:sz w:val="28"/>
          <w:szCs w:val="28"/>
        </w:rPr>
        <w:t>.м</w:t>
      </w:r>
      <w:proofErr w:type="gramEnd"/>
      <w:r w:rsidRPr="00C44D43">
        <w:rPr>
          <w:rFonts w:ascii="Times New Roman" w:hAnsi="Times New Roman" w:cs="Times New Roman"/>
          <w:sz w:val="28"/>
          <w:szCs w:val="28"/>
        </w:rPr>
        <w:t>есяц.год</w:t>
      </w:r>
      <w:proofErr w:type="spellEnd"/>
      <w:r w:rsidRPr="00C44D43">
        <w:rPr>
          <w:rFonts w:ascii="Times New Roman" w:hAnsi="Times New Roman" w:cs="Times New Roman"/>
          <w:sz w:val="28"/>
          <w:szCs w:val="28"/>
        </w:rPr>
        <w:t xml:space="preserve">, где число, месяц, год – это дата создания резервной копии. </w:t>
      </w:r>
    </w:p>
    <w:p w:rsidR="00DB5577" w:rsidRPr="00D31499" w:rsidRDefault="005262E9" w:rsidP="000718CF">
      <w:pPr>
        <w:pStyle w:val="1110"/>
        <w:tabs>
          <w:tab w:val="left" w:pos="142"/>
        </w:tabs>
        <w:ind w:left="0" w:firstLine="709"/>
      </w:pPr>
      <w:bookmarkStart w:id="96" w:name="_Toc353109917"/>
      <w:r w:rsidRPr="0035040E">
        <w:t>3</w:t>
      </w:r>
      <w:r w:rsidR="00DB5577" w:rsidRPr="0035040E">
        <w:t>.4.2 Требования к функциям системы</w:t>
      </w:r>
      <w:bookmarkEnd w:id="96"/>
    </w:p>
    <w:p w:rsidR="00C44D43" w:rsidRPr="00FA0A64" w:rsidRDefault="00C44D43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 xml:space="preserve">Опишем все функции </w:t>
      </w:r>
      <w:r w:rsidR="0087790D" w:rsidRPr="00FA0A64">
        <w:rPr>
          <w:sz w:val="28"/>
        </w:rPr>
        <w:t>системы по каждому модулю по отдельности.</w:t>
      </w:r>
    </w:p>
    <w:p w:rsidR="0087790D" w:rsidRPr="00FA0A64" w:rsidRDefault="0087790D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>Модуль ядро должен обеспечивать следующий функционал:</w:t>
      </w:r>
    </w:p>
    <w:p w:rsidR="0087790D" w:rsidRPr="00FA0A64" w:rsidRDefault="0087790D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>- проверка наличия команд от пользователя и сообщения от контролера;</w:t>
      </w:r>
    </w:p>
    <w:p w:rsidR="0087790D" w:rsidRPr="00FA0A64" w:rsidRDefault="0087790D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>- инициирования выполнения команд;</w:t>
      </w:r>
    </w:p>
    <w:p w:rsidR="0087790D" w:rsidRPr="00FA0A64" w:rsidRDefault="0087790D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>-запуск основных подсистем сервера;</w:t>
      </w:r>
    </w:p>
    <w:p w:rsidR="0087790D" w:rsidRPr="00D31499" w:rsidRDefault="0087790D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>- синхронизация работы всех модулей системы.</w:t>
      </w:r>
    </w:p>
    <w:p w:rsidR="0087790D" w:rsidRPr="00FA0A64" w:rsidRDefault="0087790D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>Модуль связи с контролером:</w:t>
      </w:r>
    </w:p>
    <w:p w:rsidR="0087790D" w:rsidRPr="00FA0A64" w:rsidRDefault="0087790D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>- принятие и отправка сообщения и команд;</w:t>
      </w:r>
    </w:p>
    <w:p w:rsidR="0087790D" w:rsidRPr="00D31499" w:rsidRDefault="0087790D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>- мониторинг порта «слушателя»</w:t>
      </w:r>
      <w:r w:rsidRPr="00D31499">
        <w:rPr>
          <w:sz w:val="28"/>
        </w:rPr>
        <w:t>;</w:t>
      </w:r>
    </w:p>
    <w:p w:rsidR="0087790D" w:rsidRPr="00FA0A64" w:rsidRDefault="0087790D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>- извлечение команды из пакета.</w:t>
      </w:r>
    </w:p>
    <w:p w:rsidR="0087790D" w:rsidRPr="00FA0A64" w:rsidRDefault="0087790D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>Модуль принятия решения:</w:t>
      </w:r>
    </w:p>
    <w:p w:rsidR="0087790D" w:rsidRPr="00FA0A64" w:rsidRDefault="0087790D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>- анализ команд распознавания ее вида;</w:t>
      </w:r>
    </w:p>
    <w:p w:rsidR="0087790D" w:rsidRPr="00FA0A64" w:rsidRDefault="0087790D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lastRenderedPageBreak/>
        <w:t>- запуск определенной последовательности действия исходя из типа команды;</w:t>
      </w:r>
    </w:p>
    <w:p w:rsidR="0087790D" w:rsidRPr="00D31499" w:rsidRDefault="0087790D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>- анализ ответа от контролера</w:t>
      </w:r>
      <w:proofErr w:type="gramStart"/>
      <w:r w:rsidRPr="00FA0A64">
        <w:rPr>
          <w:sz w:val="28"/>
        </w:rPr>
        <w:t xml:space="preserve"> .</w:t>
      </w:r>
      <w:proofErr w:type="gramEnd"/>
    </w:p>
    <w:p w:rsidR="0087790D" w:rsidRPr="00FA0A64" w:rsidRDefault="00FA0A64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 xml:space="preserve">Модуль </w:t>
      </w:r>
      <w:r w:rsidRPr="00FA0A64">
        <w:rPr>
          <w:sz w:val="28"/>
          <w:lang w:val="en-US"/>
        </w:rPr>
        <w:t>TCP</w:t>
      </w:r>
      <w:r w:rsidRPr="00D31499">
        <w:rPr>
          <w:sz w:val="28"/>
        </w:rPr>
        <w:t xml:space="preserve"> – </w:t>
      </w:r>
      <w:r w:rsidRPr="00FA0A64">
        <w:rPr>
          <w:sz w:val="28"/>
        </w:rPr>
        <w:t>сервер:</w:t>
      </w:r>
    </w:p>
    <w:p w:rsidR="00FA0A64" w:rsidRPr="00FA0A64" w:rsidRDefault="00FA0A64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>- принимает сообщение от пользователя;</w:t>
      </w:r>
    </w:p>
    <w:p w:rsidR="00FA0A64" w:rsidRPr="00FA0A64" w:rsidRDefault="00FA0A64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>- отправляет сообщения пользователю;</w:t>
      </w:r>
    </w:p>
    <w:p w:rsidR="00FA0A64" w:rsidRPr="00FA0A64" w:rsidRDefault="00FA0A64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 xml:space="preserve">- </w:t>
      </w:r>
      <w:proofErr w:type="gramStart"/>
      <w:r w:rsidRPr="00FA0A64">
        <w:rPr>
          <w:sz w:val="28"/>
        </w:rPr>
        <w:t>шифрует</w:t>
      </w:r>
      <w:proofErr w:type="gramEnd"/>
      <w:r w:rsidRPr="00FA0A64">
        <w:rPr>
          <w:sz w:val="28"/>
        </w:rPr>
        <w:t>/дешифрует сообщения;</w:t>
      </w:r>
    </w:p>
    <w:p w:rsidR="00FA0A64" w:rsidRPr="00FA0A64" w:rsidRDefault="00FA0A64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>- производит первичную обработку информации, присланной клиентом.</w:t>
      </w:r>
    </w:p>
    <w:p w:rsidR="0087790D" w:rsidRPr="00FA0A64" w:rsidRDefault="00FA0A64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>Модуль работы с БД:</w:t>
      </w:r>
    </w:p>
    <w:p w:rsidR="00FA0A64" w:rsidRPr="00FA0A64" w:rsidRDefault="00FA0A64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 xml:space="preserve">- </w:t>
      </w:r>
      <w:proofErr w:type="gramStart"/>
      <w:r w:rsidRPr="00FA0A64">
        <w:rPr>
          <w:sz w:val="28"/>
        </w:rPr>
        <w:t>добавляет</w:t>
      </w:r>
      <w:proofErr w:type="gramEnd"/>
      <w:r w:rsidRPr="00FA0A64">
        <w:rPr>
          <w:sz w:val="28"/>
        </w:rPr>
        <w:t>/удаляет данные об устройствах и пользователях;</w:t>
      </w:r>
    </w:p>
    <w:p w:rsidR="00FA0A64" w:rsidRPr="00D31499" w:rsidRDefault="00FA0A64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>- считывает данные об устройствах, датчиках, счетчиках;</w:t>
      </w:r>
    </w:p>
    <w:p w:rsidR="00FA0A64" w:rsidRPr="00FA0A64" w:rsidRDefault="00FA0A64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>- проверка существования пользователя в системе.</w:t>
      </w:r>
    </w:p>
    <w:p w:rsidR="007F7B60" w:rsidRPr="0035040E" w:rsidRDefault="005262E9" w:rsidP="000718CF">
      <w:pPr>
        <w:pStyle w:val="1110"/>
        <w:tabs>
          <w:tab w:val="left" w:pos="142"/>
        </w:tabs>
        <w:ind w:left="0" w:firstLine="709"/>
      </w:pPr>
      <w:bookmarkStart w:id="97" w:name="_Toc177034218"/>
      <w:bookmarkStart w:id="98" w:name="_Toc177034374"/>
      <w:bookmarkStart w:id="99" w:name="_Toc321534007"/>
      <w:bookmarkStart w:id="100" w:name="_Toc321795316"/>
      <w:bookmarkStart w:id="101" w:name="_Toc327648507"/>
      <w:bookmarkStart w:id="102" w:name="_Toc327710961"/>
      <w:bookmarkStart w:id="103" w:name="_Toc353109918"/>
      <w:r w:rsidRPr="0035040E">
        <w:t>3</w:t>
      </w:r>
      <w:r w:rsidR="007F7B60" w:rsidRPr="0035040E">
        <w:t>.4.3 Требования к видам обеспечения</w:t>
      </w:r>
      <w:bookmarkEnd w:id="97"/>
      <w:bookmarkEnd w:id="98"/>
      <w:bookmarkEnd w:id="99"/>
      <w:bookmarkEnd w:id="100"/>
      <w:bookmarkEnd w:id="101"/>
      <w:bookmarkEnd w:id="102"/>
      <w:bookmarkEnd w:id="103"/>
    </w:p>
    <w:p w:rsidR="007F7B60" w:rsidRDefault="005262E9" w:rsidP="000718CF">
      <w:pPr>
        <w:pStyle w:val="11110"/>
        <w:tabs>
          <w:tab w:val="left" w:pos="142"/>
        </w:tabs>
        <w:ind w:left="0" w:firstLine="709"/>
        <w:rPr>
          <w:sz w:val="28"/>
          <w:szCs w:val="28"/>
        </w:rPr>
      </w:pPr>
      <w:bookmarkStart w:id="104" w:name="_Toc177034219"/>
      <w:bookmarkStart w:id="105" w:name="_Toc177034375"/>
      <w:bookmarkStart w:id="106" w:name="_Toc321534008"/>
      <w:r w:rsidRPr="0035040E">
        <w:rPr>
          <w:sz w:val="28"/>
          <w:szCs w:val="28"/>
        </w:rPr>
        <w:t>3</w:t>
      </w:r>
      <w:r w:rsidR="007F7B60" w:rsidRPr="0035040E">
        <w:rPr>
          <w:sz w:val="28"/>
          <w:szCs w:val="28"/>
        </w:rPr>
        <w:t>.4.3.1 Требования к математическому обеспечению системы</w:t>
      </w:r>
      <w:bookmarkEnd w:id="104"/>
      <w:bookmarkEnd w:id="105"/>
      <w:bookmarkEnd w:id="106"/>
    </w:p>
    <w:p w:rsidR="00FA0A64" w:rsidRPr="00FA0A64" w:rsidRDefault="00FA0A64" w:rsidP="00FA0A64">
      <w:pPr>
        <w:pStyle w:val="aff4"/>
        <w:ind w:firstLine="709"/>
        <w:rPr>
          <w:color w:val="auto"/>
          <w:sz w:val="28"/>
          <w:szCs w:val="28"/>
        </w:rPr>
      </w:pPr>
      <w:r w:rsidRPr="00FA0A64">
        <w:rPr>
          <w:color w:val="auto"/>
          <w:sz w:val="28"/>
          <w:szCs w:val="28"/>
        </w:rPr>
        <w:t>Требования к математическому обеспечению системы могут быть определены и сформулированы на стадии проектирования и разработки Системы.</w:t>
      </w:r>
    </w:p>
    <w:p w:rsidR="007F7B60" w:rsidRDefault="005262E9" w:rsidP="000718CF">
      <w:pPr>
        <w:pStyle w:val="11110"/>
        <w:tabs>
          <w:tab w:val="left" w:pos="142"/>
        </w:tabs>
        <w:ind w:left="0" w:firstLine="709"/>
        <w:rPr>
          <w:sz w:val="28"/>
          <w:szCs w:val="28"/>
        </w:rPr>
      </w:pPr>
      <w:bookmarkStart w:id="107" w:name="_Toc177034220"/>
      <w:bookmarkStart w:id="108" w:name="_Toc177034376"/>
      <w:bookmarkStart w:id="109" w:name="_Toc321534009"/>
      <w:r w:rsidRPr="0035040E">
        <w:rPr>
          <w:sz w:val="28"/>
          <w:szCs w:val="28"/>
        </w:rPr>
        <w:t>3</w:t>
      </w:r>
      <w:r w:rsidR="007F7B60" w:rsidRPr="0035040E">
        <w:rPr>
          <w:sz w:val="28"/>
          <w:szCs w:val="28"/>
        </w:rPr>
        <w:t>.4.3.2 Требования информационному обеспечению системы</w:t>
      </w:r>
      <w:bookmarkEnd w:id="107"/>
      <w:bookmarkEnd w:id="108"/>
      <w:bookmarkEnd w:id="109"/>
    </w:p>
    <w:p w:rsidR="00FA0A64" w:rsidRPr="00FA0A64" w:rsidRDefault="00FA0A64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 xml:space="preserve">Массивы информационных данных должны представлять собой единую совокупность данных для работы функциональных задач информационной системы. </w:t>
      </w:r>
    </w:p>
    <w:p w:rsidR="00FA0A64" w:rsidRPr="00FA0A64" w:rsidRDefault="00FA0A64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 xml:space="preserve">В состав данных Системы должны входить следующие виды информации: </w:t>
      </w:r>
    </w:p>
    <w:p w:rsidR="00FA0A64" w:rsidRPr="00FA0A64" w:rsidRDefault="00FA0A64" w:rsidP="00FA0A64">
      <w:pPr>
        <w:pStyle w:val="af1"/>
        <w:spacing w:line="360" w:lineRule="auto"/>
        <w:rPr>
          <w:sz w:val="28"/>
        </w:rPr>
      </w:pPr>
      <w:r>
        <w:rPr>
          <w:sz w:val="28"/>
        </w:rPr>
        <w:t>- информация о датчиках</w:t>
      </w:r>
      <w:r w:rsidRPr="00FA0A64">
        <w:rPr>
          <w:sz w:val="28"/>
        </w:rPr>
        <w:t xml:space="preserve">; </w:t>
      </w:r>
    </w:p>
    <w:p w:rsidR="00FA0A64" w:rsidRPr="00FA0A64" w:rsidRDefault="00FA0A64" w:rsidP="00FA0A64">
      <w:pPr>
        <w:pStyle w:val="af1"/>
        <w:spacing w:line="360" w:lineRule="auto"/>
        <w:rPr>
          <w:sz w:val="28"/>
        </w:rPr>
      </w:pPr>
      <w:r>
        <w:rPr>
          <w:sz w:val="28"/>
        </w:rPr>
        <w:t>- информация об устройствах</w:t>
      </w:r>
      <w:r w:rsidRPr="00FA0A64">
        <w:rPr>
          <w:sz w:val="28"/>
        </w:rPr>
        <w:t>;</w:t>
      </w:r>
    </w:p>
    <w:p w:rsidR="00FA0A64" w:rsidRPr="00FA0A64" w:rsidRDefault="00FA0A64" w:rsidP="00FA0A64">
      <w:pPr>
        <w:pStyle w:val="af1"/>
        <w:spacing w:line="360" w:lineRule="auto"/>
        <w:rPr>
          <w:sz w:val="28"/>
        </w:rPr>
      </w:pPr>
      <w:r>
        <w:rPr>
          <w:sz w:val="28"/>
        </w:rPr>
        <w:t>- информация о счётчиках</w:t>
      </w:r>
      <w:r w:rsidRPr="00FA0A64">
        <w:rPr>
          <w:sz w:val="28"/>
        </w:rPr>
        <w:t xml:space="preserve">; </w:t>
      </w:r>
    </w:p>
    <w:p w:rsidR="007E2F53" w:rsidRDefault="00FA0A64" w:rsidP="00FA0A64">
      <w:pPr>
        <w:pStyle w:val="af1"/>
        <w:spacing w:line="360" w:lineRule="auto"/>
        <w:rPr>
          <w:sz w:val="28"/>
        </w:rPr>
      </w:pPr>
      <w:r>
        <w:rPr>
          <w:sz w:val="28"/>
        </w:rPr>
        <w:t>-</w:t>
      </w:r>
      <w:r w:rsidR="007E2F53">
        <w:rPr>
          <w:sz w:val="28"/>
        </w:rPr>
        <w:t xml:space="preserve"> информация о пользователях систем</w:t>
      </w:r>
      <w:proofErr w:type="gramStart"/>
      <w:r w:rsidR="007E2F53">
        <w:rPr>
          <w:sz w:val="28"/>
        </w:rPr>
        <w:t>ы(</w:t>
      </w:r>
      <w:proofErr w:type="gramEnd"/>
      <w:r w:rsidR="007E2F53">
        <w:rPr>
          <w:sz w:val="28"/>
        </w:rPr>
        <w:t>логин и пароль)</w:t>
      </w:r>
      <w:r w:rsidRPr="00FA0A64">
        <w:rPr>
          <w:sz w:val="28"/>
        </w:rPr>
        <w:t>;</w:t>
      </w:r>
    </w:p>
    <w:p w:rsidR="00FA0A64" w:rsidRPr="00FA0A64" w:rsidRDefault="007E2F53" w:rsidP="00FA0A64">
      <w:pPr>
        <w:pStyle w:val="af1"/>
        <w:spacing w:line="360" w:lineRule="auto"/>
        <w:rPr>
          <w:sz w:val="28"/>
        </w:rPr>
      </w:pPr>
      <w:r>
        <w:rPr>
          <w:sz w:val="28"/>
        </w:rPr>
        <w:lastRenderedPageBreak/>
        <w:t>- данные о показаниях счётчиков за разные периоды времени.</w:t>
      </w:r>
      <w:r w:rsidR="00FA0A64" w:rsidRPr="00FA0A64">
        <w:rPr>
          <w:sz w:val="28"/>
        </w:rPr>
        <w:t xml:space="preserve"> </w:t>
      </w:r>
    </w:p>
    <w:p w:rsidR="00FA0A64" w:rsidRPr="00FA0A64" w:rsidRDefault="00FA0A64" w:rsidP="00FA0A64">
      <w:pPr>
        <w:pStyle w:val="af1"/>
        <w:spacing w:line="360" w:lineRule="auto"/>
        <w:rPr>
          <w:sz w:val="28"/>
        </w:rPr>
      </w:pPr>
      <w:r w:rsidRPr="00FA0A64">
        <w:rPr>
          <w:sz w:val="28"/>
        </w:rPr>
        <w:t xml:space="preserve">Для хранения информации Системы должны использоваться СУБД с поддержкой языка </w:t>
      </w:r>
      <w:proofErr w:type="spellStart"/>
      <w:r w:rsidRPr="00FA0A64">
        <w:rPr>
          <w:sz w:val="28"/>
        </w:rPr>
        <w:t>SQL</w:t>
      </w:r>
      <w:proofErr w:type="spellEnd"/>
      <w:r w:rsidRPr="00FA0A64">
        <w:rPr>
          <w:sz w:val="28"/>
        </w:rPr>
        <w:t xml:space="preserve"> в соответствии со стандартом </w:t>
      </w:r>
      <w:proofErr w:type="spellStart"/>
      <w:r w:rsidRPr="00FA0A64">
        <w:rPr>
          <w:sz w:val="28"/>
        </w:rPr>
        <w:t>ISO</w:t>
      </w:r>
      <w:proofErr w:type="spellEnd"/>
      <w:r w:rsidRPr="00FA0A64">
        <w:rPr>
          <w:sz w:val="28"/>
        </w:rPr>
        <w:t>/</w:t>
      </w:r>
      <w:proofErr w:type="spellStart"/>
      <w:r w:rsidRPr="00FA0A64">
        <w:rPr>
          <w:sz w:val="28"/>
        </w:rPr>
        <w:t>IEC</w:t>
      </w:r>
      <w:proofErr w:type="spellEnd"/>
      <w:r w:rsidRPr="00FA0A64">
        <w:rPr>
          <w:sz w:val="28"/>
        </w:rPr>
        <w:t xml:space="preserve"> 9075:1992, «Язык баз данных </w:t>
      </w:r>
      <w:proofErr w:type="spellStart"/>
      <w:r w:rsidRPr="00FA0A64">
        <w:rPr>
          <w:sz w:val="28"/>
        </w:rPr>
        <w:t>SQL</w:t>
      </w:r>
      <w:proofErr w:type="spellEnd"/>
      <w:r w:rsidRPr="00FA0A64">
        <w:rPr>
          <w:sz w:val="28"/>
        </w:rPr>
        <w:t>» (</w:t>
      </w:r>
      <w:proofErr w:type="spellStart"/>
      <w:r w:rsidRPr="00FA0A64">
        <w:rPr>
          <w:sz w:val="28"/>
        </w:rPr>
        <w:t>Database</w:t>
      </w:r>
      <w:proofErr w:type="spellEnd"/>
      <w:r w:rsidRPr="00FA0A64">
        <w:rPr>
          <w:sz w:val="28"/>
        </w:rPr>
        <w:t xml:space="preserve"> </w:t>
      </w:r>
      <w:proofErr w:type="spellStart"/>
      <w:r w:rsidRPr="00FA0A64">
        <w:rPr>
          <w:sz w:val="28"/>
        </w:rPr>
        <w:t>Language</w:t>
      </w:r>
      <w:proofErr w:type="spellEnd"/>
      <w:r w:rsidRPr="00FA0A64">
        <w:rPr>
          <w:sz w:val="28"/>
        </w:rPr>
        <w:t xml:space="preserve"> </w:t>
      </w:r>
      <w:proofErr w:type="spellStart"/>
      <w:r w:rsidRPr="00FA0A64">
        <w:rPr>
          <w:sz w:val="28"/>
        </w:rPr>
        <w:t>SQL</w:t>
      </w:r>
      <w:proofErr w:type="spellEnd"/>
      <w:r w:rsidRPr="00FA0A64">
        <w:rPr>
          <w:sz w:val="28"/>
        </w:rPr>
        <w:t xml:space="preserve">). Записи базы данных должны сопровождаться дополнительной информацией об источнике данных, внесение изменений в базу данных рекомендуется реализовать по принципу неприменения операций удаления и коррекции записей (разрешено только дополнение), должен быть предусмотрен регламент регулярного автоматического копирования информации из </w:t>
      </w:r>
      <w:proofErr w:type="gramStart"/>
      <w:r w:rsidRPr="00FA0A64">
        <w:rPr>
          <w:sz w:val="28"/>
        </w:rPr>
        <w:t>баз</w:t>
      </w:r>
      <w:proofErr w:type="gramEnd"/>
      <w:r w:rsidRPr="00FA0A64">
        <w:rPr>
          <w:sz w:val="28"/>
        </w:rPr>
        <w:t xml:space="preserve"> данных на внешние носители для архивного хранения.</w:t>
      </w:r>
    </w:p>
    <w:p w:rsidR="004B47F7" w:rsidRDefault="005262E9" w:rsidP="000718CF">
      <w:pPr>
        <w:pStyle w:val="11110"/>
        <w:tabs>
          <w:tab w:val="left" w:pos="142"/>
        </w:tabs>
        <w:ind w:left="0" w:firstLine="709"/>
        <w:rPr>
          <w:sz w:val="28"/>
          <w:szCs w:val="28"/>
        </w:rPr>
      </w:pPr>
      <w:bookmarkStart w:id="110" w:name="_Toc177034221"/>
      <w:bookmarkStart w:id="111" w:name="_Toc177034377"/>
      <w:bookmarkStart w:id="112" w:name="_Toc321534010"/>
      <w:r w:rsidRPr="0035040E">
        <w:rPr>
          <w:sz w:val="28"/>
          <w:szCs w:val="28"/>
        </w:rPr>
        <w:t>3</w:t>
      </w:r>
      <w:r w:rsidR="004B47F7" w:rsidRPr="0035040E">
        <w:rPr>
          <w:sz w:val="28"/>
          <w:szCs w:val="28"/>
        </w:rPr>
        <w:t>.4.3.3 Требования к лингвистическому обеспечению системы</w:t>
      </w:r>
      <w:bookmarkEnd w:id="110"/>
      <w:bookmarkEnd w:id="111"/>
      <w:bookmarkEnd w:id="112"/>
      <w:r w:rsidR="004B47F7" w:rsidRPr="0035040E">
        <w:rPr>
          <w:sz w:val="28"/>
          <w:szCs w:val="28"/>
        </w:rPr>
        <w:t xml:space="preserve"> </w:t>
      </w:r>
    </w:p>
    <w:p w:rsidR="007E2F53" w:rsidRPr="007E2F53" w:rsidRDefault="007E2F53" w:rsidP="007E2F53">
      <w:pPr>
        <w:pStyle w:val="af1"/>
        <w:spacing w:line="360" w:lineRule="auto"/>
        <w:rPr>
          <w:sz w:val="28"/>
        </w:rPr>
      </w:pPr>
      <w:r w:rsidRPr="007E2F53">
        <w:rPr>
          <w:sz w:val="28"/>
        </w:rPr>
        <w:t>Разрабатываемая система должна создаваться с использованием следующих языков программирования высшего уровня:</w:t>
      </w:r>
    </w:p>
    <w:p w:rsidR="007E2F53" w:rsidRPr="007E2F53" w:rsidRDefault="007E2F53" w:rsidP="007E2F53">
      <w:pPr>
        <w:pStyle w:val="af1"/>
        <w:spacing w:line="360" w:lineRule="auto"/>
        <w:rPr>
          <w:sz w:val="28"/>
        </w:rPr>
      </w:pPr>
      <w:r>
        <w:rPr>
          <w:sz w:val="28"/>
        </w:rPr>
        <w:t xml:space="preserve">- </w:t>
      </w:r>
      <w:r w:rsidRPr="007E2F53">
        <w:rPr>
          <w:sz w:val="28"/>
          <w:lang w:val="en-US"/>
        </w:rPr>
        <w:t>Java</w:t>
      </w:r>
      <w:r w:rsidRPr="007E2F53">
        <w:rPr>
          <w:sz w:val="28"/>
        </w:rPr>
        <w:t xml:space="preserve"> – для реализации </w:t>
      </w:r>
      <w:r>
        <w:rPr>
          <w:sz w:val="28"/>
        </w:rPr>
        <w:t xml:space="preserve">клиента на мобильной платформе </w:t>
      </w:r>
      <w:r>
        <w:rPr>
          <w:sz w:val="28"/>
          <w:lang w:val="en-US"/>
        </w:rPr>
        <w:t>Android</w:t>
      </w:r>
      <w:r w:rsidRPr="007E2F53">
        <w:rPr>
          <w:sz w:val="28"/>
        </w:rPr>
        <w:t>;</w:t>
      </w:r>
    </w:p>
    <w:p w:rsidR="007E2F53" w:rsidRPr="007E2F53" w:rsidRDefault="007E2F53" w:rsidP="007E2F53">
      <w:pPr>
        <w:pStyle w:val="af1"/>
        <w:spacing w:line="360" w:lineRule="auto"/>
        <w:rPr>
          <w:sz w:val="28"/>
        </w:rPr>
      </w:pPr>
      <w:r>
        <w:rPr>
          <w:sz w:val="28"/>
        </w:rPr>
        <w:t xml:space="preserve">- </w:t>
      </w:r>
      <w:r>
        <w:rPr>
          <w:sz w:val="28"/>
          <w:lang w:val="en-US"/>
        </w:rPr>
        <w:t>C</w:t>
      </w:r>
      <w:r w:rsidRPr="007E2F53">
        <w:rPr>
          <w:sz w:val="28"/>
        </w:rPr>
        <w:t xml:space="preserve"># </w:t>
      </w:r>
      <w:r>
        <w:rPr>
          <w:sz w:val="28"/>
        </w:rPr>
        <w:t xml:space="preserve">- для реализации сервера и всех его модулей, а также клиентского приложения для персональных компьютеров с ОС семейства </w:t>
      </w:r>
      <w:r>
        <w:rPr>
          <w:sz w:val="28"/>
          <w:lang w:val="en-US"/>
        </w:rPr>
        <w:t>Windows</w:t>
      </w:r>
      <w:r w:rsidRPr="007E2F53">
        <w:rPr>
          <w:sz w:val="28"/>
        </w:rPr>
        <w:t>;</w:t>
      </w:r>
    </w:p>
    <w:p w:rsidR="007E2F53" w:rsidRPr="00D31499" w:rsidRDefault="007E2F53" w:rsidP="007E2F53">
      <w:pPr>
        <w:pStyle w:val="af1"/>
        <w:spacing w:line="360" w:lineRule="auto"/>
        <w:rPr>
          <w:sz w:val="28"/>
        </w:rPr>
      </w:pPr>
      <w:r w:rsidRPr="007E2F53">
        <w:rPr>
          <w:sz w:val="28"/>
        </w:rPr>
        <w:t xml:space="preserve">- </w:t>
      </w:r>
      <w:r w:rsidRPr="007E2F53">
        <w:rPr>
          <w:sz w:val="28"/>
          <w:lang w:val="en-US"/>
        </w:rPr>
        <w:t>SQL</w:t>
      </w:r>
      <w:r w:rsidRPr="007E2F53">
        <w:rPr>
          <w:sz w:val="28"/>
        </w:rPr>
        <w:t xml:space="preserve"> – для реализации управлени</w:t>
      </w:r>
      <w:r>
        <w:rPr>
          <w:sz w:val="28"/>
        </w:rPr>
        <w:t>я данными в базе данных системы</w:t>
      </w:r>
      <w:r w:rsidRPr="007E2F53">
        <w:rPr>
          <w:sz w:val="28"/>
        </w:rPr>
        <w:t>.</w:t>
      </w:r>
    </w:p>
    <w:p w:rsidR="004B47F7" w:rsidRPr="00D31499" w:rsidRDefault="005262E9" w:rsidP="000718CF">
      <w:pPr>
        <w:pStyle w:val="11110"/>
        <w:tabs>
          <w:tab w:val="left" w:pos="142"/>
        </w:tabs>
        <w:ind w:left="0" w:firstLine="709"/>
        <w:rPr>
          <w:rStyle w:val="11111"/>
          <w:sz w:val="28"/>
          <w:szCs w:val="28"/>
        </w:rPr>
      </w:pPr>
      <w:r w:rsidRPr="0035040E">
        <w:rPr>
          <w:sz w:val="28"/>
          <w:szCs w:val="28"/>
        </w:rPr>
        <w:t>3</w:t>
      </w:r>
      <w:r w:rsidR="004B47F7" w:rsidRPr="0035040E">
        <w:rPr>
          <w:rStyle w:val="11111"/>
          <w:sz w:val="28"/>
          <w:szCs w:val="28"/>
        </w:rPr>
        <w:t xml:space="preserve">.4.3.4 </w:t>
      </w:r>
      <w:bookmarkStart w:id="113" w:name="_Toc177034222"/>
      <w:bookmarkStart w:id="114" w:name="_Toc177034378"/>
      <w:bookmarkStart w:id="115" w:name="_Toc321534011"/>
      <w:r w:rsidR="004B47F7" w:rsidRPr="0035040E">
        <w:rPr>
          <w:rStyle w:val="11111"/>
          <w:sz w:val="28"/>
          <w:szCs w:val="28"/>
        </w:rPr>
        <w:t>Требования к программному обеспечению системы</w:t>
      </w:r>
      <w:bookmarkEnd w:id="113"/>
      <w:bookmarkEnd w:id="114"/>
      <w:bookmarkEnd w:id="115"/>
    </w:p>
    <w:p w:rsidR="007E2F53" w:rsidRPr="007E2F53" w:rsidRDefault="007E2F53" w:rsidP="007E2F53">
      <w:pPr>
        <w:pStyle w:val="af1"/>
        <w:spacing w:line="360" w:lineRule="auto"/>
        <w:rPr>
          <w:sz w:val="28"/>
        </w:rPr>
      </w:pPr>
      <w:r w:rsidRPr="007E2F53">
        <w:rPr>
          <w:sz w:val="28"/>
        </w:rPr>
        <w:t>Используемое при реализации системы программное обеспечение должно удовлетворять следующим требованиям:</w:t>
      </w:r>
    </w:p>
    <w:p w:rsidR="007E2F53" w:rsidRPr="007E2F53" w:rsidRDefault="007E2F53" w:rsidP="007E2F53">
      <w:pPr>
        <w:pStyle w:val="af1"/>
        <w:spacing w:line="360" w:lineRule="auto"/>
        <w:rPr>
          <w:sz w:val="28"/>
        </w:rPr>
      </w:pPr>
      <w:r w:rsidRPr="007E2F53">
        <w:rPr>
          <w:sz w:val="28"/>
        </w:rPr>
        <w:t>Обеспечивать возможность взаимодействий со смежными системами и программным обеспечением;</w:t>
      </w:r>
    </w:p>
    <w:p w:rsidR="007E2F53" w:rsidRPr="007E2F53" w:rsidRDefault="007E2F53" w:rsidP="007E2F53">
      <w:pPr>
        <w:pStyle w:val="af1"/>
        <w:spacing w:line="360" w:lineRule="auto"/>
        <w:rPr>
          <w:sz w:val="28"/>
        </w:rPr>
      </w:pPr>
      <w:r w:rsidRPr="007E2F53">
        <w:rPr>
          <w:sz w:val="28"/>
        </w:rPr>
        <w:t>Иметь соответствующую документацию для используемой в системе версии;</w:t>
      </w:r>
    </w:p>
    <w:p w:rsidR="007E2F53" w:rsidRPr="007E2F53" w:rsidRDefault="007E2F53" w:rsidP="007E2F53">
      <w:pPr>
        <w:pStyle w:val="af1"/>
        <w:spacing w:line="360" w:lineRule="auto"/>
        <w:rPr>
          <w:sz w:val="28"/>
        </w:rPr>
      </w:pPr>
      <w:r w:rsidRPr="007E2F53">
        <w:rPr>
          <w:sz w:val="28"/>
        </w:rPr>
        <w:t>Функционировать на техническом обеспечении указанной в требованиях к техническому обеспечению вычислительной мощности.</w:t>
      </w:r>
    </w:p>
    <w:p w:rsidR="007E2F53" w:rsidRPr="00D31499" w:rsidRDefault="007E2F53" w:rsidP="007E2F53">
      <w:pPr>
        <w:rPr>
          <w:rFonts w:ascii="Times New Roman" w:eastAsiaTheme="minorEastAsia" w:hAnsi="Times New Roman" w:cs="Times New Roman"/>
          <w:color w:val="000000" w:themeColor="text1"/>
          <w:spacing w:val="15"/>
          <w:sz w:val="28"/>
          <w:szCs w:val="28"/>
        </w:rPr>
      </w:pPr>
      <w:r>
        <w:rPr>
          <w:sz w:val="28"/>
          <w:szCs w:val="28"/>
        </w:rPr>
        <w:br w:type="page"/>
      </w:r>
    </w:p>
    <w:p w:rsidR="004B47F7" w:rsidRPr="00D31499" w:rsidRDefault="005262E9" w:rsidP="000718CF">
      <w:pPr>
        <w:pStyle w:val="11110"/>
        <w:tabs>
          <w:tab w:val="left" w:pos="142"/>
        </w:tabs>
        <w:ind w:left="0" w:firstLine="709"/>
        <w:rPr>
          <w:sz w:val="28"/>
          <w:szCs w:val="28"/>
        </w:rPr>
      </w:pPr>
      <w:r w:rsidRPr="0035040E">
        <w:rPr>
          <w:sz w:val="28"/>
          <w:szCs w:val="28"/>
        </w:rPr>
        <w:lastRenderedPageBreak/>
        <w:t>3</w:t>
      </w:r>
      <w:r w:rsidR="004B47F7" w:rsidRPr="0035040E">
        <w:rPr>
          <w:sz w:val="28"/>
          <w:szCs w:val="28"/>
        </w:rPr>
        <w:t>.4.3.5 Требования к техническому обеспечению</w:t>
      </w:r>
    </w:p>
    <w:p w:rsidR="007E2F53" w:rsidRPr="007E2F53" w:rsidRDefault="007E2F53" w:rsidP="007E2F53">
      <w:pPr>
        <w:pStyle w:val="af1"/>
        <w:spacing w:line="360" w:lineRule="auto"/>
        <w:rPr>
          <w:sz w:val="28"/>
        </w:rPr>
      </w:pPr>
      <w:r w:rsidRPr="007E2F53">
        <w:rPr>
          <w:sz w:val="28"/>
        </w:rPr>
        <w:t>Техническое (аппаратное) обеспечение системы (сервера) должно удовлетворять следующим требования:</w:t>
      </w:r>
    </w:p>
    <w:p w:rsidR="007E2F53" w:rsidRPr="007E2F53" w:rsidRDefault="007E2F53" w:rsidP="007E2F53">
      <w:pPr>
        <w:pStyle w:val="af1"/>
        <w:spacing w:line="360" w:lineRule="auto"/>
        <w:jc w:val="left"/>
        <w:rPr>
          <w:sz w:val="28"/>
        </w:rPr>
      </w:pPr>
      <w:r w:rsidRPr="007E2F53">
        <w:rPr>
          <w:sz w:val="28"/>
        </w:rPr>
        <w:t>-</w:t>
      </w:r>
      <w:r>
        <w:rPr>
          <w:sz w:val="28"/>
        </w:rPr>
        <w:t xml:space="preserve"> о</w:t>
      </w:r>
      <w:r w:rsidRPr="007E2F53">
        <w:rPr>
          <w:sz w:val="28"/>
        </w:rPr>
        <w:t xml:space="preserve">беспечивать полноценное функционирование </w:t>
      </w:r>
      <w:proofErr w:type="gramStart"/>
      <w:r w:rsidRPr="007E2F53">
        <w:rPr>
          <w:sz w:val="28"/>
        </w:rPr>
        <w:t>описанного</w:t>
      </w:r>
      <w:proofErr w:type="gramEnd"/>
      <w:r w:rsidRPr="007E2F53">
        <w:rPr>
          <w:sz w:val="28"/>
        </w:rPr>
        <w:t xml:space="preserve"> в требованиях к программному обеспечению ПО;</w:t>
      </w:r>
    </w:p>
    <w:p w:rsidR="007E2F53" w:rsidRPr="007E2F53" w:rsidRDefault="007E2F53" w:rsidP="007E2F53">
      <w:pPr>
        <w:pStyle w:val="af1"/>
        <w:spacing w:line="360" w:lineRule="auto"/>
        <w:jc w:val="left"/>
        <w:rPr>
          <w:sz w:val="28"/>
        </w:rPr>
      </w:pPr>
      <w:r>
        <w:rPr>
          <w:sz w:val="28"/>
        </w:rPr>
        <w:t>- о</w:t>
      </w:r>
      <w:r w:rsidRPr="007E2F53">
        <w:rPr>
          <w:sz w:val="28"/>
        </w:rPr>
        <w:t>беспечивать необходимую вычислительную мощность для функционирования системы и используемого ею программного обеспечения;</w:t>
      </w:r>
    </w:p>
    <w:p w:rsidR="007E2F53" w:rsidRPr="007E2F53" w:rsidRDefault="007E2F53" w:rsidP="007E2F53">
      <w:pPr>
        <w:pStyle w:val="af1"/>
        <w:spacing w:line="360" w:lineRule="auto"/>
        <w:jc w:val="left"/>
        <w:rPr>
          <w:sz w:val="28"/>
        </w:rPr>
      </w:pPr>
      <w:r>
        <w:rPr>
          <w:sz w:val="28"/>
        </w:rPr>
        <w:t>- о</w:t>
      </w:r>
      <w:r w:rsidRPr="007E2F53">
        <w:rPr>
          <w:sz w:val="28"/>
        </w:rPr>
        <w:t>беспечивать бесперебойное функционирование системы в случаях перебоев в электрическом питании технического обеспечения путем использовани</w:t>
      </w:r>
      <w:r>
        <w:rPr>
          <w:sz w:val="28"/>
        </w:rPr>
        <w:t>я блоков бесперебойного питания</w:t>
      </w:r>
      <w:r w:rsidRPr="007E2F53">
        <w:rPr>
          <w:sz w:val="28"/>
        </w:rPr>
        <w:t>;</w:t>
      </w:r>
    </w:p>
    <w:p w:rsidR="007E2F53" w:rsidRPr="00D31499" w:rsidRDefault="007E2F53" w:rsidP="007E2F53">
      <w:pPr>
        <w:pStyle w:val="af1"/>
        <w:spacing w:line="360" w:lineRule="auto"/>
        <w:jc w:val="left"/>
        <w:rPr>
          <w:sz w:val="28"/>
        </w:rPr>
      </w:pPr>
      <w:r>
        <w:rPr>
          <w:sz w:val="28"/>
        </w:rPr>
        <w:t xml:space="preserve">- иметь резервные каналы выхода в </w:t>
      </w:r>
      <w:r>
        <w:rPr>
          <w:sz w:val="28"/>
          <w:lang w:val="en-US"/>
        </w:rPr>
        <w:t>Internet</w:t>
      </w:r>
      <w:r w:rsidRPr="007E2F53">
        <w:rPr>
          <w:sz w:val="28"/>
        </w:rPr>
        <w:t>;</w:t>
      </w:r>
    </w:p>
    <w:p w:rsidR="007E2F53" w:rsidRPr="007E2F53" w:rsidRDefault="007E2F53" w:rsidP="007E2F53">
      <w:pPr>
        <w:pStyle w:val="af1"/>
        <w:spacing w:after="240" w:line="360" w:lineRule="auto"/>
        <w:jc w:val="left"/>
        <w:rPr>
          <w:sz w:val="28"/>
        </w:rPr>
      </w:pPr>
      <w:r>
        <w:rPr>
          <w:sz w:val="28"/>
        </w:rPr>
        <w:t xml:space="preserve">- иметь возможность подключения двух </w:t>
      </w:r>
      <w:r>
        <w:rPr>
          <w:sz w:val="28"/>
          <w:lang w:val="en-US"/>
        </w:rPr>
        <w:t>COM</w:t>
      </w:r>
      <w:r w:rsidRPr="007E2F53">
        <w:rPr>
          <w:sz w:val="28"/>
        </w:rPr>
        <w:t>-</w:t>
      </w:r>
      <w:r>
        <w:rPr>
          <w:sz w:val="28"/>
        </w:rPr>
        <w:t>портов к серверу.</w:t>
      </w:r>
    </w:p>
    <w:p w:rsidR="005262E9" w:rsidRDefault="005262E9" w:rsidP="007E2F53">
      <w:pPr>
        <w:pStyle w:val="11110"/>
        <w:tabs>
          <w:tab w:val="left" w:pos="142"/>
        </w:tabs>
        <w:spacing w:after="240"/>
        <w:ind w:left="0" w:firstLine="709"/>
        <w:rPr>
          <w:sz w:val="28"/>
          <w:szCs w:val="28"/>
        </w:rPr>
      </w:pPr>
      <w:r w:rsidRPr="0035040E">
        <w:rPr>
          <w:sz w:val="28"/>
          <w:szCs w:val="28"/>
        </w:rPr>
        <w:t xml:space="preserve">3.4.3.6 </w:t>
      </w:r>
      <w:bookmarkStart w:id="116" w:name="_Toc177034224"/>
      <w:bookmarkStart w:id="117" w:name="_Toc177034380"/>
      <w:bookmarkStart w:id="118" w:name="_Toc321534013"/>
      <w:r w:rsidRPr="0035040E">
        <w:rPr>
          <w:sz w:val="28"/>
          <w:szCs w:val="28"/>
        </w:rPr>
        <w:t>Требования к метрологическому обеспечению</w:t>
      </w:r>
      <w:bookmarkEnd w:id="116"/>
      <w:bookmarkEnd w:id="117"/>
      <w:bookmarkEnd w:id="118"/>
    </w:p>
    <w:p w:rsidR="007E2F53" w:rsidRPr="0035040E" w:rsidRDefault="007E2F53" w:rsidP="007E2F53">
      <w:pPr>
        <w:pStyle w:val="af1"/>
        <w:spacing w:after="240"/>
        <w:rPr>
          <w:sz w:val="28"/>
        </w:rPr>
      </w:pPr>
      <w:r w:rsidRPr="007E2F53">
        <w:rPr>
          <w:sz w:val="28"/>
        </w:rPr>
        <w:t>Требования не предъявляются.</w:t>
      </w:r>
    </w:p>
    <w:p w:rsidR="005262E9" w:rsidRDefault="005262E9" w:rsidP="007E2F53">
      <w:pPr>
        <w:pStyle w:val="11110"/>
        <w:tabs>
          <w:tab w:val="left" w:pos="142"/>
        </w:tabs>
        <w:spacing w:after="240"/>
        <w:ind w:left="0" w:firstLine="709"/>
        <w:rPr>
          <w:sz w:val="28"/>
          <w:szCs w:val="28"/>
        </w:rPr>
      </w:pPr>
      <w:r w:rsidRPr="0035040E">
        <w:rPr>
          <w:sz w:val="28"/>
          <w:szCs w:val="28"/>
        </w:rPr>
        <w:t xml:space="preserve">3.4.3.7 </w:t>
      </w:r>
      <w:bookmarkStart w:id="119" w:name="_Toc177034226"/>
      <w:bookmarkStart w:id="120" w:name="_Toc177034382"/>
      <w:bookmarkStart w:id="121" w:name="_Toc321534015"/>
      <w:r w:rsidRPr="0035040E">
        <w:rPr>
          <w:sz w:val="28"/>
          <w:szCs w:val="28"/>
        </w:rPr>
        <w:t>Требования к организационному обеспечению</w:t>
      </w:r>
      <w:bookmarkEnd w:id="119"/>
      <w:bookmarkEnd w:id="120"/>
      <w:bookmarkEnd w:id="121"/>
    </w:p>
    <w:p w:rsidR="007E2F53" w:rsidRPr="00CA24EB" w:rsidRDefault="00CA24EB" w:rsidP="00CA24EB">
      <w:pPr>
        <w:pStyle w:val="12"/>
        <w:spacing w:after="240"/>
        <w:ind w:firstLine="709"/>
        <w:rPr>
          <w:sz w:val="28"/>
          <w:szCs w:val="28"/>
        </w:rPr>
      </w:pPr>
      <w:r w:rsidRPr="00CA24EB">
        <w:rPr>
          <w:sz w:val="28"/>
          <w:szCs w:val="28"/>
        </w:rPr>
        <w:t>Требования не предъявляются.</w:t>
      </w:r>
    </w:p>
    <w:p w:rsidR="005262E9" w:rsidRDefault="005262E9" w:rsidP="00CA24EB">
      <w:pPr>
        <w:pStyle w:val="11110"/>
        <w:tabs>
          <w:tab w:val="left" w:pos="142"/>
        </w:tabs>
        <w:spacing w:after="240"/>
        <w:ind w:left="0" w:firstLine="709"/>
        <w:rPr>
          <w:sz w:val="28"/>
          <w:szCs w:val="28"/>
        </w:rPr>
      </w:pPr>
      <w:r w:rsidRPr="0035040E">
        <w:rPr>
          <w:sz w:val="28"/>
          <w:szCs w:val="28"/>
        </w:rPr>
        <w:t>3.4.3.8 Требования к методическому обеспечению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 w:rsidRPr="00CA24EB">
        <w:rPr>
          <w:sz w:val="28"/>
        </w:rPr>
        <w:t>Нормативно-техническая документация системы должна содержать: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 w:rsidRPr="00CA24EB">
        <w:rPr>
          <w:sz w:val="28"/>
        </w:rPr>
        <w:t>Техническое задание на разработку информационной системы;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 w:rsidRPr="00CA24EB">
        <w:rPr>
          <w:sz w:val="28"/>
        </w:rPr>
        <w:t>Технический проект системы;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 w:rsidRPr="00CA24EB">
        <w:rPr>
          <w:sz w:val="28"/>
        </w:rPr>
        <w:t>Рабочий документ системы;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 w:rsidRPr="00CA24EB">
        <w:rPr>
          <w:sz w:val="28"/>
        </w:rPr>
        <w:t>Руководство администратора системы;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 w:rsidRPr="00CA24EB">
        <w:rPr>
          <w:sz w:val="28"/>
        </w:rPr>
        <w:t>Руководство разработчика системы;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 w:rsidRPr="00CA24EB">
        <w:rPr>
          <w:sz w:val="28"/>
        </w:rPr>
        <w:t>Руководство пользователя системы;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 w:rsidRPr="00CA24EB">
        <w:rPr>
          <w:sz w:val="28"/>
        </w:rPr>
        <w:t>Техническое задание, технический проект и рабочий проект системы должны соответствовать ГОСТ 34.</w:t>
      </w:r>
    </w:p>
    <w:p w:rsidR="00CA24EB" w:rsidRPr="0035040E" w:rsidRDefault="00CA24EB" w:rsidP="00CA24EB">
      <w:pPr>
        <w:pStyle w:val="11110"/>
        <w:tabs>
          <w:tab w:val="left" w:pos="142"/>
        </w:tabs>
        <w:spacing w:after="240"/>
        <w:ind w:left="0" w:firstLine="709"/>
        <w:rPr>
          <w:sz w:val="28"/>
          <w:szCs w:val="28"/>
        </w:rPr>
      </w:pPr>
    </w:p>
    <w:p w:rsidR="004B65D1" w:rsidRDefault="005262E9" w:rsidP="000718CF">
      <w:pPr>
        <w:pStyle w:val="110"/>
        <w:tabs>
          <w:tab w:val="left" w:pos="142"/>
        </w:tabs>
      </w:pPr>
      <w:bookmarkStart w:id="122" w:name="_Toc353109919"/>
      <w:r>
        <w:lastRenderedPageBreak/>
        <w:t>3.5 Порядок контроля и приемки системы</w:t>
      </w:r>
      <w:bookmarkEnd w:id="122"/>
    </w:p>
    <w:p w:rsidR="00CA24EB" w:rsidRPr="00CA24EB" w:rsidRDefault="00CA24EB" w:rsidP="00CA24E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24EB">
        <w:rPr>
          <w:rFonts w:ascii="Times New Roman" w:hAnsi="Times New Roman" w:cs="Times New Roman"/>
          <w:sz w:val="28"/>
          <w:szCs w:val="28"/>
        </w:rPr>
        <w:t>Информационная система должна быть спроектирована до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CA24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июня</w:t>
      </w:r>
      <w:r w:rsidRPr="00CA24EB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A24EB">
        <w:rPr>
          <w:rFonts w:ascii="Times New Roman" w:hAnsi="Times New Roman" w:cs="Times New Roman"/>
          <w:sz w:val="28"/>
          <w:szCs w:val="28"/>
        </w:rPr>
        <w:t xml:space="preserve"> года. При этом должны быть составлены техническое задание, технический проект, рабочий проект и окончательный вариант готовой Системы. В течение этого срока необходима периодическая сдача проектной документации и демонстрация прототипов программы.</w:t>
      </w:r>
    </w:p>
    <w:p w:rsidR="005262E9" w:rsidRDefault="005262E9" w:rsidP="000718CF">
      <w:pPr>
        <w:pStyle w:val="110"/>
        <w:tabs>
          <w:tab w:val="left" w:pos="142"/>
        </w:tabs>
      </w:pPr>
      <w:bookmarkStart w:id="123" w:name="_Toc321534022"/>
      <w:bookmarkStart w:id="124" w:name="_Toc321795321"/>
      <w:bookmarkStart w:id="125" w:name="_Toc327648512"/>
      <w:bookmarkStart w:id="126" w:name="_Toc327710965"/>
      <w:bookmarkStart w:id="127" w:name="_Toc353109920"/>
      <w:r w:rsidRPr="006D1B52">
        <w:t xml:space="preserve">3.6 </w:t>
      </w:r>
      <w:r>
        <w:t>Требования к документированию</w:t>
      </w:r>
      <w:bookmarkEnd w:id="123"/>
      <w:bookmarkEnd w:id="124"/>
      <w:bookmarkEnd w:id="125"/>
      <w:bookmarkEnd w:id="126"/>
      <w:bookmarkEnd w:id="127"/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 w:rsidRPr="00CA24EB">
        <w:rPr>
          <w:sz w:val="28"/>
        </w:rPr>
        <w:t>Документация системы должна содержать: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 w:rsidRPr="00CA24EB">
        <w:rPr>
          <w:sz w:val="28"/>
        </w:rPr>
        <w:t>Документация разработчика: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>
        <w:rPr>
          <w:sz w:val="28"/>
        </w:rPr>
        <w:t xml:space="preserve">- </w:t>
      </w:r>
      <w:r w:rsidRPr="00CA24EB">
        <w:rPr>
          <w:sz w:val="28"/>
        </w:rPr>
        <w:t xml:space="preserve">описание </w:t>
      </w:r>
      <w:r w:rsidRPr="00CA24EB">
        <w:rPr>
          <w:sz w:val="28"/>
          <w:lang w:val="en-US"/>
        </w:rPr>
        <w:t>API</w:t>
      </w:r>
      <w:r w:rsidRPr="00CA24EB">
        <w:rPr>
          <w:sz w:val="28"/>
        </w:rPr>
        <w:t>-функций, предоставляемых разрабатываемой системой;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>
        <w:rPr>
          <w:sz w:val="28"/>
        </w:rPr>
        <w:t xml:space="preserve">- </w:t>
      </w:r>
      <w:r w:rsidRPr="00CA24EB">
        <w:rPr>
          <w:sz w:val="28"/>
        </w:rPr>
        <w:t>описание классов, их свойств и методов программной реализации системы;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>
        <w:rPr>
          <w:sz w:val="28"/>
        </w:rPr>
        <w:t xml:space="preserve">- </w:t>
      </w:r>
      <w:r w:rsidRPr="00CA24EB">
        <w:rPr>
          <w:sz w:val="28"/>
        </w:rPr>
        <w:t>примеры использования программных классов системы;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 w:rsidRPr="00CA24EB">
        <w:rPr>
          <w:sz w:val="28"/>
        </w:rPr>
        <w:t>Документация пользователя: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>
        <w:rPr>
          <w:sz w:val="28"/>
        </w:rPr>
        <w:t xml:space="preserve">- </w:t>
      </w:r>
      <w:r w:rsidRPr="00CA24EB">
        <w:rPr>
          <w:sz w:val="28"/>
        </w:rPr>
        <w:t>описание выполняемых системой функций;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>
        <w:rPr>
          <w:sz w:val="28"/>
        </w:rPr>
        <w:t xml:space="preserve">- </w:t>
      </w:r>
      <w:r w:rsidRPr="00CA24EB">
        <w:rPr>
          <w:sz w:val="28"/>
        </w:rPr>
        <w:t>описание вариантов использования системы;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>
        <w:rPr>
          <w:sz w:val="28"/>
        </w:rPr>
        <w:t xml:space="preserve">- </w:t>
      </w:r>
      <w:r w:rsidRPr="00CA24EB">
        <w:rPr>
          <w:sz w:val="28"/>
        </w:rPr>
        <w:t>примеры использования системы;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 w:rsidRPr="00CA24EB">
        <w:rPr>
          <w:sz w:val="28"/>
        </w:rPr>
        <w:t>Документация администратора системы: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 w:rsidRPr="00CA24EB">
        <w:rPr>
          <w:sz w:val="28"/>
        </w:rPr>
        <w:t xml:space="preserve">описание методов и протоколов доступа к консолям администрирования компонентов системы: операционная система, база данных, </w:t>
      </w:r>
      <w:r w:rsidRPr="00CA24EB">
        <w:rPr>
          <w:sz w:val="28"/>
          <w:lang w:val="en-US"/>
        </w:rPr>
        <w:t>web</w:t>
      </w:r>
      <w:r w:rsidRPr="00CA24EB">
        <w:rPr>
          <w:sz w:val="28"/>
        </w:rPr>
        <w:t>-сервер и т.д.;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 w:rsidRPr="00CA24EB">
        <w:rPr>
          <w:sz w:val="28"/>
        </w:rPr>
        <w:t>описание требований системы к техническому обеспечению;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 w:rsidRPr="00CA24EB">
        <w:rPr>
          <w:sz w:val="28"/>
        </w:rPr>
        <w:t>описание требования системы к программному обеспечению;</w:t>
      </w:r>
    </w:p>
    <w:p w:rsidR="00CA24EB" w:rsidRPr="00CA24EB" w:rsidRDefault="00CA24EB" w:rsidP="00CA24EB">
      <w:pPr>
        <w:pStyle w:val="af1"/>
        <w:spacing w:line="360" w:lineRule="auto"/>
        <w:rPr>
          <w:sz w:val="28"/>
        </w:rPr>
      </w:pPr>
      <w:r w:rsidRPr="00CA24EB">
        <w:rPr>
          <w:sz w:val="28"/>
        </w:rPr>
        <w:t>данные разработчика</w:t>
      </w:r>
      <w:r w:rsidRPr="00D31499">
        <w:rPr>
          <w:sz w:val="28"/>
        </w:rPr>
        <w:t>;</w:t>
      </w:r>
    </w:p>
    <w:p w:rsidR="00CA24EB" w:rsidRDefault="00CA24EB">
      <w:pPr>
        <w:rPr>
          <w:rFonts w:ascii="Times New Roman" w:eastAsiaTheme="majorEastAsia" w:hAnsi="Times New Roman" w:cstheme="majorBidi"/>
          <w:caps/>
          <w:color w:val="000000" w:themeColor="text1"/>
          <w:sz w:val="32"/>
          <w:szCs w:val="32"/>
        </w:rPr>
      </w:pPr>
      <w:r>
        <w:br w:type="page"/>
      </w:r>
    </w:p>
    <w:p w:rsidR="0053523D" w:rsidRDefault="0053523D" w:rsidP="006D1B52">
      <w:pPr>
        <w:pStyle w:val="0"/>
      </w:pPr>
      <w:bookmarkStart w:id="128" w:name="_Toc353109921"/>
      <w:r>
        <w:lastRenderedPageBreak/>
        <w:t>4 Т</w:t>
      </w:r>
      <w:r w:rsidR="00EA2DC8">
        <w:t>ехнический</w:t>
      </w:r>
      <w:r>
        <w:t xml:space="preserve"> проект</w:t>
      </w:r>
      <w:bookmarkEnd w:id="128"/>
    </w:p>
    <w:p w:rsidR="0053523D" w:rsidRDefault="0053523D" w:rsidP="0053523D">
      <w:pPr>
        <w:spacing w:after="0"/>
        <w:ind w:firstLine="709"/>
        <w:jc w:val="both"/>
        <w:rPr>
          <w:rStyle w:val="af2"/>
        </w:rPr>
      </w:pPr>
    </w:p>
    <w:p w:rsidR="0053523D" w:rsidRDefault="0053523D" w:rsidP="0053523D">
      <w:pPr>
        <w:spacing w:after="0"/>
        <w:ind w:firstLine="709"/>
        <w:jc w:val="both"/>
        <w:rPr>
          <w:rStyle w:val="af2"/>
        </w:rPr>
      </w:pPr>
    </w:p>
    <w:p w:rsidR="0053523D" w:rsidRDefault="0053523D">
      <w:pPr>
        <w:rPr>
          <w:rStyle w:val="af2"/>
        </w:rPr>
      </w:pPr>
      <w:r>
        <w:rPr>
          <w:rStyle w:val="af2"/>
        </w:rPr>
        <w:br w:type="page"/>
      </w:r>
    </w:p>
    <w:p w:rsidR="0053523D" w:rsidRDefault="0053523D" w:rsidP="006D1B52">
      <w:pPr>
        <w:pStyle w:val="0"/>
      </w:pPr>
      <w:bookmarkStart w:id="129" w:name="_Toc353109922"/>
      <w:r>
        <w:lastRenderedPageBreak/>
        <w:t>5 Рабочая документация</w:t>
      </w:r>
      <w:bookmarkEnd w:id="129"/>
    </w:p>
    <w:p w:rsidR="0053523D" w:rsidRDefault="0053523D" w:rsidP="0053523D">
      <w:pPr>
        <w:spacing w:after="0"/>
        <w:ind w:firstLine="709"/>
        <w:jc w:val="both"/>
        <w:rPr>
          <w:rStyle w:val="af2"/>
        </w:rPr>
      </w:pPr>
    </w:p>
    <w:p w:rsidR="00EA2DC8" w:rsidRDefault="00EA2DC8" w:rsidP="0053523D">
      <w:pPr>
        <w:spacing w:after="0"/>
        <w:ind w:firstLine="709"/>
        <w:jc w:val="both"/>
        <w:rPr>
          <w:rStyle w:val="af2"/>
        </w:rPr>
      </w:pPr>
    </w:p>
    <w:p w:rsidR="00EA2DC8" w:rsidRDefault="00EA2DC8">
      <w:pPr>
        <w:rPr>
          <w:rStyle w:val="af2"/>
        </w:rPr>
      </w:pPr>
      <w:r>
        <w:rPr>
          <w:rStyle w:val="af2"/>
        </w:rPr>
        <w:br w:type="page"/>
      </w:r>
    </w:p>
    <w:p w:rsidR="00EA2DC8" w:rsidRDefault="00EA2DC8" w:rsidP="006D1B52">
      <w:pPr>
        <w:pStyle w:val="0"/>
      </w:pPr>
      <w:bookmarkStart w:id="130" w:name="_Toc353109923"/>
      <w:r>
        <w:lastRenderedPageBreak/>
        <w:t>Заключение</w:t>
      </w:r>
      <w:bookmarkEnd w:id="130"/>
    </w:p>
    <w:p w:rsidR="00EA2DC8" w:rsidRDefault="00EA2DC8" w:rsidP="0053523D">
      <w:pPr>
        <w:spacing w:after="0"/>
        <w:ind w:firstLine="709"/>
        <w:jc w:val="both"/>
        <w:rPr>
          <w:rStyle w:val="af2"/>
        </w:rPr>
      </w:pPr>
    </w:p>
    <w:p w:rsidR="00EA2DC8" w:rsidRDefault="00EA2DC8" w:rsidP="0053523D">
      <w:pPr>
        <w:spacing w:after="0"/>
        <w:ind w:firstLine="709"/>
        <w:jc w:val="both"/>
        <w:rPr>
          <w:rStyle w:val="af2"/>
        </w:rPr>
      </w:pPr>
    </w:p>
    <w:p w:rsidR="00EA2DC8" w:rsidRDefault="00EA2DC8">
      <w:pPr>
        <w:rPr>
          <w:rStyle w:val="af2"/>
        </w:rPr>
      </w:pPr>
      <w:r>
        <w:rPr>
          <w:rStyle w:val="af2"/>
        </w:rPr>
        <w:br w:type="page"/>
      </w:r>
    </w:p>
    <w:p w:rsidR="00EA2DC8" w:rsidRDefault="00EA2DC8" w:rsidP="006D1B52">
      <w:pPr>
        <w:pStyle w:val="0"/>
      </w:pPr>
      <w:bookmarkStart w:id="131" w:name="_Toc353109924"/>
      <w:r w:rsidRPr="00EA2DC8">
        <w:lastRenderedPageBreak/>
        <w:t>Список использованных источников</w:t>
      </w:r>
      <w:bookmarkEnd w:id="131"/>
    </w:p>
    <w:p w:rsidR="006A511B" w:rsidRPr="006A511B" w:rsidRDefault="006A511B" w:rsidP="00F658F8">
      <w:pPr>
        <w:pStyle w:val="af1"/>
        <w:rPr>
          <w:rStyle w:val="af2"/>
        </w:rPr>
      </w:pPr>
      <w:r w:rsidRPr="006A511B">
        <w:rPr>
          <w:rStyle w:val="af2"/>
        </w:rPr>
        <w:t>1</w:t>
      </w:r>
      <w:r>
        <w:rPr>
          <w:rStyle w:val="af2"/>
        </w:rPr>
        <w:t xml:space="preserve">. </w:t>
      </w:r>
      <w:r w:rsidRPr="006A511B">
        <w:rPr>
          <w:rStyle w:val="af2"/>
        </w:rPr>
        <w:t xml:space="preserve">Сидоров, Л. Н. Масс-спектральные термодинамические исследования / </w:t>
      </w:r>
    </w:p>
    <w:p w:rsidR="00706373" w:rsidRDefault="006A511B" w:rsidP="00F658F8">
      <w:pPr>
        <w:pStyle w:val="af1"/>
        <w:rPr>
          <w:rStyle w:val="af2"/>
        </w:rPr>
      </w:pPr>
      <w:r w:rsidRPr="006A511B">
        <w:rPr>
          <w:rStyle w:val="af2"/>
        </w:rPr>
        <w:t xml:space="preserve">Л. Н. Сидоров, М. В. Коробов, Л. В. Журавлева. – М.: Изд-во </w:t>
      </w:r>
      <w:proofErr w:type="spellStart"/>
      <w:r w:rsidRPr="006A511B">
        <w:rPr>
          <w:rStyle w:val="af2"/>
        </w:rPr>
        <w:t>Моск</w:t>
      </w:r>
      <w:proofErr w:type="spellEnd"/>
      <w:r w:rsidRPr="006A511B">
        <w:rPr>
          <w:rStyle w:val="af2"/>
        </w:rPr>
        <w:t>. ун-</w:t>
      </w:r>
      <w:r w:rsidRPr="00706373">
        <w:rPr>
          <w:rStyle w:val="af2"/>
        </w:rPr>
        <w:t>та, – 1985 г. – 208</w:t>
      </w:r>
      <w:r w:rsidRPr="006A511B">
        <w:rPr>
          <w:rStyle w:val="af2"/>
          <w:lang w:val="en-US"/>
        </w:rPr>
        <w:t>c</w:t>
      </w:r>
      <w:r w:rsidRPr="00706373">
        <w:rPr>
          <w:rStyle w:val="af2"/>
        </w:rPr>
        <w:t xml:space="preserve">. </w:t>
      </w:r>
      <w:r w:rsidRPr="00706373">
        <w:rPr>
          <w:rStyle w:val="af2"/>
        </w:rPr>
        <w:cr/>
      </w:r>
    </w:p>
    <w:p w:rsidR="006A511B" w:rsidRPr="006A511B" w:rsidRDefault="006A511B" w:rsidP="00F658F8">
      <w:pPr>
        <w:pStyle w:val="af1"/>
        <w:rPr>
          <w:rStyle w:val="af2"/>
        </w:rPr>
      </w:pPr>
      <w:r>
        <w:rPr>
          <w:rStyle w:val="af2"/>
        </w:rPr>
        <w:t>2. Шлыков, С.А. Масс-спектрометр на службе у физиков и химиков /</w:t>
      </w:r>
      <w:r w:rsidR="009A30A7">
        <w:rPr>
          <w:rStyle w:val="af2"/>
        </w:rPr>
        <w:t xml:space="preserve"> Шлыков С.А. </w:t>
      </w:r>
      <w:proofErr w:type="spellStart"/>
      <w:r w:rsidR="00706373">
        <w:rPr>
          <w:rStyle w:val="af2"/>
        </w:rPr>
        <w:t>Соросовский</w:t>
      </w:r>
      <w:proofErr w:type="spellEnd"/>
      <w:r w:rsidR="00706373">
        <w:rPr>
          <w:rStyle w:val="af2"/>
        </w:rPr>
        <w:t xml:space="preserve"> образовательный журнал – 2001</w:t>
      </w:r>
      <w:r w:rsidR="009A30A7">
        <w:rPr>
          <w:rStyle w:val="af2"/>
        </w:rPr>
        <w:t>.</w:t>
      </w:r>
      <w:r w:rsidR="00706373">
        <w:rPr>
          <w:rStyle w:val="af2"/>
        </w:rPr>
        <w:t xml:space="preserve"> –Т.7</w:t>
      </w:r>
      <w:r w:rsidR="009A30A7">
        <w:rPr>
          <w:rStyle w:val="af2"/>
        </w:rPr>
        <w:t>.</w:t>
      </w:r>
      <w:r w:rsidR="00706373">
        <w:rPr>
          <w:rStyle w:val="af2"/>
        </w:rPr>
        <w:t xml:space="preserve"> - № 7</w:t>
      </w:r>
      <w:r w:rsidR="009A30A7">
        <w:rPr>
          <w:rStyle w:val="af2"/>
        </w:rPr>
        <w:t>.</w:t>
      </w:r>
      <w:r w:rsidR="00706373">
        <w:rPr>
          <w:rStyle w:val="af2"/>
        </w:rPr>
        <w:t xml:space="preserve"> – </w:t>
      </w:r>
      <w:r w:rsidR="009A30A7">
        <w:rPr>
          <w:rStyle w:val="af2"/>
        </w:rPr>
        <w:t>С.</w:t>
      </w:r>
      <w:r w:rsidR="00706373">
        <w:rPr>
          <w:rStyle w:val="af2"/>
        </w:rPr>
        <w:t xml:space="preserve"> 60 - 65</w:t>
      </w:r>
    </w:p>
    <w:p w:rsidR="00EA2DC8" w:rsidRDefault="00EA2DC8" w:rsidP="00EA2DC8">
      <w:pPr>
        <w:spacing w:after="0"/>
        <w:ind w:firstLine="709"/>
        <w:jc w:val="both"/>
        <w:rPr>
          <w:rStyle w:val="af2"/>
        </w:rPr>
      </w:pPr>
    </w:p>
    <w:p w:rsidR="00EA2DC8" w:rsidRDefault="00EA2DC8">
      <w:pPr>
        <w:rPr>
          <w:rStyle w:val="af2"/>
        </w:rPr>
      </w:pPr>
      <w:r>
        <w:rPr>
          <w:rStyle w:val="af2"/>
        </w:rPr>
        <w:br w:type="page"/>
      </w:r>
    </w:p>
    <w:p w:rsidR="00281FA5" w:rsidRDefault="00EA2DC8" w:rsidP="006D1B52">
      <w:pPr>
        <w:pStyle w:val="0"/>
      </w:pPr>
      <w:bookmarkStart w:id="132" w:name="_Toc353109925"/>
      <w:r>
        <w:lastRenderedPageBreak/>
        <w:t>Приложение А</w:t>
      </w:r>
      <w:r w:rsidR="00281FA5">
        <w:t>. «»</w:t>
      </w:r>
      <w:bookmarkEnd w:id="132"/>
    </w:p>
    <w:p w:rsidR="00281FA5" w:rsidRDefault="00281FA5" w:rsidP="006A511B">
      <w:r>
        <w:br w:type="page"/>
      </w:r>
    </w:p>
    <w:p w:rsidR="00EA2DC8" w:rsidRPr="00EA2DC8" w:rsidRDefault="00EA2DC8" w:rsidP="00EA2DC8">
      <w:pPr>
        <w:spacing w:after="0"/>
        <w:ind w:firstLine="709"/>
        <w:jc w:val="both"/>
        <w:rPr>
          <w:rStyle w:val="af2"/>
        </w:rPr>
      </w:pPr>
    </w:p>
    <w:sectPr w:rsidR="00EA2DC8" w:rsidRPr="00EA2DC8" w:rsidSect="00CB12D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28C" w:rsidRDefault="00F1028C" w:rsidP="00CB12D6">
      <w:pPr>
        <w:spacing w:after="0" w:line="240" w:lineRule="auto"/>
      </w:pPr>
      <w:r>
        <w:separator/>
      </w:r>
    </w:p>
  </w:endnote>
  <w:endnote w:type="continuationSeparator" w:id="0">
    <w:p w:rsidR="00F1028C" w:rsidRDefault="00F1028C" w:rsidP="00CB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56445154"/>
      <w:docPartObj>
        <w:docPartGallery w:val="Page Numbers (Bottom of Page)"/>
        <w:docPartUnique/>
      </w:docPartObj>
    </w:sdtPr>
    <w:sdtContent>
      <w:p w:rsidR="00D46118" w:rsidRDefault="00822F8C">
        <w:pPr>
          <w:pStyle w:val="af6"/>
          <w:jc w:val="center"/>
        </w:pPr>
        <w:fldSimple w:instr="PAGE   \* MERGEFORMAT">
          <w:r w:rsidR="008133F5">
            <w:rPr>
              <w:noProof/>
            </w:rPr>
            <w:t>14</w:t>
          </w:r>
        </w:fldSimple>
      </w:p>
    </w:sdtContent>
  </w:sdt>
  <w:p w:rsidR="00D46118" w:rsidRDefault="00D46118">
    <w:pPr>
      <w:pStyle w:val="af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28C" w:rsidRDefault="00F1028C" w:rsidP="00CB12D6">
      <w:pPr>
        <w:spacing w:after="0" w:line="240" w:lineRule="auto"/>
      </w:pPr>
      <w:r>
        <w:separator/>
      </w:r>
    </w:p>
  </w:footnote>
  <w:footnote w:type="continuationSeparator" w:id="0">
    <w:p w:rsidR="00F1028C" w:rsidRDefault="00F1028C" w:rsidP="00CB1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2238F4"/>
    <w:multiLevelType w:val="hybridMultilevel"/>
    <w:tmpl w:val="4ED0F8FA"/>
    <w:lvl w:ilvl="0" w:tplc="F19233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211B5"/>
    <w:multiLevelType w:val="hybridMultilevel"/>
    <w:tmpl w:val="6DE0ADF6"/>
    <w:lvl w:ilvl="0" w:tplc="C4546E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EB848DA"/>
    <w:multiLevelType w:val="hybridMultilevel"/>
    <w:tmpl w:val="ADEA58FC"/>
    <w:lvl w:ilvl="0" w:tplc="466623A8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682361F"/>
    <w:multiLevelType w:val="hybridMultilevel"/>
    <w:tmpl w:val="EF54052C"/>
    <w:lvl w:ilvl="0" w:tplc="C4546E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C040DEE"/>
    <w:multiLevelType w:val="hybridMultilevel"/>
    <w:tmpl w:val="EDF22458"/>
    <w:lvl w:ilvl="0" w:tplc="3F2873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0175524"/>
    <w:multiLevelType w:val="hybridMultilevel"/>
    <w:tmpl w:val="FF5AB8B0"/>
    <w:lvl w:ilvl="0" w:tplc="F19233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2153818"/>
    <w:multiLevelType w:val="hybridMultilevel"/>
    <w:tmpl w:val="86D2C0FA"/>
    <w:lvl w:ilvl="0" w:tplc="C4546EA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27785161"/>
    <w:multiLevelType w:val="hybridMultilevel"/>
    <w:tmpl w:val="2DC2E388"/>
    <w:lvl w:ilvl="0" w:tplc="5582F05A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D47E9A"/>
    <w:multiLevelType w:val="hybridMultilevel"/>
    <w:tmpl w:val="3E8CD060"/>
    <w:lvl w:ilvl="0" w:tplc="C4546E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834572D"/>
    <w:multiLevelType w:val="hybridMultilevel"/>
    <w:tmpl w:val="267E061C"/>
    <w:lvl w:ilvl="0" w:tplc="F19233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BA6EF8"/>
    <w:multiLevelType w:val="hybridMultilevel"/>
    <w:tmpl w:val="C432256A"/>
    <w:lvl w:ilvl="0" w:tplc="6AD03D68">
      <w:start w:val="5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42406443"/>
    <w:multiLevelType w:val="hybridMultilevel"/>
    <w:tmpl w:val="64687BC6"/>
    <w:lvl w:ilvl="0" w:tplc="F19233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64794F"/>
    <w:multiLevelType w:val="hybridMultilevel"/>
    <w:tmpl w:val="4ADC6C1A"/>
    <w:lvl w:ilvl="0" w:tplc="F1923360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48202929"/>
    <w:multiLevelType w:val="hybridMultilevel"/>
    <w:tmpl w:val="A69E63A4"/>
    <w:lvl w:ilvl="0" w:tplc="C4546EA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5">
    <w:nsid w:val="4CBA5298"/>
    <w:multiLevelType w:val="hybridMultilevel"/>
    <w:tmpl w:val="9BEC2CA4"/>
    <w:lvl w:ilvl="0" w:tplc="C4546E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2FA0D5E"/>
    <w:multiLevelType w:val="hybridMultilevel"/>
    <w:tmpl w:val="56DCC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9C148C"/>
    <w:multiLevelType w:val="hybridMultilevel"/>
    <w:tmpl w:val="D29AF1BC"/>
    <w:lvl w:ilvl="0" w:tplc="C4546E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59F6CC5"/>
    <w:multiLevelType w:val="hybridMultilevel"/>
    <w:tmpl w:val="3FF4EF16"/>
    <w:lvl w:ilvl="0" w:tplc="C4546EA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9">
    <w:nsid w:val="585A4948"/>
    <w:multiLevelType w:val="multilevel"/>
    <w:tmpl w:val="1FA67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20">
    <w:nsid w:val="5B063F63"/>
    <w:multiLevelType w:val="hybridMultilevel"/>
    <w:tmpl w:val="ED268C62"/>
    <w:lvl w:ilvl="0" w:tplc="92A2C8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DC935C3"/>
    <w:multiLevelType w:val="hybridMultilevel"/>
    <w:tmpl w:val="BB3C67F8"/>
    <w:lvl w:ilvl="0" w:tplc="990E3FAA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2535209"/>
    <w:multiLevelType w:val="hybridMultilevel"/>
    <w:tmpl w:val="C45A459A"/>
    <w:lvl w:ilvl="0" w:tplc="02723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770CE3"/>
    <w:multiLevelType w:val="hybridMultilevel"/>
    <w:tmpl w:val="1AA0C14E"/>
    <w:lvl w:ilvl="0" w:tplc="C4546E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63AF761C"/>
    <w:multiLevelType w:val="multilevel"/>
    <w:tmpl w:val="B0BEF7D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>
    <w:nsid w:val="684B5592"/>
    <w:multiLevelType w:val="hybridMultilevel"/>
    <w:tmpl w:val="C3900A72"/>
    <w:lvl w:ilvl="0" w:tplc="C4546E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6B754383"/>
    <w:multiLevelType w:val="hybridMultilevel"/>
    <w:tmpl w:val="6F044CA4"/>
    <w:lvl w:ilvl="0" w:tplc="C4546EA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7">
    <w:nsid w:val="6E41719A"/>
    <w:multiLevelType w:val="hybridMultilevel"/>
    <w:tmpl w:val="4EBE2EA8"/>
    <w:lvl w:ilvl="0" w:tplc="0540B006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7823253C"/>
    <w:multiLevelType w:val="hybridMultilevel"/>
    <w:tmpl w:val="4ECEBCF4"/>
    <w:lvl w:ilvl="0" w:tplc="F19233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8CF7980"/>
    <w:multiLevelType w:val="hybridMultilevel"/>
    <w:tmpl w:val="FF0AB20E"/>
    <w:lvl w:ilvl="0" w:tplc="C4546EA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0">
    <w:nsid w:val="7AD340AE"/>
    <w:multiLevelType w:val="hybridMultilevel"/>
    <w:tmpl w:val="417A6996"/>
    <w:lvl w:ilvl="0" w:tplc="F192336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7B3E57B1"/>
    <w:multiLevelType w:val="hybridMultilevel"/>
    <w:tmpl w:val="E6EC9198"/>
    <w:lvl w:ilvl="0" w:tplc="AE2A04C6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8"/>
  </w:num>
  <w:num w:numId="4">
    <w:abstractNumId w:val="1"/>
  </w:num>
  <w:num w:numId="5">
    <w:abstractNumId w:val="11"/>
  </w:num>
  <w:num w:numId="6">
    <w:abstractNumId w:val="13"/>
  </w:num>
  <w:num w:numId="7">
    <w:abstractNumId w:val="10"/>
  </w:num>
  <w:num w:numId="8">
    <w:abstractNumId w:val="22"/>
  </w:num>
  <w:num w:numId="9">
    <w:abstractNumId w:val="12"/>
  </w:num>
  <w:num w:numId="10">
    <w:abstractNumId w:val="24"/>
  </w:num>
  <w:num w:numId="11">
    <w:abstractNumId w:val="30"/>
  </w:num>
  <w:num w:numId="12">
    <w:abstractNumId w:val="25"/>
  </w:num>
  <w:num w:numId="13">
    <w:abstractNumId w:val="15"/>
  </w:num>
  <w:num w:numId="14">
    <w:abstractNumId w:val="21"/>
  </w:num>
  <w:num w:numId="1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6">
    <w:abstractNumId w:val="3"/>
  </w:num>
  <w:num w:numId="17">
    <w:abstractNumId w:val="27"/>
  </w:num>
  <w:num w:numId="18">
    <w:abstractNumId w:val="6"/>
  </w:num>
  <w:num w:numId="19">
    <w:abstractNumId w:val="20"/>
  </w:num>
  <w:num w:numId="20">
    <w:abstractNumId w:val="4"/>
  </w:num>
  <w:num w:numId="21">
    <w:abstractNumId w:val="28"/>
  </w:num>
  <w:num w:numId="22">
    <w:abstractNumId w:val="5"/>
  </w:num>
  <w:num w:numId="23">
    <w:abstractNumId w:val="2"/>
  </w:num>
  <w:num w:numId="24">
    <w:abstractNumId w:val="23"/>
  </w:num>
  <w:num w:numId="25">
    <w:abstractNumId w:val="7"/>
  </w:num>
  <w:num w:numId="26">
    <w:abstractNumId w:val="29"/>
  </w:num>
  <w:num w:numId="27">
    <w:abstractNumId w:val="18"/>
  </w:num>
  <w:num w:numId="28">
    <w:abstractNumId w:val="14"/>
  </w:num>
  <w:num w:numId="29">
    <w:abstractNumId w:val="26"/>
  </w:num>
  <w:num w:numId="30">
    <w:abstractNumId w:val="31"/>
  </w:num>
  <w:num w:numId="31">
    <w:abstractNumId w:val="9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22AA"/>
    <w:rsid w:val="000111C0"/>
    <w:rsid w:val="000122AA"/>
    <w:rsid w:val="00032834"/>
    <w:rsid w:val="00046770"/>
    <w:rsid w:val="000718CF"/>
    <w:rsid w:val="000740A9"/>
    <w:rsid w:val="000768BE"/>
    <w:rsid w:val="00081CD8"/>
    <w:rsid w:val="0009799F"/>
    <w:rsid w:val="000B11DC"/>
    <w:rsid w:val="000E4CD9"/>
    <w:rsid w:val="00103E1E"/>
    <w:rsid w:val="001050C8"/>
    <w:rsid w:val="00116292"/>
    <w:rsid w:val="00162AFA"/>
    <w:rsid w:val="00186F6C"/>
    <w:rsid w:val="00187413"/>
    <w:rsid w:val="00191A89"/>
    <w:rsid w:val="00195D2E"/>
    <w:rsid w:val="001A51C7"/>
    <w:rsid w:val="001C36E5"/>
    <w:rsid w:val="001C5917"/>
    <w:rsid w:val="001E6324"/>
    <w:rsid w:val="001E772E"/>
    <w:rsid w:val="00201AA8"/>
    <w:rsid w:val="00203D82"/>
    <w:rsid w:val="00225F02"/>
    <w:rsid w:val="00254B75"/>
    <w:rsid w:val="00260A52"/>
    <w:rsid w:val="002648C8"/>
    <w:rsid w:val="00265FBC"/>
    <w:rsid w:val="00281FA5"/>
    <w:rsid w:val="00282F07"/>
    <w:rsid w:val="00291999"/>
    <w:rsid w:val="002B4D04"/>
    <w:rsid w:val="002E063B"/>
    <w:rsid w:val="002E32A8"/>
    <w:rsid w:val="002F3D87"/>
    <w:rsid w:val="002F6978"/>
    <w:rsid w:val="00317359"/>
    <w:rsid w:val="0034061F"/>
    <w:rsid w:val="00343F7C"/>
    <w:rsid w:val="0035040E"/>
    <w:rsid w:val="00362328"/>
    <w:rsid w:val="003656B5"/>
    <w:rsid w:val="0036781D"/>
    <w:rsid w:val="003921B9"/>
    <w:rsid w:val="003A6F94"/>
    <w:rsid w:val="003C4BB8"/>
    <w:rsid w:val="003E4D11"/>
    <w:rsid w:val="003F69A1"/>
    <w:rsid w:val="00430C78"/>
    <w:rsid w:val="004670AF"/>
    <w:rsid w:val="004B47F7"/>
    <w:rsid w:val="004B56D7"/>
    <w:rsid w:val="004B65D1"/>
    <w:rsid w:val="004D0B23"/>
    <w:rsid w:val="004D7EA7"/>
    <w:rsid w:val="00511CA7"/>
    <w:rsid w:val="005136F9"/>
    <w:rsid w:val="00523090"/>
    <w:rsid w:val="005262E9"/>
    <w:rsid w:val="0053523D"/>
    <w:rsid w:val="00543D18"/>
    <w:rsid w:val="00543F34"/>
    <w:rsid w:val="005910B6"/>
    <w:rsid w:val="005D5456"/>
    <w:rsid w:val="005E3965"/>
    <w:rsid w:val="005E4758"/>
    <w:rsid w:val="005E48CC"/>
    <w:rsid w:val="005E7268"/>
    <w:rsid w:val="005F1A24"/>
    <w:rsid w:val="005F704F"/>
    <w:rsid w:val="006011F9"/>
    <w:rsid w:val="00605D5D"/>
    <w:rsid w:val="00623E5A"/>
    <w:rsid w:val="00643870"/>
    <w:rsid w:val="00645D98"/>
    <w:rsid w:val="00660295"/>
    <w:rsid w:val="00675987"/>
    <w:rsid w:val="0067769C"/>
    <w:rsid w:val="0068331D"/>
    <w:rsid w:val="006947C5"/>
    <w:rsid w:val="006A511B"/>
    <w:rsid w:val="006C33FC"/>
    <w:rsid w:val="006C52EA"/>
    <w:rsid w:val="006C73BE"/>
    <w:rsid w:val="006D1B52"/>
    <w:rsid w:val="006D640A"/>
    <w:rsid w:val="006D6FA0"/>
    <w:rsid w:val="00706373"/>
    <w:rsid w:val="007107A2"/>
    <w:rsid w:val="007210E6"/>
    <w:rsid w:val="0074000F"/>
    <w:rsid w:val="00742421"/>
    <w:rsid w:val="007508D4"/>
    <w:rsid w:val="00770D28"/>
    <w:rsid w:val="00771418"/>
    <w:rsid w:val="007737A5"/>
    <w:rsid w:val="0077658A"/>
    <w:rsid w:val="00792CDB"/>
    <w:rsid w:val="007A42DC"/>
    <w:rsid w:val="007C7809"/>
    <w:rsid w:val="007D5937"/>
    <w:rsid w:val="007E2EB3"/>
    <w:rsid w:val="007E2F53"/>
    <w:rsid w:val="007F7B60"/>
    <w:rsid w:val="0080316D"/>
    <w:rsid w:val="008133F5"/>
    <w:rsid w:val="00822F8C"/>
    <w:rsid w:val="0084440C"/>
    <w:rsid w:val="00851C23"/>
    <w:rsid w:val="008745F5"/>
    <w:rsid w:val="00877368"/>
    <w:rsid w:val="0087790D"/>
    <w:rsid w:val="00882E6C"/>
    <w:rsid w:val="0088680F"/>
    <w:rsid w:val="008C29CC"/>
    <w:rsid w:val="008D3A4B"/>
    <w:rsid w:val="00901082"/>
    <w:rsid w:val="00912484"/>
    <w:rsid w:val="00924F9E"/>
    <w:rsid w:val="0094034D"/>
    <w:rsid w:val="00945036"/>
    <w:rsid w:val="00970FB9"/>
    <w:rsid w:val="009738C0"/>
    <w:rsid w:val="009A30A7"/>
    <w:rsid w:val="009A65FB"/>
    <w:rsid w:val="009B5069"/>
    <w:rsid w:val="009D13B8"/>
    <w:rsid w:val="009E142D"/>
    <w:rsid w:val="00A00FD9"/>
    <w:rsid w:val="00A13258"/>
    <w:rsid w:val="00A34538"/>
    <w:rsid w:val="00A35ACD"/>
    <w:rsid w:val="00A43416"/>
    <w:rsid w:val="00A43A7B"/>
    <w:rsid w:val="00A52C12"/>
    <w:rsid w:val="00A52E62"/>
    <w:rsid w:val="00A552D1"/>
    <w:rsid w:val="00A60257"/>
    <w:rsid w:val="00A60856"/>
    <w:rsid w:val="00A62041"/>
    <w:rsid w:val="00A66BB2"/>
    <w:rsid w:val="00A74A7C"/>
    <w:rsid w:val="00A939EC"/>
    <w:rsid w:val="00A9522C"/>
    <w:rsid w:val="00AA6181"/>
    <w:rsid w:val="00AB0D0C"/>
    <w:rsid w:val="00AC1FC1"/>
    <w:rsid w:val="00AD08C7"/>
    <w:rsid w:val="00B13894"/>
    <w:rsid w:val="00B15DE6"/>
    <w:rsid w:val="00B203B8"/>
    <w:rsid w:val="00B21F1B"/>
    <w:rsid w:val="00B22676"/>
    <w:rsid w:val="00B44AEC"/>
    <w:rsid w:val="00B46CF6"/>
    <w:rsid w:val="00B62C63"/>
    <w:rsid w:val="00B70B25"/>
    <w:rsid w:val="00B80C92"/>
    <w:rsid w:val="00B84926"/>
    <w:rsid w:val="00B92255"/>
    <w:rsid w:val="00BB3E4F"/>
    <w:rsid w:val="00C3449E"/>
    <w:rsid w:val="00C44D43"/>
    <w:rsid w:val="00C60AE6"/>
    <w:rsid w:val="00C70730"/>
    <w:rsid w:val="00C70BD8"/>
    <w:rsid w:val="00C940B6"/>
    <w:rsid w:val="00CA24EB"/>
    <w:rsid w:val="00CA4E45"/>
    <w:rsid w:val="00CB12D6"/>
    <w:rsid w:val="00CB5D8C"/>
    <w:rsid w:val="00CC1F34"/>
    <w:rsid w:val="00CC5CE6"/>
    <w:rsid w:val="00CD403A"/>
    <w:rsid w:val="00CD51F2"/>
    <w:rsid w:val="00CE7D33"/>
    <w:rsid w:val="00CF0686"/>
    <w:rsid w:val="00D037E3"/>
    <w:rsid w:val="00D0605E"/>
    <w:rsid w:val="00D30B9F"/>
    <w:rsid w:val="00D31499"/>
    <w:rsid w:val="00D46118"/>
    <w:rsid w:val="00D5334A"/>
    <w:rsid w:val="00D86956"/>
    <w:rsid w:val="00D95BA3"/>
    <w:rsid w:val="00DA4776"/>
    <w:rsid w:val="00DB5577"/>
    <w:rsid w:val="00DF2184"/>
    <w:rsid w:val="00DF53F7"/>
    <w:rsid w:val="00DF634B"/>
    <w:rsid w:val="00E14971"/>
    <w:rsid w:val="00E417CC"/>
    <w:rsid w:val="00E70F0C"/>
    <w:rsid w:val="00EA2DC8"/>
    <w:rsid w:val="00EA7428"/>
    <w:rsid w:val="00ED6D5F"/>
    <w:rsid w:val="00EE0C9D"/>
    <w:rsid w:val="00EE133D"/>
    <w:rsid w:val="00F01891"/>
    <w:rsid w:val="00F1028C"/>
    <w:rsid w:val="00F115C3"/>
    <w:rsid w:val="00F13F3E"/>
    <w:rsid w:val="00F2479B"/>
    <w:rsid w:val="00F26ACF"/>
    <w:rsid w:val="00F312AD"/>
    <w:rsid w:val="00F55076"/>
    <w:rsid w:val="00F658F8"/>
    <w:rsid w:val="00F731E1"/>
    <w:rsid w:val="00FA0A64"/>
    <w:rsid w:val="00FA70FF"/>
    <w:rsid w:val="00FD3A2D"/>
    <w:rsid w:val="00FD41C7"/>
    <w:rsid w:val="00FE4D0A"/>
    <w:rsid w:val="00FE66AA"/>
    <w:rsid w:val="00FE7174"/>
    <w:rsid w:val="00FF2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1">
    <w:name w:val="Normal"/>
    <w:rsid w:val="004D0B23"/>
  </w:style>
  <w:style w:type="paragraph" w:styleId="1">
    <w:name w:val="heading 1"/>
    <w:basedOn w:val="a1"/>
    <w:next w:val="a1"/>
    <w:link w:val="10"/>
    <w:uiPriority w:val="9"/>
    <w:rsid w:val="00282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rsid w:val="00F31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rsid w:val="00C70B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rsid w:val="00DF63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43D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rsid w:val="00E70F0C"/>
    <w:pPr>
      <w:ind w:left="720"/>
      <w:contextualSpacing/>
    </w:pPr>
  </w:style>
  <w:style w:type="character" w:customStyle="1" w:styleId="apple-converted-space">
    <w:name w:val="apple-converted-space"/>
    <w:basedOn w:val="a2"/>
    <w:rsid w:val="00D86956"/>
  </w:style>
  <w:style w:type="character" w:styleId="a7">
    <w:name w:val="Hyperlink"/>
    <w:basedOn w:val="a2"/>
    <w:uiPriority w:val="99"/>
    <w:unhideWhenUsed/>
    <w:rsid w:val="00D86956"/>
    <w:rPr>
      <w:color w:val="0000FF"/>
      <w:u w:val="single"/>
    </w:rPr>
  </w:style>
  <w:style w:type="character" w:styleId="a8">
    <w:name w:val="annotation reference"/>
    <w:basedOn w:val="a2"/>
    <w:uiPriority w:val="99"/>
    <w:semiHidden/>
    <w:unhideWhenUsed/>
    <w:rsid w:val="00FE4D0A"/>
    <w:rPr>
      <w:sz w:val="16"/>
      <w:szCs w:val="16"/>
    </w:rPr>
  </w:style>
  <w:style w:type="paragraph" w:styleId="a9">
    <w:name w:val="annotation text"/>
    <w:basedOn w:val="a1"/>
    <w:link w:val="aa"/>
    <w:uiPriority w:val="99"/>
    <w:semiHidden/>
    <w:unhideWhenUsed/>
    <w:rsid w:val="00FE4D0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2"/>
    <w:link w:val="a9"/>
    <w:uiPriority w:val="99"/>
    <w:semiHidden/>
    <w:rsid w:val="00FE4D0A"/>
    <w:rPr>
      <w:sz w:val="20"/>
      <w:szCs w:val="20"/>
    </w:rPr>
  </w:style>
  <w:style w:type="paragraph" w:styleId="ab">
    <w:name w:val="annotation subject"/>
    <w:basedOn w:val="a9"/>
    <w:next w:val="a9"/>
    <w:link w:val="ac"/>
    <w:semiHidden/>
    <w:unhideWhenUsed/>
    <w:rsid w:val="00FE4D0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E4D0A"/>
    <w:rPr>
      <w:b/>
      <w:bCs/>
      <w:sz w:val="20"/>
      <w:szCs w:val="20"/>
    </w:rPr>
  </w:style>
  <w:style w:type="paragraph" w:styleId="ad">
    <w:name w:val="Balloon Text"/>
    <w:basedOn w:val="a1"/>
    <w:link w:val="ae"/>
    <w:uiPriority w:val="99"/>
    <w:semiHidden/>
    <w:unhideWhenUsed/>
    <w:rsid w:val="00FE4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FE4D0A"/>
    <w:rPr>
      <w:rFonts w:ascii="Tahoma" w:hAnsi="Tahoma" w:cs="Tahoma"/>
      <w:sz w:val="16"/>
      <w:szCs w:val="16"/>
    </w:rPr>
  </w:style>
  <w:style w:type="paragraph" w:styleId="af">
    <w:name w:val="caption"/>
    <w:basedOn w:val="a1"/>
    <w:next w:val="a1"/>
    <w:uiPriority w:val="35"/>
    <w:unhideWhenUsed/>
    <w:rsid w:val="00CC5CE6"/>
    <w:pPr>
      <w:spacing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af0">
    <w:name w:val="No Spacing"/>
    <w:uiPriority w:val="1"/>
    <w:rsid w:val="00DF53F7"/>
    <w:pPr>
      <w:spacing w:after="0" w:line="240" w:lineRule="auto"/>
    </w:pPr>
  </w:style>
  <w:style w:type="paragraph" w:customStyle="1" w:styleId="af1">
    <w:name w:val="обычныйМ"/>
    <w:basedOn w:val="a1"/>
    <w:link w:val="af2"/>
    <w:qFormat/>
    <w:rsid w:val="00F658F8"/>
    <w:pPr>
      <w:spacing w:after="0"/>
      <w:ind w:firstLine="709"/>
      <w:jc w:val="both"/>
    </w:pPr>
    <w:rPr>
      <w:rFonts w:ascii="Times New Roman" w:hAnsi="Times New Roman" w:cs="Times New Roman"/>
      <w:color w:val="28211B"/>
      <w:sz w:val="24"/>
      <w:szCs w:val="28"/>
      <w:shd w:val="clear" w:color="auto" w:fill="FFFFF0"/>
    </w:rPr>
  </w:style>
  <w:style w:type="character" w:customStyle="1" w:styleId="af2">
    <w:name w:val="обычныйМ Знак"/>
    <w:basedOn w:val="a2"/>
    <w:link w:val="af1"/>
    <w:rsid w:val="00F658F8"/>
    <w:rPr>
      <w:rFonts w:ascii="Times New Roman" w:hAnsi="Times New Roman" w:cs="Times New Roman"/>
      <w:color w:val="28211B"/>
      <w:sz w:val="24"/>
      <w:szCs w:val="28"/>
    </w:rPr>
  </w:style>
  <w:style w:type="character" w:customStyle="1" w:styleId="10">
    <w:name w:val="Заголовок 1 Знак"/>
    <w:basedOn w:val="a2"/>
    <w:link w:val="1"/>
    <w:uiPriority w:val="9"/>
    <w:rsid w:val="00282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0">
    <w:name w:val="0 Заголовок"/>
    <w:basedOn w:val="1"/>
    <w:link w:val="00"/>
    <w:autoRedefine/>
    <w:qFormat/>
    <w:rsid w:val="006D1B52"/>
    <w:pPr>
      <w:spacing w:before="0" w:after="240"/>
      <w:jc w:val="center"/>
    </w:pPr>
    <w:rPr>
      <w:rFonts w:ascii="Times New Roman" w:hAnsi="Times New Roman"/>
      <w:caps/>
      <w:color w:val="000000" w:themeColor="text1"/>
    </w:rPr>
  </w:style>
  <w:style w:type="paragraph" w:styleId="af3">
    <w:name w:val="TOC Heading"/>
    <w:basedOn w:val="1"/>
    <w:next w:val="a1"/>
    <w:uiPriority w:val="39"/>
    <w:unhideWhenUsed/>
    <w:rsid w:val="001E772E"/>
    <w:pPr>
      <w:spacing w:line="259" w:lineRule="auto"/>
      <w:outlineLvl w:val="9"/>
    </w:pPr>
    <w:rPr>
      <w:lang w:eastAsia="ru-RU"/>
    </w:rPr>
  </w:style>
  <w:style w:type="character" w:customStyle="1" w:styleId="00">
    <w:name w:val="0 Заголовок Знак"/>
    <w:basedOn w:val="10"/>
    <w:link w:val="0"/>
    <w:rsid w:val="006D1B52"/>
    <w:rPr>
      <w:rFonts w:ascii="Times New Roman" w:eastAsiaTheme="majorEastAsia" w:hAnsi="Times New Roman" w:cstheme="majorBidi"/>
      <w:caps/>
      <w:color w:val="000000" w:themeColor="text1"/>
      <w:sz w:val="32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7737A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hd w:val="clear" w:color="auto" w:fill="FFFFF0"/>
    </w:rPr>
  </w:style>
  <w:style w:type="character" w:customStyle="1" w:styleId="20">
    <w:name w:val="Заголовок 2 Знак"/>
    <w:basedOn w:val="a2"/>
    <w:link w:val="2"/>
    <w:uiPriority w:val="9"/>
    <w:rsid w:val="00F312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0">
    <w:name w:val="1.1 Заголовок"/>
    <w:basedOn w:val="2"/>
    <w:link w:val="111"/>
    <w:autoRedefine/>
    <w:qFormat/>
    <w:rsid w:val="003C4BB8"/>
    <w:pPr>
      <w:spacing w:before="0" w:after="240"/>
      <w:ind w:firstLine="709"/>
    </w:pPr>
    <w:rPr>
      <w:rFonts w:ascii="Times New Roman" w:hAnsi="Times New Roman"/>
      <w:color w:val="000000" w:themeColor="text1"/>
      <w:sz w:val="30"/>
      <w:shd w:val="clear" w:color="auto" w:fill="FFFFF0"/>
    </w:rPr>
  </w:style>
  <w:style w:type="paragraph" w:styleId="af4">
    <w:name w:val="Body Text"/>
    <w:basedOn w:val="a1"/>
    <w:link w:val="af5"/>
    <w:rsid w:val="005F704F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1">
    <w:name w:val="1.1 Заголовок Знак"/>
    <w:basedOn w:val="20"/>
    <w:link w:val="110"/>
    <w:rsid w:val="003C4BB8"/>
    <w:rPr>
      <w:rFonts w:ascii="Times New Roman" w:hAnsi="Times New Roman"/>
      <w:color w:val="000000" w:themeColor="text1"/>
      <w:sz w:val="30"/>
    </w:rPr>
  </w:style>
  <w:style w:type="character" w:customStyle="1" w:styleId="af5">
    <w:name w:val="Основной текст Знак"/>
    <w:basedOn w:val="a2"/>
    <w:link w:val="af4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6">
    <w:name w:val="footer"/>
    <w:basedOn w:val="a1"/>
    <w:link w:val="af7"/>
    <w:uiPriority w:val="99"/>
    <w:rsid w:val="005F704F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7">
    <w:name w:val="Нижний колонтитул Знак"/>
    <w:basedOn w:val="a2"/>
    <w:link w:val="af6"/>
    <w:uiPriority w:val="99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5F704F"/>
    <w:pPr>
      <w:spacing w:after="100"/>
      <w:ind w:left="220"/>
    </w:pPr>
  </w:style>
  <w:style w:type="paragraph" w:styleId="af8">
    <w:name w:val="header"/>
    <w:basedOn w:val="a1"/>
    <w:link w:val="af9"/>
    <w:uiPriority w:val="99"/>
    <w:unhideWhenUsed/>
    <w:rsid w:val="00CB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2"/>
    <w:link w:val="af8"/>
    <w:uiPriority w:val="99"/>
    <w:rsid w:val="00CB12D6"/>
  </w:style>
  <w:style w:type="character" w:customStyle="1" w:styleId="30">
    <w:name w:val="Заголовок 3 Знак"/>
    <w:basedOn w:val="a2"/>
    <w:link w:val="3"/>
    <w:uiPriority w:val="9"/>
    <w:rsid w:val="00C70B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10">
    <w:name w:val="1.1.1 Заголовок"/>
    <w:basedOn w:val="3"/>
    <w:link w:val="1111"/>
    <w:qFormat/>
    <w:rsid w:val="009A30A7"/>
    <w:pPr>
      <w:spacing w:before="240" w:after="120"/>
      <w:ind w:left="1418" w:hanging="709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1110">
    <w:name w:val="1.1.1.1 Заголовок"/>
    <w:basedOn w:val="afa"/>
    <w:link w:val="11111"/>
    <w:qFormat/>
    <w:rsid w:val="00CF0686"/>
    <w:pPr>
      <w:ind w:left="709"/>
    </w:pPr>
    <w:rPr>
      <w:rFonts w:ascii="Times New Roman" w:hAnsi="Times New Roman" w:cs="Times New Roman"/>
      <w:color w:val="000000" w:themeColor="text1"/>
      <w:sz w:val="24"/>
    </w:rPr>
  </w:style>
  <w:style w:type="character" w:customStyle="1" w:styleId="1111">
    <w:name w:val="1.1.1 Заголовок Знак"/>
    <w:basedOn w:val="30"/>
    <w:link w:val="1110"/>
    <w:rsid w:val="009A30A7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styleId="afb">
    <w:name w:val="Strong"/>
    <w:basedOn w:val="a2"/>
    <w:uiPriority w:val="22"/>
    <w:rsid w:val="00912484"/>
    <w:rPr>
      <w:b/>
      <w:bCs/>
    </w:rPr>
  </w:style>
  <w:style w:type="character" w:customStyle="1" w:styleId="11111">
    <w:name w:val="1.1.1.1 Заголовок Знак"/>
    <w:basedOn w:val="30"/>
    <w:link w:val="11110"/>
    <w:rsid w:val="00CF0686"/>
    <w:rPr>
      <w:rFonts w:ascii="Times New Roman" w:eastAsiaTheme="minorEastAsia" w:hAnsi="Times New Roman" w:cs="Times New Roman"/>
      <w:color w:val="000000" w:themeColor="text1"/>
      <w:spacing w:val="15"/>
      <w:sz w:val="24"/>
      <w:szCs w:val="24"/>
    </w:rPr>
  </w:style>
  <w:style w:type="paragraph" w:customStyle="1" w:styleId="12">
    <w:name w:val="Обычный1"/>
    <w:basedOn w:val="a1"/>
    <w:link w:val="CharChar"/>
    <w:rsid w:val="0091248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basedOn w:val="a2"/>
    <w:link w:val="12"/>
    <w:rsid w:val="009124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B13894"/>
    <w:pPr>
      <w:spacing w:after="100"/>
      <w:ind w:left="440"/>
    </w:pPr>
  </w:style>
  <w:style w:type="paragraph" w:customStyle="1" w:styleId="a">
    <w:name w:val="СписокНенумерованный"/>
    <w:basedOn w:val="af1"/>
    <w:link w:val="afc"/>
    <w:qFormat/>
    <w:rsid w:val="0067769C"/>
    <w:pPr>
      <w:numPr>
        <w:numId w:val="16"/>
      </w:numPr>
    </w:pPr>
  </w:style>
  <w:style w:type="paragraph" w:customStyle="1" w:styleId="afd">
    <w:name w:val="Текст таблиц"/>
    <w:basedOn w:val="af1"/>
    <w:autoRedefine/>
    <w:qFormat/>
    <w:rsid w:val="00543D18"/>
    <w:pPr>
      <w:ind w:firstLine="0"/>
      <w:jc w:val="center"/>
    </w:pPr>
    <w:rPr>
      <w:szCs w:val="24"/>
    </w:rPr>
  </w:style>
  <w:style w:type="character" w:customStyle="1" w:styleId="afc">
    <w:name w:val="СписокНенумерованный Знак"/>
    <w:basedOn w:val="af2"/>
    <w:link w:val="a"/>
    <w:rsid w:val="0067769C"/>
    <w:rPr>
      <w:rFonts w:ascii="Times New Roman" w:hAnsi="Times New Roman" w:cs="Times New Roman"/>
      <w:color w:val="28211B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DF63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Ненумерованный список"/>
    <w:basedOn w:val="a5"/>
    <w:link w:val="afe"/>
    <w:qFormat/>
    <w:rsid w:val="00A00FD9"/>
    <w:pPr>
      <w:numPr>
        <w:numId w:val="3"/>
      </w:numPr>
      <w:spacing w:after="0"/>
      <w:ind w:left="1638" w:hanging="425"/>
      <w:jc w:val="both"/>
    </w:pPr>
    <w:rPr>
      <w:rFonts w:ascii="Times New Roman" w:hAnsi="Times New Roman" w:cs="Times New Roman"/>
      <w:sz w:val="24"/>
      <w:szCs w:val="28"/>
      <w:shd w:val="clear" w:color="auto" w:fill="FFFFF0"/>
    </w:rPr>
  </w:style>
  <w:style w:type="character" w:customStyle="1" w:styleId="a6">
    <w:name w:val="Абзац списка Знак"/>
    <w:basedOn w:val="a2"/>
    <w:link w:val="a5"/>
    <w:uiPriority w:val="34"/>
    <w:rsid w:val="00081CD8"/>
  </w:style>
  <w:style w:type="character" w:customStyle="1" w:styleId="afe">
    <w:name w:val="Ненумерованный список Знак"/>
    <w:basedOn w:val="a6"/>
    <w:link w:val="a0"/>
    <w:rsid w:val="00A00FD9"/>
    <w:rPr>
      <w:rFonts w:ascii="Times New Roman" w:hAnsi="Times New Roman" w:cs="Times New Roman"/>
      <w:sz w:val="24"/>
      <w:szCs w:val="28"/>
    </w:rPr>
  </w:style>
  <w:style w:type="character" w:customStyle="1" w:styleId="50">
    <w:name w:val="Заголовок 5 Знак"/>
    <w:basedOn w:val="a2"/>
    <w:link w:val="5"/>
    <w:uiPriority w:val="9"/>
    <w:semiHidden/>
    <w:rsid w:val="00543D1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f">
    <w:name w:val="Body Text Indent"/>
    <w:basedOn w:val="a1"/>
    <w:link w:val="aff0"/>
    <w:uiPriority w:val="99"/>
    <w:semiHidden/>
    <w:unhideWhenUsed/>
    <w:rsid w:val="00C60AE6"/>
    <w:pPr>
      <w:spacing w:after="120"/>
      <w:ind w:left="283"/>
    </w:pPr>
  </w:style>
  <w:style w:type="character" w:customStyle="1" w:styleId="aff0">
    <w:name w:val="Основной текст с отступом Знак"/>
    <w:basedOn w:val="a2"/>
    <w:link w:val="aff"/>
    <w:uiPriority w:val="99"/>
    <w:semiHidden/>
    <w:rsid w:val="00C60AE6"/>
  </w:style>
  <w:style w:type="paragraph" w:styleId="aff1">
    <w:name w:val="Normal (Web)"/>
    <w:basedOn w:val="a1"/>
    <w:uiPriority w:val="99"/>
    <w:semiHidden/>
    <w:unhideWhenUsed/>
    <w:rsid w:val="00C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toc 8"/>
    <w:basedOn w:val="a1"/>
    <w:next w:val="a1"/>
    <w:autoRedefine/>
    <w:uiPriority w:val="39"/>
    <w:semiHidden/>
    <w:unhideWhenUsed/>
    <w:rsid w:val="004B65D1"/>
    <w:pPr>
      <w:spacing w:after="100"/>
      <w:ind w:left="1540"/>
    </w:pPr>
  </w:style>
  <w:style w:type="character" w:styleId="aff2">
    <w:name w:val="FollowedHyperlink"/>
    <w:basedOn w:val="a2"/>
    <w:uiPriority w:val="99"/>
    <w:semiHidden/>
    <w:unhideWhenUsed/>
    <w:rsid w:val="00CF0686"/>
    <w:rPr>
      <w:color w:val="800080" w:themeColor="followedHyperlink"/>
      <w:u w:val="single"/>
    </w:rPr>
  </w:style>
  <w:style w:type="paragraph" w:styleId="afa">
    <w:name w:val="Subtitle"/>
    <w:basedOn w:val="a1"/>
    <w:next w:val="a1"/>
    <w:link w:val="aff3"/>
    <w:uiPriority w:val="11"/>
    <w:rsid w:val="006C33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3">
    <w:name w:val="Подзаголовок Знак"/>
    <w:basedOn w:val="a2"/>
    <w:link w:val="afa"/>
    <w:uiPriority w:val="11"/>
    <w:rsid w:val="006C33FC"/>
    <w:rPr>
      <w:rFonts w:eastAsiaTheme="minorEastAsia"/>
      <w:color w:val="5A5A5A" w:themeColor="text1" w:themeTint="A5"/>
      <w:spacing w:val="15"/>
    </w:rPr>
  </w:style>
  <w:style w:type="paragraph" w:customStyle="1" w:styleId="aff4">
    <w:name w:val="Комментарии"/>
    <w:basedOn w:val="12"/>
    <w:link w:val="CharChar0"/>
    <w:rsid w:val="00A9522C"/>
    <w:rPr>
      <w:color w:val="FF9900"/>
    </w:rPr>
  </w:style>
  <w:style w:type="character" w:customStyle="1" w:styleId="CharChar0">
    <w:name w:val="Комментарии Char Char"/>
    <w:basedOn w:val="CharChar"/>
    <w:link w:val="aff4"/>
    <w:rsid w:val="00A9522C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aff5">
    <w:name w:val="Рисунок"/>
    <w:basedOn w:val="12"/>
    <w:next w:val="12"/>
    <w:rsid w:val="005262E9"/>
    <w:pPr>
      <w:keepNext/>
      <w:ind w:firstLine="0"/>
      <w:jc w:val="center"/>
    </w:pPr>
  </w:style>
  <w:style w:type="table" w:styleId="aff6">
    <w:name w:val="Table Grid"/>
    <w:basedOn w:val="a3"/>
    <w:uiPriority w:val="59"/>
    <w:rsid w:val="00201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1">
    <w:name w:val="Normal"/>
  </w:style>
  <w:style w:type="paragraph" w:styleId="1">
    <w:name w:val="heading 1"/>
    <w:basedOn w:val="a1"/>
    <w:next w:val="a1"/>
    <w:link w:val="10"/>
    <w:uiPriority w:val="9"/>
    <w:rsid w:val="00282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rsid w:val="00F31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rsid w:val="00C70B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rsid w:val="00DF63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43D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rsid w:val="00E70F0C"/>
    <w:pPr>
      <w:ind w:left="720"/>
      <w:contextualSpacing/>
    </w:pPr>
  </w:style>
  <w:style w:type="character" w:customStyle="1" w:styleId="apple-converted-space">
    <w:name w:val="apple-converted-space"/>
    <w:basedOn w:val="a2"/>
    <w:rsid w:val="00D86956"/>
  </w:style>
  <w:style w:type="character" w:styleId="a7">
    <w:name w:val="Hyperlink"/>
    <w:basedOn w:val="a2"/>
    <w:uiPriority w:val="99"/>
    <w:unhideWhenUsed/>
    <w:rsid w:val="00D86956"/>
    <w:rPr>
      <w:color w:val="0000FF"/>
      <w:u w:val="single"/>
    </w:rPr>
  </w:style>
  <w:style w:type="character" w:styleId="a8">
    <w:name w:val="annotation reference"/>
    <w:basedOn w:val="a2"/>
    <w:uiPriority w:val="99"/>
    <w:semiHidden/>
    <w:unhideWhenUsed/>
    <w:rsid w:val="00FE4D0A"/>
    <w:rPr>
      <w:sz w:val="16"/>
      <w:szCs w:val="16"/>
    </w:rPr>
  </w:style>
  <w:style w:type="paragraph" w:styleId="a9">
    <w:name w:val="annotation text"/>
    <w:basedOn w:val="a1"/>
    <w:link w:val="aa"/>
    <w:uiPriority w:val="99"/>
    <w:semiHidden/>
    <w:unhideWhenUsed/>
    <w:rsid w:val="00FE4D0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2"/>
    <w:link w:val="a9"/>
    <w:uiPriority w:val="99"/>
    <w:semiHidden/>
    <w:rsid w:val="00FE4D0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E4D0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E4D0A"/>
    <w:rPr>
      <w:b/>
      <w:bCs/>
      <w:sz w:val="20"/>
      <w:szCs w:val="20"/>
    </w:rPr>
  </w:style>
  <w:style w:type="paragraph" w:styleId="ad">
    <w:name w:val="Balloon Text"/>
    <w:basedOn w:val="a1"/>
    <w:link w:val="ae"/>
    <w:uiPriority w:val="99"/>
    <w:semiHidden/>
    <w:unhideWhenUsed/>
    <w:rsid w:val="00FE4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FE4D0A"/>
    <w:rPr>
      <w:rFonts w:ascii="Tahoma" w:hAnsi="Tahoma" w:cs="Tahoma"/>
      <w:sz w:val="16"/>
      <w:szCs w:val="16"/>
    </w:rPr>
  </w:style>
  <w:style w:type="paragraph" w:styleId="af">
    <w:name w:val="caption"/>
    <w:basedOn w:val="a1"/>
    <w:next w:val="a1"/>
    <w:uiPriority w:val="35"/>
    <w:unhideWhenUsed/>
    <w:rsid w:val="00CC5CE6"/>
    <w:pPr>
      <w:spacing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af0">
    <w:name w:val="No Spacing"/>
    <w:uiPriority w:val="1"/>
    <w:rsid w:val="00DF53F7"/>
    <w:pPr>
      <w:spacing w:after="0" w:line="240" w:lineRule="auto"/>
    </w:pPr>
  </w:style>
  <w:style w:type="paragraph" w:customStyle="1" w:styleId="af1">
    <w:name w:val="обычныйМ"/>
    <w:basedOn w:val="a1"/>
    <w:link w:val="af2"/>
    <w:qFormat/>
    <w:rsid w:val="00F658F8"/>
    <w:pPr>
      <w:spacing w:after="0"/>
      <w:ind w:firstLine="709"/>
      <w:jc w:val="both"/>
    </w:pPr>
    <w:rPr>
      <w:rFonts w:ascii="Times New Roman" w:hAnsi="Times New Roman" w:cs="Times New Roman"/>
      <w:color w:val="28211B"/>
      <w:sz w:val="24"/>
      <w:szCs w:val="28"/>
      <w:shd w:val="clear" w:color="auto" w:fill="FFFFF0"/>
    </w:rPr>
  </w:style>
  <w:style w:type="character" w:customStyle="1" w:styleId="af2">
    <w:name w:val="обычныйМ Знак"/>
    <w:basedOn w:val="a2"/>
    <w:link w:val="af1"/>
    <w:rsid w:val="00F658F8"/>
    <w:rPr>
      <w:rFonts w:ascii="Times New Roman" w:hAnsi="Times New Roman" w:cs="Times New Roman"/>
      <w:color w:val="28211B"/>
      <w:sz w:val="24"/>
      <w:szCs w:val="28"/>
    </w:rPr>
  </w:style>
  <w:style w:type="character" w:customStyle="1" w:styleId="10">
    <w:name w:val="Заголовок 1 Знак"/>
    <w:basedOn w:val="a2"/>
    <w:link w:val="1"/>
    <w:uiPriority w:val="9"/>
    <w:rsid w:val="00282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0">
    <w:name w:val="0 Заголовок"/>
    <w:basedOn w:val="1"/>
    <w:link w:val="00"/>
    <w:autoRedefine/>
    <w:qFormat/>
    <w:rsid w:val="006D1B52"/>
    <w:pPr>
      <w:spacing w:before="0" w:after="240"/>
      <w:jc w:val="center"/>
    </w:pPr>
    <w:rPr>
      <w:rFonts w:ascii="Times New Roman" w:hAnsi="Times New Roman"/>
      <w:caps/>
      <w:color w:val="000000" w:themeColor="text1"/>
    </w:rPr>
  </w:style>
  <w:style w:type="paragraph" w:styleId="af3">
    <w:name w:val="TOC Heading"/>
    <w:basedOn w:val="1"/>
    <w:next w:val="a1"/>
    <w:uiPriority w:val="39"/>
    <w:unhideWhenUsed/>
    <w:rsid w:val="001E772E"/>
    <w:pPr>
      <w:spacing w:line="259" w:lineRule="auto"/>
      <w:outlineLvl w:val="9"/>
    </w:pPr>
    <w:rPr>
      <w:lang w:eastAsia="ru-RU"/>
    </w:rPr>
  </w:style>
  <w:style w:type="character" w:customStyle="1" w:styleId="00">
    <w:name w:val="0 Заголовок Знак"/>
    <w:basedOn w:val="10"/>
    <w:link w:val="0"/>
    <w:rsid w:val="006D1B52"/>
    <w:rPr>
      <w:rFonts w:ascii="Times New Roman" w:eastAsiaTheme="majorEastAsia" w:hAnsi="Times New Roman" w:cstheme="majorBidi"/>
      <w:caps/>
      <w:color w:val="000000" w:themeColor="text1"/>
      <w:sz w:val="32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7737A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hd w:val="clear" w:color="auto" w:fill="FFFFF0"/>
    </w:rPr>
  </w:style>
  <w:style w:type="character" w:customStyle="1" w:styleId="20">
    <w:name w:val="Заголовок 2 Знак"/>
    <w:basedOn w:val="a2"/>
    <w:link w:val="2"/>
    <w:uiPriority w:val="9"/>
    <w:rsid w:val="00F312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0">
    <w:name w:val="1.1 Заголовок"/>
    <w:basedOn w:val="2"/>
    <w:link w:val="111"/>
    <w:autoRedefine/>
    <w:qFormat/>
    <w:rsid w:val="005262E9"/>
    <w:pPr>
      <w:spacing w:before="0" w:after="240"/>
      <w:ind w:left="1134" w:hanging="425"/>
    </w:pPr>
    <w:rPr>
      <w:rFonts w:ascii="Times New Roman" w:hAnsi="Times New Roman"/>
      <w:color w:val="000000" w:themeColor="text1"/>
      <w:sz w:val="30"/>
      <w:shd w:val="clear" w:color="auto" w:fill="FFFFF0"/>
    </w:rPr>
  </w:style>
  <w:style w:type="paragraph" w:styleId="af4">
    <w:name w:val="Body Text"/>
    <w:basedOn w:val="a1"/>
    <w:link w:val="af5"/>
    <w:rsid w:val="005F704F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1">
    <w:name w:val="1.1 Заголовок Знак"/>
    <w:basedOn w:val="20"/>
    <w:link w:val="110"/>
    <w:rsid w:val="005262E9"/>
    <w:rPr>
      <w:rFonts w:ascii="Times New Roman" w:eastAsiaTheme="majorEastAsia" w:hAnsi="Times New Roman" w:cstheme="majorBidi"/>
      <w:color w:val="000000" w:themeColor="text1"/>
      <w:sz w:val="30"/>
      <w:szCs w:val="26"/>
    </w:rPr>
  </w:style>
  <w:style w:type="character" w:customStyle="1" w:styleId="af5">
    <w:name w:val="Основной текст Знак"/>
    <w:basedOn w:val="a2"/>
    <w:link w:val="af4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6">
    <w:name w:val="footer"/>
    <w:basedOn w:val="a1"/>
    <w:link w:val="af7"/>
    <w:uiPriority w:val="99"/>
    <w:rsid w:val="005F704F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7">
    <w:name w:val="Нижний колонтитул Знак"/>
    <w:basedOn w:val="a2"/>
    <w:link w:val="af6"/>
    <w:uiPriority w:val="99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5F704F"/>
    <w:pPr>
      <w:spacing w:after="100"/>
      <w:ind w:left="220"/>
    </w:pPr>
  </w:style>
  <w:style w:type="paragraph" w:styleId="af8">
    <w:name w:val="header"/>
    <w:basedOn w:val="a1"/>
    <w:link w:val="af9"/>
    <w:uiPriority w:val="99"/>
    <w:unhideWhenUsed/>
    <w:rsid w:val="00CB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2"/>
    <w:link w:val="af8"/>
    <w:uiPriority w:val="99"/>
    <w:rsid w:val="00CB12D6"/>
  </w:style>
  <w:style w:type="character" w:customStyle="1" w:styleId="30">
    <w:name w:val="Заголовок 3 Знак"/>
    <w:basedOn w:val="a2"/>
    <w:link w:val="3"/>
    <w:uiPriority w:val="9"/>
    <w:rsid w:val="00C70B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10">
    <w:name w:val="1.1.1 Заголовок"/>
    <w:basedOn w:val="3"/>
    <w:link w:val="1111"/>
    <w:qFormat/>
    <w:rsid w:val="009A30A7"/>
    <w:pPr>
      <w:spacing w:before="240" w:after="120"/>
      <w:ind w:left="1418" w:hanging="709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1110">
    <w:name w:val="1.1.1.1 Заголовок"/>
    <w:basedOn w:val="afa"/>
    <w:link w:val="11111"/>
    <w:qFormat/>
    <w:rsid w:val="00CF0686"/>
    <w:pPr>
      <w:ind w:left="709"/>
    </w:pPr>
    <w:rPr>
      <w:rFonts w:ascii="Times New Roman" w:hAnsi="Times New Roman" w:cs="Times New Roman"/>
      <w:color w:val="000000" w:themeColor="text1"/>
      <w:sz w:val="24"/>
    </w:rPr>
  </w:style>
  <w:style w:type="character" w:customStyle="1" w:styleId="1111">
    <w:name w:val="1.1.1 Заголовок Знак"/>
    <w:basedOn w:val="30"/>
    <w:link w:val="1110"/>
    <w:rsid w:val="009A30A7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styleId="afb">
    <w:name w:val="Strong"/>
    <w:basedOn w:val="a2"/>
    <w:uiPriority w:val="22"/>
    <w:rsid w:val="00912484"/>
    <w:rPr>
      <w:b/>
      <w:bCs/>
    </w:rPr>
  </w:style>
  <w:style w:type="character" w:customStyle="1" w:styleId="11111">
    <w:name w:val="1.1.1.1 Заголовок Знак"/>
    <w:basedOn w:val="30"/>
    <w:link w:val="11110"/>
    <w:rsid w:val="00CF0686"/>
    <w:rPr>
      <w:rFonts w:ascii="Times New Roman" w:eastAsiaTheme="minorEastAsia" w:hAnsi="Times New Roman" w:cs="Times New Roman"/>
      <w:color w:val="000000" w:themeColor="text1"/>
      <w:spacing w:val="15"/>
      <w:sz w:val="24"/>
      <w:szCs w:val="24"/>
    </w:rPr>
  </w:style>
  <w:style w:type="paragraph" w:customStyle="1" w:styleId="12">
    <w:name w:val="Обычный1"/>
    <w:basedOn w:val="a1"/>
    <w:link w:val="CharChar"/>
    <w:rsid w:val="0091248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basedOn w:val="a2"/>
    <w:link w:val="12"/>
    <w:rsid w:val="009124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B13894"/>
    <w:pPr>
      <w:spacing w:after="100"/>
      <w:ind w:left="440"/>
    </w:pPr>
  </w:style>
  <w:style w:type="paragraph" w:customStyle="1" w:styleId="a">
    <w:name w:val="СписокНенумерованный"/>
    <w:basedOn w:val="af1"/>
    <w:link w:val="afc"/>
    <w:qFormat/>
    <w:rsid w:val="0067769C"/>
    <w:pPr>
      <w:numPr>
        <w:numId w:val="16"/>
      </w:numPr>
    </w:pPr>
  </w:style>
  <w:style w:type="paragraph" w:customStyle="1" w:styleId="afd">
    <w:name w:val="Текст таблиц"/>
    <w:basedOn w:val="af1"/>
    <w:autoRedefine/>
    <w:qFormat/>
    <w:rsid w:val="00543D18"/>
    <w:pPr>
      <w:ind w:firstLine="0"/>
      <w:jc w:val="center"/>
    </w:pPr>
    <w:rPr>
      <w:szCs w:val="24"/>
    </w:rPr>
  </w:style>
  <w:style w:type="character" w:customStyle="1" w:styleId="afc">
    <w:name w:val="СписокНенумерованный Знак"/>
    <w:basedOn w:val="af2"/>
    <w:link w:val="a"/>
    <w:rsid w:val="0067769C"/>
    <w:rPr>
      <w:rFonts w:ascii="Times New Roman" w:hAnsi="Times New Roman" w:cs="Times New Roman"/>
      <w:color w:val="28211B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DF63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Ненумерованный список"/>
    <w:basedOn w:val="a5"/>
    <w:link w:val="afe"/>
    <w:qFormat/>
    <w:rsid w:val="00A00FD9"/>
    <w:pPr>
      <w:numPr>
        <w:numId w:val="3"/>
      </w:numPr>
      <w:spacing w:after="0"/>
      <w:ind w:left="1638" w:hanging="425"/>
      <w:jc w:val="both"/>
    </w:pPr>
    <w:rPr>
      <w:rFonts w:ascii="Times New Roman" w:hAnsi="Times New Roman" w:cs="Times New Roman"/>
      <w:sz w:val="24"/>
      <w:szCs w:val="28"/>
      <w:shd w:val="clear" w:color="auto" w:fill="FFFFF0"/>
    </w:rPr>
  </w:style>
  <w:style w:type="character" w:customStyle="1" w:styleId="a6">
    <w:name w:val="Абзац списка Знак"/>
    <w:basedOn w:val="a2"/>
    <w:link w:val="a5"/>
    <w:uiPriority w:val="34"/>
    <w:rsid w:val="00081CD8"/>
  </w:style>
  <w:style w:type="character" w:customStyle="1" w:styleId="afe">
    <w:name w:val="Ненумерованный список Знак"/>
    <w:basedOn w:val="a6"/>
    <w:link w:val="a0"/>
    <w:rsid w:val="00A00FD9"/>
    <w:rPr>
      <w:rFonts w:ascii="Times New Roman" w:hAnsi="Times New Roman" w:cs="Times New Roman"/>
      <w:sz w:val="24"/>
      <w:szCs w:val="28"/>
    </w:rPr>
  </w:style>
  <w:style w:type="character" w:customStyle="1" w:styleId="50">
    <w:name w:val="Заголовок 5 Знак"/>
    <w:basedOn w:val="a2"/>
    <w:link w:val="5"/>
    <w:uiPriority w:val="9"/>
    <w:semiHidden/>
    <w:rsid w:val="00543D1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f">
    <w:name w:val="Body Text Indent"/>
    <w:basedOn w:val="a1"/>
    <w:link w:val="aff0"/>
    <w:uiPriority w:val="99"/>
    <w:semiHidden/>
    <w:unhideWhenUsed/>
    <w:rsid w:val="00C60AE6"/>
    <w:pPr>
      <w:spacing w:after="120"/>
      <w:ind w:left="283"/>
    </w:pPr>
  </w:style>
  <w:style w:type="character" w:customStyle="1" w:styleId="aff0">
    <w:name w:val="Основной текст с отступом Знак"/>
    <w:basedOn w:val="a2"/>
    <w:link w:val="aff"/>
    <w:uiPriority w:val="99"/>
    <w:semiHidden/>
    <w:rsid w:val="00C60AE6"/>
  </w:style>
  <w:style w:type="paragraph" w:styleId="aff1">
    <w:name w:val="Normal (Web)"/>
    <w:basedOn w:val="a1"/>
    <w:uiPriority w:val="99"/>
    <w:semiHidden/>
    <w:unhideWhenUsed/>
    <w:rsid w:val="00C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toc 8"/>
    <w:basedOn w:val="a1"/>
    <w:next w:val="a1"/>
    <w:autoRedefine/>
    <w:uiPriority w:val="39"/>
    <w:semiHidden/>
    <w:unhideWhenUsed/>
    <w:rsid w:val="004B65D1"/>
    <w:pPr>
      <w:spacing w:after="100"/>
      <w:ind w:left="1540"/>
    </w:pPr>
  </w:style>
  <w:style w:type="character" w:styleId="aff2">
    <w:name w:val="FollowedHyperlink"/>
    <w:basedOn w:val="a2"/>
    <w:uiPriority w:val="99"/>
    <w:semiHidden/>
    <w:unhideWhenUsed/>
    <w:rsid w:val="00CF0686"/>
    <w:rPr>
      <w:color w:val="800080" w:themeColor="followedHyperlink"/>
      <w:u w:val="single"/>
    </w:rPr>
  </w:style>
  <w:style w:type="paragraph" w:styleId="afa">
    <w:name w:val="Subtitle"/>
    <w:basedOn w:val="a1"/>
    <w:next w:val="a1"/>
    <w:link w:val="aff3"/>
    <w:uiPriority w:val="11"/>
    <w:rsid w:val="006C33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3">
    <w:name w:val="Подзаголовок Знак"/>
    <w:basedOn w:val="a2"/>
    <w:link w:val="afa"/>
    <w:uiPriority w:val="11"/>
    <w:rsid w:val="006C33FC"/>
    <w:rPr>
      <w:rFonts w:eastAsiaTheme="minorEastAsia"/>
      <w:color w:val="5A5A5A" w:themeColor="text1" w:themeTint="A5"/>
      <w:spacing w:val="15"/>
    </w:rPr>
  </w:style>
  <w:style w:type="paragraph" w:customStyle="1" w:styleId="aff4">
    <w:name w:val="Комментарии"/>
    <w:basedOn w:val="12"/>
    <w:link w:val="CharChar0"/>
    <w:rsid w:val="00A9522C"/>
    <w:rPr>
      <w:color w:val="FF9900"/>
    </w:rPr>
  </w:style>
  <w:style w:type="character" w:customStyle="1" w:styleId="CharChar0">
    <w:name w:val="Комментарии Char Char"/>
    <w:basedOn w:val="CharChar"/>
    <w:link w:val="aff4"/>
    <w:rsid w:val="00A9522C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aff5">
    <w:name w:val="Рисунок"/>
    <w:basedOn w:val="12"/>
    <w:next w:val="12"/>
    <w:rsid w:val="005262E9"/>
    <w:pPr>
      <w:keepNext/>
      <w:ind w:firstLine="0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3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art\Downloads\&#1041;&#1072;&#1082;&#1072;&#1083;&#1072;&#1074;&#1088;&#1089;&#1082;&#1072;&#1103;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E21C1-2720-403D-8323-6C8F4DE71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БакалаврскаяШаблон.dotx</Template>
  <TotalTime>344</TotalTime>
  <Pages>31</Pages>
  <Words>4717</Words>
  <Characters>26887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 Галиаскаров</dc:creator>
  <cp:lastModifiedBy>User</cp:lastModifiedBy>
  <cp:revision>12</cp:revision>
  <dcterms:created xsi:type="dcterms:W3CDTF">2013-03-30T13:01:00Z</dcterms:created>
  <dcterms:modified xsi:type="dcterms:W3CDTF">2013-04-07T11:08:00Z</dcterms:modified>
</cp:coreProperties>
</file>